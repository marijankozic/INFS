
<file path=[Content_Types].xml><?xml version="1.0" encoding="utf-8"?>
<Types xmlns="http://schemas.openxmlformats.org/package/2006/content-types"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colors5.xml" ContentType="application/vnd.openxmlformats-officedocument.drawingml.diagramColors+xml"/>
  <Override PartName="/word/diagrams/quickStyle11.xml" ContentType="application/vnd.openxmlformats-officedocument.drawingml.diagramStyle+xml"/>
  <Override PartName="/word/diagrams/layout16.xml" ContentType="application/vnd.openxmlformats-officedocument.drawingml.diagramLayout+xml"/>
  <Override PartName="/customXml/itemProps1.xml" ContentType="application/vnd.openxmlformats-officedocument.customXmlProperties+xml"/>
  <Override PartName="/word/diagrams/data14.xml" ContentType="application/vnd.openxmlformats-officedocument.drawingml.diagramData+xml"/>
  <Override PartName="/word/diagrams/colors1.xml" ContentType="application/vnd.openxmlformats-officedocument.drawingml.diagramColors+xml"/>
  <Override PartName="/word/diagrams/drawing6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colors15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diagrams/drawing4.xml" ContentType="application/vnd.ms-office.drawingml.diagramDrawing+xml"/>
  <Override PartName="/word/diagrams/layout9.xml" ContentType="application/vnd.openxmlformats-officedocument.drawingml.diagramLayout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colors13.xml" ContentType="application/vnd.openxmlformats-officedocument.drawingml.diagramColors+xml"/>
  <Override PartName="/word/diagrams/drawing17.xml" ContentType="application/vnd.ms-office.drawingml.diagramDrawing+xml"/>
  <Override PartName="/word/diagrams/drawing2.xml" ContentType="application/vnd.ms-office.drawingml.diagramDrawing+xml"/>
  <Override PartName="/word/diagrams/layout7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5.xml" ContentType="application/vnd.ms-office.drawingml.diagramDrawing+xml"/>
  <Override PartName="/word/diagrams/layout5.xml" ContentType="application/vnd.openxmlformats-officedocument.drawingml.diagramLayout+xml"/>
  <Override PartName="/word/diagrams/quickStyle7.xml" ContentType="application/vnd.openxmlformats-officedocument.drawingml.diagramStyle+xml"/>
  <Override PartName="/word/diagrams/drawing13.xml" ContentType="application/vnd.ms-office.drawingml.diagramDrawing+xml"/>
  <Override PartName="/word/diagrams/quickStyle18.xml" ContentType="application/vnd.openxmlformats-officedocument.drawingml.diagramStyle+xml"/>
  <Override PartName="/word/footer1.xml" ContentType="application/vnd.openxmlformats-officedocument.wordprocessingml.footer+xml"/>
  <Override PartName="/word/diagrams/layout3.xml" ContentType="application/vnd.openxmlformats-officedocument.drawingml.diagramLayout+xml"/>
  <Override PartName="/word/diagrams/quickStyle5.xml" ContentType="application/vnd.openxmlformats-officedocument.drawingml.diagramStyle+xml"/>
  <Override PartName="/word/diagrams/data8.xml" ContentType="application/vnd.openxmlformats-officedocument.drawingml.diagramData+xml"/>
  <Override PartName="/word/diagrams/colors8.xml" ContentType="application/vnd.openxmlformats-officedocument.drawingml.diagramColors+xml"/>
  <Override PartName="/word/diagrams/drawing11.xml" ContentType="application/vnd.ms-office.drawingml.diagramDrawing+xml"/>
  <Override PartName="/word/diagrams/quickStyle14.xml" ContentType="application/vnd.openxmlformats-officedocument.drawingml.diagramStyle+xml"/>
  <Override PartName="/word/diagrams/quickStyle16.xml" ContentType="application/vnd.openxmlformats-officedocument.drawingml.diagramStyle+xml"/>
  <Override PartName="/word/diagrams/layout1.xml" ContentType="application/vnd.openxmlformats-officedocument.drawingml.diagramLayout+xml"/>
  <Override PartName="/word/diagrams/quickStyle3.xml" ContentType="application/vnd.openxmlformats-officedocument.drawingml.diagramStyle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word/diagrams/quickStyle12.xml" ContentType="application/vnd.openxmlformats-officedocument.drawingml.diagramStyle+xml"/>
  <Override PartName="/word/diagrams/quickStyle1.xml" ContentType="application/vnd.openxmlformats-officedocument.drawingml.diagramStyle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drawing9.xml" ContentType="application/vnd.ms-office.drawingml.diagramDrawing+xml"/>
  <Override PartName="/word/diagrams/quickStyle10.xml" ContentType="application/vnd.openxmlformats-officedocument.drawingml.diagramStyle+xml"/>
  <Override PartName="/word/diagrams/data17.xml" ContentType="application/vnd.openxmlformats-officedocument.drawingml.diagramData+xml"/>
  <Override PartName="/word/diagrams/layout17.xml" ContentType="application/vnd.openxmlformats-officedocument.drawingml.diagramLayout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drawing7.xml" ContentType="application/vnd.ms-office.drawingml.diagramDrawing+xml"/>
  <Override PartName="/word/diagrams/data13.xml" ContentType="application/vnd.openxmlformats-officedocument.drawingml.diagramData+xml"/>
  <Override PartName="/word/diagrams/data15.xml" ContentType="application/vnd.openxmlformats-officedocument.drawingml.diagramData+xml"/>
  <Override PartName="/word/diagrams/layout15.xml" ContentType="application/vnd.openxmlformats-officedocument.drawingml.diagramLayout+xml"/>
  <Override PartName="/word/diagrams/colors18.xml" ContentType="application/vnd.openxmlformats-officedocument.drawingml.diagramColors+xml"/>
  <Override PartName="/word/diagrams/drawing5.xml" ContentType="application/vnd.ms-office.drawingml.diagramDrawing+xml"/>
  <Override PartName="/word/diagrams/data11.xml" ContentType="application/vnd.openxmlformats-officedocument.drawingml.diagramData+xml"/>
  <Override PartName="/word/diagrams/layout13.xml" ContentType="application/vnd.openxmlformats-officedocument.drawingml.diagramLayout+xml"/>
  <Override PartName="/word/diagrams/colors16.xml" ContentType="application/vnd.openxmlformats-officedocument.drawingml.diagramColors+xml"/>
  <Override PartName="/word/diagrams/drawing18.xml" ContentType="application/vnd.ms-office.drawingml.diagramDrawing+xml"/>
  <Override PartName="/word/endnotes.xml" ContentType="application/vnd.openxmlformats-officedocument.wordprocessingml.endnotes+xml"/>
  <Override PartName="/word/diagrams/drawing3.xml" ContentType="application/vnd.ms-office.drawingml.diagramDrawing+xml"/>
  <Override PartName="/word/diagrams/layout11.xml" ContentType="application/vnd.openxmlformats-officedocument.drawingml.diagramLayout+xml"/>
  <Override PartName="/word/diagrams/colors14.xml" ContentType="application/vnd.openxmlformats-officedocument.drawingml.diagramColors+xml"/>
  <Override PartName="/word/diagrams/drawing16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layout8.xml" ContentType="application/vnd.openxmlformats-officedocument.drawingml.diagramLayout+xml"/>
  <Override PartName="/word/diagrams/colors12.xml" ContentType="application/vnd.openxmlformats-officedocument.drawingml.diagramColors+xml"/>
  <Override PartName="/word/diagrams/drawing14.xml" ContentType="application/vnd.ms-office.drawingml.diagramDrawing+xml"/>
  <Override PartName="/word/diagrams/layout6.xml" ContentType="application/vnd.openxmlformats-officedocument.drawingml.diagramLayout+xml"/>
  <Override PartName="/word/diagrams/quickStyle8.xml" ContentType="application/vnd.openxmlformats-officedocument.drawingml.diagramStyle+xml"/>
  <Override PartName="/word/diagrams/data9.xml" ContentType="application/vnd.openxmlformats-officedocument.drawingml.diagramData+xml"/>
  <Override PartName="/word/diagrams/colors10.xml" ContentType="application/vnd.openxmlformats-officedocument.drawingml.diagramColors+xml"/>
  <Override PartName="/word/diagrams/drawing12.xml" ContentType="application/vnd.ms-office.drawingml.diagramDrawing+xml"/>
  <Override PartName="/word/diagrams/quickStyle17.xml" ContentType="application/vnd.openxmlformats-officedocument.drawingml.diagramStyle+xml"/>
  <Override PartName="/word/theme/theme1.xml" ContentType="application/vnd.openxmlformats-officedocument.theme+xml"/>
  <Override PartName="/word/diagrams/layout4.xml" ContentType="application/vnd.openxmlformats-officedocument.drawingml.diagramLayout+xml"/>
  <Override PartName="/word/diagrams/quickStyle6.xml" ContentType="application/vnd.openxmlformats-officedocument.drawingml.diagramStyle+xml"/>
  <Override PartName="/word/diagrams/data7.xml" ContentType="application/vnd.openxmlformats-officedocument.drawingml.diagramData+xml"/>
  <Override PartName="/word/diagrams/colors9.xml" ContentType="application/vnd.openxmlformats-officedocument.drawingml.diagramColors+xml"/>
  <Override PartName="/word/diagrams/drawing10.xml" ContentType="application/vnd.ms-office.drawingml.diagramDrawing+xml"/>
  <Override PartName="/word/diagrams/quickStyle15.xml" ContentType="application/vnd.openxmlformats-officedocument.drawingml.diagramSty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2.xml" ContentType="application/vnd.openxmlformats-officedocument.drawingml.diagramLayout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colors7.xml" ContentType="application/vnd.openxmlformats-officedocument.drawingml.diagramColors+xml"/>
  <Override PartName="/word/diagrams/quickStyle13.xml" ContentType="application/vnd.openxmlformats-officedocument.drawingml.diagramStyle+xml"/>
  <Override PartName="/word/diagrams/data18.xml" ContentType="application/vnd.openxmlformats-officedocument.drawingml.diagramData+xml"/>
  <Override PartName="/word/diagrams/layout18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diagrams/data16.xml" ContentType="application/vnd.openxmlformats-officedocument.drawingml.diagramData+xml"/>
  <Override PartName="/word/diagrams/data1.xml" ContentType="application/vnd.openxmlformats-officedocument.drawingml.diagramData+xml"/>
  <Override PartName="/word/diagrams/colors3.xml" ContentType="application/vnd.openxmlformats-officedocument.drawingml.diagramColors+xml"/>
  <Override PartName="/word/diagrams/drawing8.xml" ContentType="application/vnd.ms-office.drawingml.diagramDrawing+xml"/>
  <Override PartName="/word/diagrams/layout14.xml" ContentType="application/vnd.openxmlformats-officedocument.drawingml.diagramLayout+xml"/>
  <Override PartName="/word/diagrams/colors17.xml" ContentType="application/vnd.openxmlformats-officedocument.drawingml.diagramColor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2C9" w:rsidRPr="00DD4553" w:rsidRDefault="00E372C9">
      <w:pPr>
        <w:rPr>
          <w:lang w:val="hr-HR"/>
        </w:rPr>
      </w:pPr>
    </w:p>
    <w:tbl>
      <w:tblPr>
        <w:tblW w:w="0" w:type="auto"/>
        <w:tblInd w:w="-72" w:type="dxa"/>
        <w:tblLook w:val="0000"/>
      </w:tblPr>
      <w:tblGrid>
        <w:gridCol w:w="1800"/>
        <w:gridCol w:w="5164"/>
        <w:gridCol w:w="236"/>
        <w:gridCol w:w="1080"/>
        <w:gridCol w:w="1800"/>
      </w:tblGrid>
      <w:tr w:rsidR="00E372C9" w:rsidRPr="00DD4553">
        <w:tc>
          <w:tcPr>
            <w:tcW w:w="1800" w:type="dxa"/>
          </w:tcPr>
          <w:p w:rsidR="00E372C9" w:rsidRPr="00DD4553" w:rsidRDefault="00E372C9">
            <w:pPr>
              <w:pStyle w:val="Header"/>
              <w:spacing w:before="120"/>
              <w:jc w:val="right"/>
              <w:rPr>
                <w:rFonts w:ascii="Verdana" w:hAnsi="Verdana"/>
                <w:sz w:val="18"/>
                <w:lang w:val="hr-HR"/>
              </w:rPr>
            </w:pPr>
            <w:r w:rsidRPr="00DD4553">
              <w:rPr>
                <w:rFonts w:ascii="Verdana" w:hAnsi="Verdana"/>
                <w:sz w:val="18"/>
                <w:lang w:val="hr-HR"/>
              </w:rPr>
              <w:t>Projekt:</w:t>
            </w:r>
          </w:p>
        </w:tc>
        <w:tc>
          <w:tcPr>
            <w:tcW w:w="5164" w:type="dxa"/>
            <w:tcBorders>
              <w:bottom w:val="single" w:sz="4" w:space="0" w:color="auto"/>
            </w:tcBorders>
          </w:tcPr>
          <w:p w:rsidR="00E372C9" w:rsidRPr="00DD4553" w:rsidRDefault="00E372C9">
            <w:pPr>
              <w:pStyle w:val="Header"/>
              <w:spacing w:before="120"/>
              <w:rPr>
                <w:rFonts w:ascii="Verdana" w:hAnsi="Verdana"/>
                <w:b/>
                <w:bCs/>
                <w:sz w:val="18"/>
                <w:lang w:val="hr-HR"/>
              </w:rPr>
            </w:pPr>
          </w:p>
        </w:tc>
        <w:tc>
          <w:tcPr>
            <w:tcW w:w="236" w:type="dxa"/>
          </w:tcPr>
          <w:p w:rsidR="00E372C9" w:rsidRPr="00DD4553" w:rsidRDefault="00E372C9">
            <w:pPr>
              <w:pStyle w:val="Header"/>
              <w:spacing w:before="120"/>
              <w:rPr>
                <w:rFonts w:ascii="Verdana" w:hAnsi="Verdana"/>
                <w:b/>
                <w:bCs/>
                <w:sz w:val="18"/>
                <w:lang w:val="hr-HR"/>
              </w:rPr>
            </w:pPr>
          </w:p>
        </w:tc>
        <w:tc>
          <w:tcPr>
            <w:tcW w:w="1080" w:type="dxa"/>
          </w:tcPr>
          <w:p w:rsidR="00E372C9" w:rsidRPr="00DD4553" w:rsidRDefault="00E372C9">
            <w:pPr>
              <w:pStyle w:val="Header"/>
              <w:spacing w:before="120"/>
              <w:jc w:val="right"/>
              <w:rPr>
                <w:rFonts w:ascii="Verdana" w:hAnsi="Verdana"/>
                <w:sz w:val="18"/>
                <w:lang w:val="hr-HR"/>
              </w:rPr>
            </w:pPr>
            <w:r w:rsidRPr="00DD4553">
              <w:rPr>
                <w:rFonts w:ascii="Verdana" w:hAnsi="Verdana"/>
                <w:sz w:val="18"/>
                <w:lang w:val="hr-HR"/>
              </w:rPr>
              <w:t>Datum: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E372C9" w:rsidRPr="00DD4553" w:rsidRDefault="00E372C9">
            <w:pPr>
              <w:pStyle w:val="Header"/>
              <w:spacing w:before="120"/>
              <w:rPr>
                <w:rFonts w:ascii="Verdana" w:hAnsi="Verdana"/>
                <w:b/>
                <w:bCs/>
                <w:sz w:val="18"/>
                <w:lang w:val="hr-HR"/>
              </w:rPr>
            </w:pPr>
          </w:p>
        </w:tc>
      </w:tr>
      <w:tr w:rsidR="00E372C9" w:rsidRPr="00DD4553">
        <w:tc>
          <w:tcPr>
            <w:tcW w:w="1800" w:type="dxa"/>
          </w:tcPr>
          <w:p w:rsidR="00E372C9" w:rsidRPr="00DD4553" w:rsidRDefault="00E372C9">
            <w:pPr>
              <w:pStyle w:val="Header"/>
              <w:spacing w:before="120"/>
              <w:jc w:val="right"/>
              <w:rPr>
                <w:rFonts w:ascii="Verdana" w:hAnsi="Verdana"/>
                <w:sz w:val="18"/>
                <w:lang w:val="hr-HR"/>
              </w:rPr>
            </w:pPr>
            <w:r w:rsidRPr="00DD4553">
              <w:rPr>
                <w:rFonts w:ascii="Verdana" w:hAnsi="Verdana"/>
                <w:sz w:val="18"/>
                <w:lang w:val="hr-HR"/>
              </w:rPr>
              <w:t>Faza:</w:t>
            </w:r>
          </w:p>
        </w:tc>
        <w:tc>
          <w:tcPr>
            <w:tcW w:w="5164" w:type="dxa"/>
            <w:tcBorders>
              <w:top w:val="single" w:sz="4" w:space="0" w:color="auto"/>
              <w:bottom w:val="single" w:sz="4" w:space="0" w:color="auto"/>
            </w:tcBorders>
          </w:tcPr>
          <w:p w:rsidR="00E372C9" w:rsidRPr="00DD4553" w:rsidRDefault="00E372C9">
            <w:pPr>
              <w:pStyle w:val="Header"/>
              <w:spacing w:before="120"/>
              <w:rPr>
                <w:b/>
                <w:bCs/>
                <w:lang w:val="hr-HR"/>
              </w:rPr>
            </w:pPr>
            <w:r w:rsidRPr="00DD4553">
              <w:rPr>
                <w:b/>
                <w:bCs/>
                <w:lang w:val="hr-HR"/>
              </w:rPr>
              <w:t>Analiza poslovnog sustava</w:t>
            </w:r>
          </w:p>
        </w:tc>
        <w:tc>
          <w:tcPr>
            <w:tcW w:w="236" w:type="dxa"/>
          </w:tcPr>
          <w:p w:rsidR="00E372C9" w:rsidRPr="00DD4553" w:rsidRDefault="00E372C9">
            <w:pPr>
              <w:pStyle w:val="Header"/>
              <w:spacing w:before="120"/>
              <w:rPr>
                <w:rFonts w:ascii="Verdana" w:hAnsi="Verdana"/>
                <w:b/>
                <w:bCs/>
                <w:sz w:val="18"/>
                <w:lang w:val="hr-HR"/>
              </w:rPr>
            </w:pPr>
          </w:p>
        </w:tc>
        <w:tc>
          <w:tcPr>
            <w:tcW w:w="1080" w:type="dxa"/>
          </w:tcPr>
          <w:p w:rsidR="00E372C9" w:rsidRPr="00DD4553" w:rsidRDefault="00E372C9">
            <w:pPr>
              <w:pStyle w:val="Header"/>
              <w:spacing w:before="120"/>
              <w:jc w:val="right"/>
              <w:rPr>
                <w:rFonts w:ascii="Verdana" w:hAnsi="Verdana"/>
                <w:sz w:val="18"/>
                <w:lang w:val="hr-HR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E372C9" w:rsidRPr="00DD4553" w:rsidRDefault="00E372C9">
            <w:pPr>
              <w:pStyle w:val="Header"/>
              <w:spacing w:before="120"/>
              <w:rPr>
                <w:rFonts w:ascii="Verdana" w:hAnsi="Verdana"/>
                <w:b/>
                <w:bCs/>
                <w:sz w:val="18"/>
                <w:lang w:val="hr-HR"/>
              </w:rPr>
            </w:pPr>
          </w:p>
        </w:tc>
      </w:tr>
      <w:tr w:rsidR="00E372C9" w:rsidRPr="00DD4553">
        <w:tc>
          <w:tcPr>
            <w:tcW w:w="1800" w:type="dxa"/>
          </w:tcPr>
          <w:p w:rsidR="00E372C9" w:rsidRPr="00DD4553" w:rsidRDefault="00E372C9">
            <w:pPr>
              <w:pStyle w:val="Header"/>
              <w:spacing w:before="120"/>
              <w:jc w:val="right"/>
              <w:rPr>
                <w:rFonts w:ascii="Verdana" w:hAnsi="Verdana"/>
                <w:sz w:val="18"/>
                <w:lang w:val="hr-HR"/>
              </w:rPr>
            </w:pPr>
            <w:r w:rsidRPr="00DD4553">
              <w:rPr>
                <w:rFonts w:ascii="Verdana" w:hAnsi="Verdana"/>
                <w:sz w:val="18"/>
                <w:lang w:val="hr-HR"/>
              </w:rPr>
              <w:t>Dokument:</w:t>
            </w:r>
          </w:p>
        </w:tc>
        <w:tc>
          <w:tcPr>
            <w:tcW w:w="5164" w:type="dxa"/>
            <w:tcBorders>
              <w:top w:val="single" w:sz="4" w:space="0" w:color="auto"/>
              <w:bottom w:val="single" w:sz="4" w:space="0" w:color="auto"/>
            </w:tcBorders>
          </w:tcPr>
          <w:p w:rsidR="00E372C9" w:rsidRPr="00DD4553" w:rsidRDefault="00E372C9">
            <w:pPr>
              <w:pStyle w:val="Header"/>
              <w:spacing w:before="120"/>
              <w:rPr>
                <w:b/>
                <w:bCs/>
                <w:sz w:val="22"/>
                <w:lang w:val="hr-HR"/>
              </w:rPr>
            </w:pPr>
            <w:r w:rsidRPr="00DD4553">
              <w:rPr>
                <w:b/>
                <w:bCs/>
                <w:sz w:val="22"/>
                <w:lang w:val="hr-HR"/>
              </w:rPr>
              <w:t>Određivanje i opis funkcija (OPISFUN)</w:t>
            </w:r>
          </w:p>
        </w:tc>
        <w:tc>
          <w:tcPr>
            <w:tcW w:w="236" w:type="dxa"/>
          </w:tcPr>
          <w:p w:rsidR="00E372C9" w:rsidRPr="00DD4553" w:rsidRDefault="00E372C9">
            <w:pPr>
              <w:pStyle w:val="Header"/>
              <w:spacing w:before="120"/>
              <w:rPr>
                <w:rFonts w:ascii="Verdana" w:hAnsi="Verdana"/>
                <w:b/>
                <w:bCs/>
                <w:sz w:val="18"/>
                <w:lang w:val="hr-HR"/>
              </w:rPr>
            </w:pPr>
          </w:p>
        </w:tc>
        <w:tc>
          <w:tcPr>
            <w:tcW w:w="1080" w:type="dxa"/>
          </w:tcPr>
          <w:p w:rsidR="00E372C9" w:rsidRPr="00DD4553" w:rsidRDefault="00E372C9">
            <w:pPr>
              <w:pStyle w:val="Header"/>
              <w:spacing w:before="120"/>
              <w:jc w:val="right"/>
              <w:rPr>
                <w:rFonts w:ascii="Verdana" w:hAnsi="Verdana"/>
                <w:sz w:val="18"/>
                <w:lang w:val="hr-HR"/>
              </w:rPr>
            </w:pPr>
          </w:p>
        </w:tc>
        <w:tc>
          <w:tcPr>
            <w:tcW w:w="1800" w:type="dxa"/>
          </w:tcPr>
          <w:p w:rsidR="00E372C9" w:rsidRPr="00DD4553" w:rsidRDefault="00E372C9">
            <w:pPr>
              <w:pStyle w:val="Header"/>
              <w:spacing w:before="120"/>
              <w:rPr>
                <w:rFonts w:ascii="Verdana" w:hAnsi="Verdana"/>
                <w:b/>
                <w:bCs/>
                <w:sz w:val="18"/>
                <w:lang w:val="hr-HR"/>
              </w:rPr>
            </w:pPr>
          </w:p>
        </w:tc>
      </w:tr>
      <w:tr w:rsidR="00E372C9" w:rsidRPr="00DD4553">
        <w:tc>
          <w:tcPr>
            <w:tcW w:w="1800" w:type="dxa"/>
          </w:tcPr>
          <w:p w:rsidR="00E372C9" w:rsidRPr="00DD4553" w:rsidRDefault="00E372C9">
            <w:pPr>
              <w:pStyle w:val="Header"/>
              <w:spacing w:before="120"/>
              <w:jc w:val="right"/>
              <w:rPr>
                <w:rFonts w:ascii="Verdana" w:hAnsi="Verdana"/>
                <w:sz w:val="18"/>
                <w:lang w:val="hr-HR"/>
              </w:rPr>
            </w:pPr>
            <w:r w:rsidRPr="00DD4553">
              <w:rPr>
                <w:rFonts w:ascii="Verdana" w:hAnsi="Verdana"/>
                <w:sz w:val="18"/>
                <w:lang w:val="hr-HR"/>
              </w:rPr>
              <w:t>Ime i prezime:</w:t>
            </w:r>
          </w:p>
        </w:tc>
        <w:tc>
          <w:tcPr>
            <w:tcW w:w="5164" w:type="dxa"/>
            <w:tcBorders>
              <w:top w:val="single" w:sz="4" w:space="0" w:color="auto"/>
              <w:bottom w:val="single" w:sz="4" w:space="0" w:color="auto"/>
            </w:tcBorders>
          </w:tcPr>
          <w:p w:rsidR="00E372C9" w:rsidRPr="00DD4553" w:rsidRDefault="00E372C9">
            <w:pPr>
              <w:pStyle w:val="Header"/>
              <w:spacing w:before="120"/>
              <w:rPr>
                <w:rFonts w:ascii="Verdana" w:hAnsi="Verdana"/>
                <w:b/>
                <w:bCs/>
                <w:sz w:val="18"/>
                <w:lang w:val="hr-HR"/>
              </w:rPr>
            </w:pPr>
          </w:p>
        </w:tc>
        <w:tc>
          <w:tcPr>
            <w:tcW w:w="236" w:type="dxa"/>
          </w:tcPr>
          <w:p w:rsidR="00E372C9" w:rsidRPr="00DD4553" w:rsidRDefault="00E372C9">
            <w:pPr>
              <w:pStyle w:val="Header"/>
              <w:spacing w:before="120"/>
              <w:rPr>
                <w:rFonts w:ascii="Verdana" w:hAnsi="Verdana"/>
                <w:b/>
                <w:bCs/>
                <w:sz w:val="18"/>
                <w:lang w:val="hr-HR"/>
              </w:rPr>
            </w:pPr>
          </w:p>
        </w:tc>
        <w:tc>
          <w:tcPr>
            <w:tcW w:w="1080" w:type="dxa"/>
          </w:tcPr>
          <w:p w:rsidR="00E372C9" w:rsidRPr="00DD4553" w:rsidRDefault="00E372C9">
            <w:pPr>
              <w:pStyle w:val="Header"/>
              <w:spacing w:before="120"/>
              <w:jc w:val="right"/>
              <w:rPr>
                <w:rFonts w:ascii="Verdana" w:hAnsi="Verdana"/>
                <w:sz w:val="18"/>
                <w:lang w:val="hr-HR"/>
              </w:rPr>
            </w:pPr>
            <w:r w:rsidRPr="00DD4553">
              <w:rPr>
                <w:rFonts w:ascii="Verdana" w:hAnsi="Verdana"/>
                <w:sz w:val="18"/>
                <w:lang w:val="hr-HR"/>
              </w:rPr>
              <w:t>Smjer: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E372C9" w:rsidRPr="00DD4553" w:rsidRDefault="00E372C9">
            <w:pPr>
              <w:pStyle w:val="Header"/>
              <w:spacing w:before="120"/>
              <w:rPr>
                <w:rFonts w:ascii="Verdana" w:hAnsi="Verdana"/>
                <w:b/>
                <w:bCs/>
                <w:sz w:val="18"/>
                <w:lang w:val="hr-HR"/>
              </w:rPr>
            </w:pPr>
          </w:p>
        </w:tc>
      </w:tr>
      <w:tr w:rsidR="00E372C9" w:rsidRPr="00DD4553">
        <w:tc>
          <w:tcPr>
            <w:tcW w:w="1800" w:type="dxa"/>
            <w:tcBorders>
              <w:bottom w:val="single" w:sz="4" w:space="0" w:color="auto"/>
            </w:tcBorders>
          </w:tcPr>
          <w:p w:rsidR="00E372C9" w:rsidRPr="00DD4553" w:rsidRDefault="00E372C9">
            <w:pPr>
              <w:pStyle w:val="Header"/>
              <w:jc w:val="right"/>
              <w:rPr>
                <w:rFonts w:ascii="Verdana" w:hAnsi="Verdana"/>
                <w:sz w:val="18"/>
                <w:lang w:val="hr-HR"/>
              </w:rPr>
            </w:pPr>
          </w:p>
          <w:p w:rsidR="00E372C9" w:rsidRPr="00DD4553" w:rsidRDefault="00E372C9">
            <w:pPr>
              <w:pStyle w:val="Header"/>
              <w:jc w:val="right"/>
              <w:rPr>
                <w:rFonts w:ascii="Verdana" w:hAnsi="Verdana"/>
                <w:sz w:val="18"/>
                <w:lang w:val="hr-HR"/>
              </w:rPr>
            </w:pPr>
          </w:p>
        </w:tc>
        <w:tc>
          <w:tcPr>
            <w:tcW w:w="5164" w:type="dxa"/>
            <w:tcBorders>
              <w:bottom w:val="single" w:sz="4" w:space="0" w:color="auto"/>
            </w:tcBorders>
          </w:tcPr>
          <w:p w:rsidR="00E372C9" w:rsidRPr="00DD4553" w:rsidRDefault="00E372C9">
            <w:pPr>
              <w:pStyle w:val="Header"/>
              <w:rPr>
                <w:rFonts w:ascii="Verdana" w:hAnsi="Verdana"/>
                <w:b/>
                <w:bCs/>
                <w:sz w:val="18"/>
                <w:lang w:val="hr-HR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E372C9" w:rsidRPr="00DD4553" w:rsidRDefault="00E372C9">
            <w:pPr>
              <w:pStyle w:val="Header"/>
              <w:rPr>
                <w:rFonts w:ascii="Verdana" w:hAnsi="Verdana"/>
                <w:b/>
                <w:bCs/>
                <w:sz w:val="18"/>
                <w:lang w:val="hr-HR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E372C9" w:rsidRPr="00DD4553" w:rsidRDefault="00E372C9">
            <w:pPr>
              <w:pStyle w:val="Header"/>
              <w:jc w:val="right"/>
              <w:rPr>
                <w:rFonts w:ascii="Verdana" w:hAnsi="Verdana"/>
                <w:sz w:val="18"/>
                <w:lang w:val="hr-HR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E372C9" w:rsidRPr="00DD4553" w:rsidRDefault="00E372C9">
            <w:pPr>
              <w:pStyle w:val="Header"/>
              <w:rPr>
                <w:rFonts w:ascii="Verdana" w:hAnsi="Verdana"/>
                <w:b/>
                <w:bCs/>
                <w:sz w:val="18"/>
                <w:lang w:val="hr-HR"/>
              </w:rPr>
            </w:pPr>
          </w:p>
        </w:tc>
      </w:tr>
    </w:tbl>
    <w:p w:rsidR="00E372C9" w:rsidRPr="00DD4553" w:rsidRDefault="00E372C9">
      <w:pPr>
        <w:rPr>
          <w:lang w:val="hr-HR"/>
        </w:rPr>
      </w:pPr>
    </w:p>
    <w:p w:rsidR="00E372C9" w:rsidRPr="00DD4553" w:rsidRDefault="00E372C9">
      <w:pPr>
        <w:rPr>
          <w:lang w:val="hr-HR"/>
        </w:rPr>
      </w:pPr>
    </w:p>
    <w:p w:rsidR="00E372C9" w:rsidRPr="00DD4553" w:rsidRDefault="00E372C9">
      <w:pPr>
        <w:pStyle w:val="Header"/>
        <w:tabs>
          <w:tab w:val="clear" w:pos="4536"/>
          <w:tab w:val="clear" w:pos="9072"/>
        </w:tabs>
        <w:rPr>
          <w:lang w:val="hr-HR"/>
        </w:rPr>
      </w:pPr>
    </w:p>
    <w:p w:rsidR="00E372C9" w:rsidRPr="00DD4553" w:rsidRDefault="00E372C9">
      <w:pPr>
        <w:pStyle w:val="Heading2"/>
        <w:rPr>
          <w:b w:val="0"/>
          <w:sz w:val="32"/>
          <w:lang w:val="hr-HR"/>
        </w:rPr>
      </w:pPr>
      <w:r w:rsidRPr="00DD4553">
        <w:rPr>
          <w:b w:val="0"/>
          <w:sz w:val="32"/>
          <w:lang w:val="hr-HR"/>
        </w:rPr>
        <w:t>Sadržaj</w:t>
      </w:r>
    </w:p>
    <w:p w:rsidR="00E372C9" w:rsidRPr="00DD4553" w:rsidRDefault="00E372C9">
      <w:pPr>
        <w:rPr>
          <w:lang w:val="hr-HR"/>
        </w:rPr>
      </w:pPr>
    </w:p>
    <w:p w:rsidR="00E372C9" w:rsidRPr="00DD4553" w:rsidRDefault="00E372C9">
      <w:pPr>
        <w:ind w:left="360"/>
        <w:rPr>
          <w:iCs/>
          <w:sz w:val="28"/>
          <w:lang w:val="hr-HR"/>
        </w:rPr>
      </w:pPr>
      <w:r w:rsidRPr="00DD4553">
        <w:rPr>
          <w:iCs/>
          <w:sz w:val="28"/>
          <w:lang w:val="hr-HR"/>
        </w:rPr>
        <w:t>Određivanje osnovnih funkcija/procesa poslovnog sustava</w:t>
      </w:r>
    </w:p>
    <w:p w:rsidR="00E372C9" w:rsidRPr="00DD4553" w:rsidRDefault="00E372C9">
      <w:pPr>
        <w:ind w:left="360"/>
        <w:rPr>
          <w:iCs/>
          <w:sz w:val="26"/>
          <w:lang w:val="hr-HR"/>
        </w:rPr>
      </w:pPr>
      <w:r w:rsidRPr="00DD4553">
        <w:rPr>
          <w:iCs/>
          <w:sz w:val="26"/>
          <w:lang w:val="hr-HR"/>
        </w:rPr>
        <w:tab/>
        <w:t>Raščlanjenje funkcija</w:t>
      </w:r>
    </w:p>
    <w:p w:rsidR="00E372C9" w:rsidRPr="00DD4553" w:rsidRDefault="00E372C9">
      <w:pPr>
        <w:ind w:left="360"/>
        <w:rPr>
          <w:iCs/>
          <w:sz w:val="28"/>
          <w:lang w:val="hr-HR"/>
        </w:rPr>
      </w:pPr>
      <w:r w:rsidRPr="00DD4553">
        <w:rPr>
          <w:iCs/>
          <w:sz w:val="28"/>
          <w:lang w:val="hr-HR"/>
        </w:rPr>
        <w:t>Opis funkcija/procesa</w:t>
      </w:r>
    </w:p>
    <w:p w:rsidR="00E372C9" w:rsidRPr="00DD4553" w:rsidRDefault="00E372C9">
      <w:pPr>
        <w:rPr>
          <w:lang w:val="hr-HR"/>
        </w:rPr>
      </w:pPr>
    </w:p>
    <w:p w:rsidR="00E372C9" w:rsidRPr="00DD4553" w:rsidRDefault="00E372C9">
      <w:pPr>
        <w:rPr>
          <w:lang w:val="hr-HR"/>
        </w:rPr>
      </w:pPr>
    </w:p>
    <w:p w:rsidR="00E372C9" w:rsidRPr="00DD4553" w:rsidRDefault="00E372C9">
      <w:pPr>
        <w:rPr>
          <w:lang w:val="hr-HR"/>
        </w:rPr>
      </w:pPr>
    </w:p>
    <w:p w:rsidR="00E372C9" w:rsidRPr="00DD4553" w:rsidRDefault="00E372C9">
      <w:pPr>
        <w:pStyle w:val="Header"/>
        <w:tabs>
          <w:tab w:val="clear" w:pos="4536"/>
          <w:tab w:val="clear" w:pos="9072"/>
        </w:tabs>
        <w:rPr>
          <w:lang w:val="hr-HR"/>
        </w:rPr>
      </w:pPr>
      <w:r w:rsidRPr="00DD4553">
        <w:rPr>
          <w:lang w:val="hr-HR"/>
        </w:rPr>
        <w:br w:type="page"/>
      </w:r>
    </w:p>
    <w:p w:rsidR="00E372C9" w:rsidRPr="00DD4553" w:rsidRDefault="00E372C9">
      <w:pPr>
        <w:rPr>
          <w:lang w:val="hr-HR"/>
        </w:rPr>
      </w:pPr>
    </w:p>
    <w:p w:rsidR="00E372C9" w:rsidRPr="00DD4553" w:rsidRDefault="00E372C9">
      <w:pPr>
        <w:rPr>
          <w:lang w:val="hr-HR"/>
        </w:rPr>
      </w:pPr>
    </w:p>
    <w:p w:rsidR="00E372C9" w:rsidRPr="00DD4553" w:rsidRDefault="00E372C9">
      <w:pPr>
        <w:ind w:left="360"/>
        <w:rPr>
          <w:iCs/>
          <w:sz w:val="26"/>
          <w:lang w:val="hr-HR"/>
        </w:rPr>
      </w:pPr>
      <w:r w:rsidRPr="00DD4553">
        <w:rPr>
          <w:iCs/>
          <w:sz w:val="26"/>
          <w:lang w:val="hr-HR"/>
        </w:rPr>
        <w:t>Određivanje osnovnih funkcija/procesa poslovnog sustava</w:t>
      </w:r>
    </w:p>
    <w:p w:rsidR="00E372C9" w:rsidRPr="00DD4553" w:rsidRDefault="00E372C9">
      <w:pPr>
        <w:pStyle w:val="Header"/>
        <w:tabs>
          <w:tab w:val="clear" w:pos="4536"/>
          <w:tab w:val="clear" w:pos="9072"/>
        </w:tabs>
        <w:rPr>
          <w:lang w:val="hr-HR"/>
        </w:rPr>
      </w:pPr>
    </w:p>
    <w:p w:rsidR="00E372C9" w:rsidRPr="00DD4553" w:rsidRDefault="00E372C9">
      <w:pPr>
        <w:pStyle w:val="Header"/>
        <w:tabs>
          <w:tab w:val="clear" w:pos="4536"/>
          <w:tab w:val="clear" w:pos="9072"/>
        </w:tabs>
        <w:rPr>
          <w:lang w:val="hr-HR"/>
        </w:rPr>
      </w:pPr>
    </w:p>
    <w:p w:rsidR="00E372C9" w:rsidRPr="00DD4553" w:rsidRDefault="00E372C9">
      <w:pPr>
        <w:pStyle w:val="Header"/>
        <w:tabs>
          <w:tab w:val="clear" w:pos="4536"/>
          <w:tab w:val="clear" w:pos="9072"/>
        </w:tabs>
        <w:rPr>
          <w:lang w:val="hr-HR"/>
        </w:rPr>
      </w:pPr>
      <w:r w:rsidRPr="00DD4553">
        <w:rPr>
          <w:lang w:val="hr-HR"/>
        </w:rPr>
        <w:tab/>
        <w:t>- opisno -</w:t>
      </w:r>
    </w:p>
    <w:p w:rsidR="00E372C9" w:rsidRPr="00DD4553" w:rsidRDefault="00E372C9">
      <w:pPr>
        <w:pStyle w:val="Header"/>
        <w:tabs>
          <w:tab w:val="clear" w:pos="4536"/>
          <w:tab w:val="clear" w:pos="9072"/>
        </w:tabs>
        <w:rPr>
          <w:lang w:val="hr-HR"/>
        </w:rPr>
      </w:pPr>
    </w:p>
    <w:p w:rsidR="00E372C9" w:rsidRPr="00DD4553" w:rsidRDefault="00E372C9">
      <w:pPr>
        <w:pStyle w:val="Header"/>
        <w:tabs>
          <w:tab w:val="clear" w:pos="4536"/>
          <w:tab w:val="clear" w:pos="9072"/>
        </w:tabs>
        <w:rPr>
          <w:lang w:val="hr-HR"/>
        </w:rPr>
      </w:pPr>
    </w:p>
    <w:p w:rsidR="00D00512" w:rsidRPr="00DD4553" w:rsidRDefault="00E372C9">
      <w:pPr>
        <w:pStyle w:val="Header"/>
        <w:tabs>
          <w:tab w:val="clear" w:pos="4536"/>
          <w:tab w:val="clear" w:pos="9072"/>
        </w:tabs>
        <w:rPr>
          <w:lang w:val="hr-HR"/>
        </w:rPr>
      </w:pPr>
      <w:r w:rsidRPr="00DD4553">
        <w:rPr>
          <w:lang w:val="hr-HR"/>
        </w:rPr>
        <w:tab/>
        <w:t>Raščlanjenje funkcija</w:t>
      </w:r>
    </w:p>
    <w:p w:rsidR="00E47836" w:rsidRPr="00DD4553" w:rsidRDefault="00E47836">
      <w:pPr>
        <w:pStyle w:val="Header"/>
        <w:tabs>
          <w:tab w:val="clear" w:pos="4536"/>
          <w:tab w:val="clear" w:pos="9072"/>
        </w:tabs>
        <w:rPr>
          <w:lang w:val="hr-HR"/>
        </w:rPr>
      </w:pPr>
    </w:p>
    <w:p w:rsidR="00E47836" w:rsidRPr="00DD4553" w:rsidRDefault="00E47836">
      <w:pPr>
        <w:pStyle w:val="Header"/>
        <w:tabs>
          <w:tab w:val="clear" w:pos="4536"/>
          <w:tab w:val="clear" w:pos="9072"/>
        </w:tabs>
        <w:rPr>
          <w:lang w:val="hr-HR"/>
        </w:rPr>
      </w:pPr>
      <w:r w:rsidRPr="00DD4553">
        <w:rPr>
          <w:noProof/>
          <w:lang w:val="hr-HR"/>
        </w:rPr>
        <w:drawing>
          <wp:inline distT="0" distB="0" distL="0" distR="0">
            <wp:extent cx="6184265" cy="1635760"/>
            <wp:effectExtent l="0" t="19050" r="83185" b="21590"/>
            <wp:docPr id="85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750FE5" w:rsidRPr="00DD4553" w:rsidRDefault="00750FE5">
      <w:pPr>
        <w:pStyle w:val="Header"/>
        <w:tabs>
          <w:tab w:val="clear" w:pos="4536"/>
          <w:tab w:val="clear" w:pos="9072"/>
        </w:tabs>
        <w:rPr>
          <w:lang w:val="hr-HR"/>
        </w:rPr>
      </w:pPr>
    </w:p>
    <w:p w:rsidR="00750FE5" w:rsidRPr="00DD4553" w:rsidRDefault="00750FE5">
      <w:pPr>
        <w:pStyle w:val="Header"/>
        <w:tabs>
          <w:tab w:val="clear" w:pos="4536"/>
          <w:tab w:val="clear" w:pos="9072"/>
        </w:tabs>
        <w:rPr>
          <w:lang w:val="hr-HR"/>
        </w:rPr>
      </w:pPr>
    </w:p>
    <w:p w:rsidR="00750FE5" w:rsidRPr="00DD4553" w:rsidRDefault="00750FE5">
      <w:pPr>
        <w:pStyle w:val="Header"/>
        <w:tabs>
          <w:tab w:val="clear" w:pos="4536"/>
          <w:tab w:val="clear" w:pos="9072"/>
        </w:tabs>
        <w:rPr>
          <w:lang w:val="hr-HR"/>
        </w:rPr>
      </w:pPr>
    </w:p>
    <w:p w:rsidR="00750FE5" w:rsidRPr="00DD4553" w:rsidRDefault="00750FE5">
      <w:pPr>
        <w:pStyle w:val="Header"/>
        <w:tabs>
          <w:tab w:val="clear" w:pos="4536"/>
          <w:tab w:val="clear" w:pos="9072"/>
        </w:tabs>
        <w:rPr>
          <w:lang w:val="hr-HR"/>
        </w:rPr>
      </w:pPr>
      <w:r w:rsidRPr="00DD4553">
        <w:rPr>
          <w:noProof/>
          <w:lang w:val="hr-HR"/>
        </w:rPr>
        <w:drawing>
          <wp:inline distT="0" distB="0" distL="0" distR="0">
            <wp:extent cx="6184265" cy="1635760"/>
            <wp:effectExtent l="0" t="19050" r="0" b="21590"/>
            <wp:docPr id="1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E736CB" w:rsidRPr="00DD4553" w:rsidRDefault="00E736CB">
      <w:pPr>
        <w:pStyle w:val="Header"/>
        <w:tabs>
          <w:tab w:val="clear" w:pos="4536"/>
          <w:tab w:val="clear" w:pos="9072"/>
        </w:tabs>
        <w:rPr>
          <w:lang w:val="hr-HR"/>
        </w:rPr>
      </w:pPr>
    </w:p>
    <w:p w:rsidR="00E736CB" w:rsidRPr="00DD4553" w:rsidRDefault="00E736CB">
      <w:pPr>
        <w:pStyle w:val="Header"/>
        <w:tabs>
          <w:tab w:val="clear" w:pos="4536"/>
          <w:tab w:val="clear" w:pos="9072"/>
        </w:tabs>
        <w:rPr>
          <w:lang w:val="hr-HR"/>
        </w:rPr>
      </w:pPr>
      <w:r w:rsidRPr="00DD4553">
        <w:rPr>
          <w:noProof/>
          <w:lang w:val="hr-HR"/>
        </w:rPr>
        <w:drawing>
          <wp:inline distT="0" distB="0" distL="0" distR="0">
            <wp:extent cx="6184265" cy="1635760"/>
            <wp:effectExtent l="76200" t="19050" r="45085" b="21590"/>
            <wp:docPr id="5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750FE5" w:rsidRPr="00DD4553" w:rsidRDefault="00750FE5">
      <w:pPr>
        <w:pStyle w:val="Header"/>
        <w:tabs>
          <w:tab w:val="clear" w:pos="4536"/>
          <w:tab w:val="clear" w:pos="9072"/>
        </w:tabs>
        <w:rPr>
          <w:lang w:val="hr-HR"/>
        </w:rPr>
      </w:pPr>
    </w:p>
    <w:p w:rsidR="00750FE5" w:rsidRPr="00DD4553" w:rsidRDefault="00750FE5">
      <w:pPr>
        <w:pStyle w:val="Header"/>
        <w:tabs>
          <w:tab w:val="clear" w:pos="4536"/>
          <w:tab w:val="clear" w:pos="9072"/>
        </w:tabs>
        <w:rPr>
          <w:lang w:val="hr-HR"/>
        </w:rPr>
      </w:pPr>
    </w:p>
    <w:p w:rsidR="00E736CB" w:rsidRPr="00DD4553" w:rsidRDefault="00E736CB">
      <w:pPr>
        <w:pStyle w:val="Header"/>
        <w:tabs>
          <w:tab w:val="clear" w:pos="4536"/>
          <w:tab w:val="clear" w:pos="9072"/>
        </w:tabs>
        <w:rPr>
          <w:lang w:val="hr-HR"/>
        </w:rPr>
      </w:pPr>
      <w:r w:rsidRPr="00DD4553">
        <w:rPr>
          <w:noProof/>
          <w:lang w:val="hr-HR"/>
        </w:rPr>
        <w:lastRenderedPageBreak/>
        <w:drawing>
          <wp:inline distT="0" distB="0" distL="0" distR="0">
            <wp:extent cx="6184265" cy="1635760"/>
            <wp:effectExtent l="0" t="19050" r="0" b="21590"/>
            <wp:docPr id="4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E736CB" w:rsidRPr="00DD4553" w:rsidRDefault="00E736CB">
      <w:pPr>
        <w:pStyle w:val="Header"/>
        <w:tabs>
          <w:tab w:val="clear" w:pos="4536"/>
          <w:tab w:val="clear" w:pos="9072"/>
        </w:tabs>
        <w:rPr>
          <w:lang w:val="hr-HR"/>
        </w:rPr>
      </w:pPr>
    </w:p>
    <w:p w:rsidR="00E736CB" w:rsidRPr="00DD4553" w:rsidRDefault="00E736CB">
      <w:pPr>
        <w:pStyle w:val="Header"/>
        <w:tabs>
          <w:tab w:val="clear" w:pos="4536"/>
          <w:tab w:val="clear" w:pos="9072"/>
        </w:tabs>
        <w:rPr>
          <w:lang w:val="hr-HR"/>
        </w:rPr>
      </w:pPr>
    </w:p>
    <w:p w:rsidR="00750FE5" w:rsidRPr="00DD4553" w:rsidRDefault="00750FE5">
      <w:pPr>
        <w:pStyle w:val="Header"/>
        <w:tabs>
          <w:tab w:val="clear" w:pos="4536"/>
          <w:tab w:val="clear" w:pos="9072"/>
        </w:tabs>
        <w:rPr>
          <w:lang w:val="hr-HR"/>
        </w:rPr>
      </w:pPr>
      <w:r w:rsidRPr="00DD4553">
        <w:rPr>
          <w:noProof/>
          <w:lang w:val="hr-HR"/>
        </w:rPr>
        <w:drawing>
          <wp:inline distT="0" distB="0" distL="0" distR="0">
            <wp:extent cx="6184265" cy="1635760"/>
            <wp:effectExtent l="76200" t="19050" r="0" b="21590"/>
            <wp:docPr id="2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:rsidR="00750FE5" w:rsidRPr="00DD4553" w:rsidRDefault="00750FE5">
      <w:pPr>
        <w:pStyle w:val="Header"/>
        <w:tabs>
          <w:tab w:val="clear" w:pos="4536"/>
          <w:tab w:val="clear" w:pos="9072"/>
        </w:tabs>
        <w:rPr>
          <w:lang w:val="hr-HR"/>
        </w:rPr>
      </w:pPr>
    </w:p>
    <w:p w:rsidR="00E736CB" w:rsidRPr="00DD4553" w:rsidRDefault="00E736CB">
      <w:pPr>
        <w:pStyle w:val="Header"/>
        <w:tabs>
          <w:tab w:val="clear" w:pos="4536"/>
          <w:tab w:val="clear" w:pos="9072"/>
        </w:tabs>
        <w:rPr>
          <w:lang w:val="hr-HR"/>
        </w:rPr>
      </w:pPr>
      <w:r w:rsidRPr="00DD4553">
        <w:rPr>
          <w:noProof/>
          <w:lang w:val="hr-HR"/>
        </w:rPr>
        <w:drawing>
          <wp:inline distT="0" distB="0" distL="0" distR="0">
            <wp:extent cx="6184265" cy="1635760"/>
            <wp:effectExtent l="0" t="19050" r="0" b="21590"/>
            <wp:docPr id="6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</w:p>
    <w:p w:rsidR="00FC5ACE" w:rsidRPr="00DD4553" w:rsidRDefault="00FC5ACE">
      <w:pPr>
        <w:pStyle w:val="Header"/>
        <w:tabs>
          <w:tab w:val="clear" w:pos="4536"/>
          <w:tab w:val="clear" w:pos="9072"/>
        </w:tabs>
        <w:rPr>
          <w:lang w:val="hr-HR"/>
        </w:rPr>
      </w:pPr>
    </w:p>
    <w:p w:rsidR="00FC5ACE" w:rsidRPr="00DD4553" w:rsidRDefault="00FC5ACE">
      <w:pPr>
        <w:pStyle w:val="Header"/>
        <w:tabs>
          <w:tab w:val="clear" w:pos="4536"/>
          <w:tab w:val="clear" w:pos="9072"/>
        </w:tabs>
        <w:rPr>
          <w:lang w:val="hr-HR"/>
        </w:rPr>
      </w:pPr>
      <w:r w:rsidRPr="00DD4553">
        <w:rPr>
          <w:noProof/>
          <w:lang w:val="hr-HR"/>
        </w:rPr>
        <w:drawing>
          <wp:inline distT="0" distB="0" distL="0" distR="0">
            <wp:extent cx="6184265" cy="1635760"/>
            <wp:effectExtent l="95250" t="19050" r="0" b="21590"/>
            <wp:docPr id="7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7" r:lo="rId38" r:qs="rId39" r:cs="rId40"/>
              </a:graphicData>
            </a:graphic>
          </wp:inline>
        </w:drawing>
      </w:r>
    </w:p>
    <w:p w:rsidR="00FC5ACE" w:rsidRPr="00DD4553" w:rsidRDefault="00FC5ACE">
      <w:pPr>
        <w:pStyle w:val="Header"/>
        <w:tabs>
          <w:tab w:val="clear" w:pos="4536"/>
          <w:tab w:val="clear" w:pos="9072"/>
        </w:tabs>
        <w:rPr>
          <w:lang w:val="hr-HR"/>
        </w:rPr>
      </w:pPr>
    </w:p>
    <w:p w:rsidR="00FC5ACE" w:rsidRPr="00DD4553" w:rsidRDefault="00FC5ACE">
      <w:pPr>
        <w:pStyle w:val="Header"/>
        <w:tabs>
          <w:tab w:val="clear" w:pos="4536"/>
          <w:tab w:val="clear" w:pos="9072"/>
        </w:tabs>
        <w:rPr>
          <w:lang w:val="hr-HR"/>
        </w:rPr>
      </w:pPr>
      <w:r w:rsidRPr="00DD4553">
        <w:rPr>
          <w:noProof/>
          <w:lang w:val="hr-HR"/>
        </w:rPr>
        <w:drawing>
          <wp:inline distT="0" distB="0" distL="0" distR="0">
            <wp:extent cx="6184265" cy="1635760"/>
            <wp:effectExtent l="0" t="19050" r="0" b="21590"/>
            <wp:docPr id="8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2" r:lo="rId43" r:qs="rId44" r:cs="rId45"/>
              </a:graphicData>
            </a:graphic>
          </wp:inline>
        </w:drawing>
      </w:r>
    </w:p>
    <w:p w:rsidR="00E372C9" w:rsidRPr="00DD4553" w:rsidRDefault="00E372C9">
      <w:pPr>
        <w:rPr>
          <w:sz w:val="26"/>
          <w:lang w:val="hr-HR"/>
        </w:rPr>
      </w:pPr>
    </w:p>
    <w:p w:rsidR="00750FE5" w:rsidRPr="00DD4553" w:rsidRDefault="00750FE5">
      <w:pPr>
        <w:rPr>
          <w:b/>
          <w:bCs/>
          <w:sz w:val="26"/>
          <w:lang w:val="hr-HR"/>
        </w:rPr>
      </w:pPr>
    </w:p>
    <w:p w:rsidR="00910A2A" w:rsidRPr="00DD4553" w:rsidRDefault="00910A2A">
      <w:pPr>
        <w:rPr>
          <w:b/>
          <w:bCs/>
          <w:sz w:val="26"/>
          <w:lang w:val="hr-HR"/>
        </w:rPr>
      </w:pPr>
    </w:p>
    <w:p w:rsidR="00910A2A" w:rsidRPr="00DD4553" w:rsidRDefault="00910A2A">
      <w:pPr>
        <w:rPr>
          <w:b/>
          <w:bCs/>
          <w:sz w:val="26"/>
          <w:lang w:val="hr-HR"/>
        </w:rPr>
      </w:pPr>
      <w:r w:rsidRPr="00DD4553">
        <w:rPr>
          <w:b/>
          <w:bCs/>
          <w:noProof/>
          <w:sz w:val="26"/>
          <w:lang w:val="hr-HR"/>
        </w:rPr>
        <w:drawing>
          <wp:inline distT="0" distB="0" distL="0" distR="0">
            <wp:extent cx="5816009" cy="2286000"/>
            <wp:effectExtent l="0" t="0" r="0" b="0"/>
            <wp:docPr id="9" name="Organization Chart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7" r:lo="rId48" r:qs="rId49" r:cs="rId50"/>
              </a:graphicData>
            </a:graphic>
          </wp:inline>
        </w:drawing>
      </w:r>
    </w:p>
    <w:p w:rsidR="00C71346" w:rsidRPr="00DD4553" w:rsidRDefault="00C71346">
      <w:pPr>
        <w:rPr>
          <w:b/>
          <w:bCs/>
          <w:sz w:val="26"/>
          <w:lang w:val="hr-HR"/>
        </w:rPr>
      </w:pPr>
    </w:p>
    <w:p w:rsidR="00C71346" w:rsidRPr="00DD4553" w:rsidRDefault="00C71346">
      <w:pPr>
        <w:rPr>
          <w:b/>
          <w:bCs/>
          <w:sz w:val="26"/>
          <w:lang w:val="hr-HR"/>
        </w:rPr>
      </w:pPr>
      <w:r w:rsidRPr="00DD4553">
        <w:rPr>
          <w:b/>
          <w:bCs/>
          <w:noProof/>
          <w:sz w:val="26"/>
          <w:lang w:val="hr-HR"/>
        </w:rPr>
        <w:drawing>
          <wp:inline distT="0" distB="0" distL="0" distR="0">
            <wp:extent cx="6184265" cy="1635760"/>
            <wp:effectExtent l="0" t="19050" r="0" b="21590"/>
            <wp:docPr id="10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2" r:lo="rId53" r:qs="rId54" r:cs="rId55"/>
              </a:graphicData>
            </a:graphic>
          </wp:inline>
        </w:drawing>
      </w:r>
    </w:p>
    <w:p w:rsidR="00C71346" w:rsidRPr="00DD4553" w:rsidRDefault="00C71346">
      <w:pPr>
        <w:rPr>
          <w:b/>
          <w:bCs/>
          <w:sz w:val="26"/>
          <w:lang w:val="hr-HR"/>
        </w:rPr>
      </w:pPr>
    </w:p>
    <w:p w:rsidR="00C71346" w:rsidRPr="00DD4553" w:rsidRDefault="00C71346">
      <w:pPr>
        <w:rPr>
          <w:b/>
          <w:bCs/>
          <w:sz w:val="26"/>
          <w:lang w:val="hr-HR"/>
        </w:rPr>
      </w:pPr>
      <w:r w:rsidRPr="00DD4553">
        <w:rPr>
          <w:b/>
          <w:bCs/>
          <w:noProof/>
          <w:sz w:val="26"/>
          <w:lang w:val="hr-HR"/>
        </w:rPr>
        <w:drawing>
          <wp:inline distT="0" distB="0" distL="0" distR="0">
            <wp:extent cx="6184265" cy="1635760"/>
            <wp:effectExtent l="76200" t="0" r="102235" b="0"/>
            <wp:docPr id="11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7" r:lo="rId58" r:qs="rId59" r:cs="rId60"/>
              </a:graphicData>
            </a:graphic>
          </wp:inline>
        </w:drawing>
      </w:r>
    </w:p>
    <w:p w:rsidR="00C71346" w:rsidRPr="00DD4553" w:rsidRDefault="00C71346">
      <w:pPr>
        <w:rPr>
          <w:b/>
          <w:bCs/>
          <w:sz w:val="26"/>
          <w:lang w:val="hr-HR"/>
        </w:rPr>
      </w:pPr>
    </w:p>
    <w:p w:rsidR="00C71346" w:rsidRPr="00DD4553" w:rsidRDefault="00C71346">
      <w:pPr>
        <w:rPr>
          <w:b/>
          <w:bCs/>
          <w:sz w:val="26"/>
          <w:lang w:val="hr-HR"/>
        </w:rPr>
      </w:pPr>
      <w:r w:rsidRPr="00DD4553">
        <w:rPr>
          <w:b/>
          <w:bCs/>
          <w:noProof/>
          <w:sz w:val="26"/>
          <w:lang w:val="hr-HR"/>
        </w:rPr>
        <w:drawing>
          <wp:inline distT="0" distB="0" distL="0" distR="0">
            <wp:extent cx="6184265" cy="1635760"/>
            <wp:effectExtent l="76200" t="0" r="83185" b="0"/>
            <wp:docPr id="12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2" r:lo="rId63" r:qs="rId64" r:cs="rId65"/>
              </a:graphicData>
            </a:graphic>
          </wp:inline>
        </w:drawing>
      </w:r>
    </w:p>
    <w:p w:rsidR="00C71346" w:rsidRPr="00DD4553" w:rsidRDefault="00C71346">
      <w:pPr>
        <w:rPr>
          <w:b/>
          <w:bCs/>
          <w:sz w:val="26"/>
          <w:lang w:val="hr-HR"/>
        </w:rPr>
      </w:pPr>
    </w:p>
    <w:p w:rsidR="00C71346" w:rsidRPr="00DD4553" w:rsidRDefault="00C71346">
      <w:pPr>
        <w:rPr>
          <w:b/>
          <w:bCs/>
          <w:sz w:val="26"/>
          <w:lang w:val="hr-HR"/>
        </w:rPr>
      </w:pPr>
      <w:r w:rsidRPr="00DD4553">
        <w:rPr>
          <w:b/>
          <w:bCs/>
          <w:noProof/>
          <w:sz w:val="26"/>
          <w:lang w:val="hr-HR"/>
        </w:rPr>
        <w:lastRenderedPageBreak/>
        <w:drawing>
          <wp:inline distT="0" distB="0" distL="0" distR="0">
            <wp:extent cx="6184265" cy="1635760"/>
            <wp:effectExtent l="0" t="19050" r="0" b="21590"/>
            <wp:docPr id="13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7" r:lo="rId68" r:qs="rId69" r:cs="rId70"/>
              </a:graphicData>
            </a:graphic>
          </wp:inline>
        </w:drawing>
      </w:r>
    </w:p>
    <w:p w:rsidR="00500C0B" w:rsidRPr="00DD4553" w:rsidRDefault="00500C0B">
      <w:pPr>
        <w:rPr>
          <w:b/>
          <w:bCs/>
          <w:sz w:val="26"/>
          <w:lang w:val="hr-HR"/>
        </w:rPr>
      </w:pPr>
    </w:p>
    <w:p w:rsidR="00500C0B" w:rsidRPr="00DD4553" w:rsidRDefault="00500C0B">
      <w:pPr>
        <w:rPr>
          <w:b/>
          <w:bCs/>
          <w:sz w:val="26"/>
          <w:lang w:val="hr-HR"/>
        </w:rPr>
      </w:pPr>
    </w:p>
    <w:p w:rsidR="00500C0B" w:rsidRPr="00DD4553" w:rsidRDefault="00500C0B">
      <w:pPr>
        <w:rPr>
          <w:b/>
          <w:bCs/>
          <w:sz w:val="26"/>
          <w:lang w:val="hr-HR"/>
        </w:rPr>
      </w:pPr>
      <w:r w:rsidRPr="00DD4553">
        <w:rPr>
          <w:b/>
          <w:bCs/>
          <w:noProof/>
          <w:sz w:val="26"/>
          <w:lang w:val="hr-HR"/>
        </w:rPr>
        <w:drawing>
          <wp:inline distT="0" distB="0" distL="0" distR="0">
            <wp:extent cx="6184265" cy="1635760"/>
            <wp:effectExtent l="95250" t="0" r="64135" b="2540"/>
            <wp:docPr id="14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2" r:lo="rId73" r:qs="rId74" r:cs="rId75"/>
              </a:graphicData>
            </a:graphic>
          </wp:inline>
        </w:drawing>
      </w:r>
    </w:p>
    <w:p w:rsidR="00500C0B" w:rsidRPr="00DD4553" w:rsidRDefault="00500C0B">
      <w:pPr>
        <w:rPr>
          <w:b/>
          <w:bCs/>
          <w:sz w:val="26"/>
          <w:lang w:val="hr-HR"/>
        </w:rPr>
      </w:pPr>
    </w:p>
    <w:p w:rsidR="00500C0B" w:rsidRPr="00DD4553" w:rsidRDefault="00500C0B">
      <w:pPr>
        <w:rPr>
          <w:b/>
          <w:bCs/>
          <w:sz w:val="26"/>
          <w:lang w:val="hr-HR"/>
        </w:rPr>
      </w:pPr>
    </w:p>
    <w:p w:rsidR="00500C0B" w:rsidRPr="00DD4553" w:rsidRDefault="00500C0B">
      <w:pPr>
        <w:rPr>
          <w:b/>
          <w:bCs/>
          <w:sz w:val="26"/>
          <w:lang w:val="hr-HR"/>
        </w:rPr>
      </w:pPr>
      <w:r w:rsidRPr="00DD4553">
        <w:rPr>
          <w:b/>
          <w:bCs/>
          <w:noProof/>
          <w:sz w:val="26"/>
          <w:lang w:val="hr-HR"/>
        </w:rPr>
        <w:drawing>
          <wp:inline distT="0" distB="0" distL="0" distR="0">
            <wp:extent cx="6184265" cy="1635760"/>
            <wp:effectExtent l="76200" t="0" r="64135" b="0"/>
            <wp:docPr id="15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7" r:lo="rId78" r:qs="rId79" r:cs="rId80"/>
              </a:graphicData>
            </a:graphic>
          </wp:inline>
        </w:drawing>
      </w:r>
    </w:p>
    <w:p w:rsidR="00500C0B" w:rsidRPr="00DD4553" w:rsidRDefault="00500C0B">
      <w:pPr>
        <w:rPr>
          <w:b/>
          <w:bCs/>
          <w:sz w:val="26"/>
          <w:lang w:val="hr-HR"/>
        </w:rPr>
      </w:pPr>
    </w:p>
    <w:p w:rsidR="00500C0B" w:rsidRPr="00DD4553" w:rsidRDefault="00500C0B">
      <w:pPr>
        <w:rPr>
          <w:b/>
          <w:bCs/>
          <w:sz w:val="26"/>
          <w:lang w:val="hr-HR"/>
        </w:rPr>
      </w:pPr>
      <w:r w:rsidRPr="00DD4553">
        <w:rPr>
          <w:b/>
          <w:bCs/>
          <w:noProof/>
          <w:sz w:val="26"/>
          <w:lang w:val="hr-HR"/>
        </w:rPr>
        <w:drawing>
          <wp:inline distT="0" distB="0" distL="0" distR="0">
            <wp:extent cx="6184265" cy="1635760"/>
            <wp:effectExtent l="0" t="19050" r="0" b="21590"/>
            <wp:docPr id="16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2" r:lo="rId83" r:qs="rId84" r:cs="rId85"/>
              </a:graphicData>
            </a:graphic>
          </wp:inline>
        </w:drawing>
      </w:r>
    </w:p>
    <w:p w:rsidR="00367A69" w:rsidRPr="00DD4553" w:rsidRDefault="00367A69">
      <w:pPr>
        <w:rPr>
          <w:b/>
          <w:bCs/>
          <w:sz w:val="26"/>
          <w:lang w:val="hr-HR"/>
        </w:rPr>
      </w:pPr>
    </w:p>
    <w:p w:rsidR="00367A69" w:rsidRPr="00DD4553" w:rsidRDefault="00367A69">
      <w:pPr>
        <w:rPr>
          <w:b/>
          <w:bCs/>
          <w:sz w:val="26"/>
          <w:lang w:val="hr-HR"/>
        </w:rPr>
      </w:pPr>
      <w:r w:rsidRPr="00DD4553">
        <w:rPr>
          <w:b/>
          <w:bCs/>
          <w:noProof/>
          <w:sz w:val="26"/>
          <w:lang w:val="hr-HR"/>
        </w:rPr>
        <w:drawing>
          <wp:inline distT="0" distB="0" distL="0" distR="0">
            <wp:extent cx="6184265" cy="1635760"/>
            <wp:effectExtent l="95250" t="0" r="83185" b="0"/>
            <wp:docPr id="17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7" r:lo="rId88" r:qs="rId89" r:cs="rId90"/>
              </a:graphicData>
            </a:graphic>
          </wp:inline>
        </w:drawing>
      </w:r>
    </w:p>
    <w:p w:rsidR="00367A69" w:rsidRPr="00DD4553" w:rsidRDefault="00367A69">
      <w:pPr>
        <w:rPr>
          <w:b/>
          <w:bCs/>
          <w:sz w:val="26"/>
          <w:lang w:val="hr-HR"/>
        </w:rPr>
      </w:pPr>
    </w:p>
    <w:p w:rsidR="00367A69" w:rsidRPr="00DD4553" w:rsidRDefault="00367A69">
      <w:pPr>
        <w:rPr>
          <w:b/>
          <w:bCs/>
          <w:sz w:val="26"/>
          <w:lang w:val="hr-HR"/>
        </w:rPr>
      </w:pPr>
      <w:r w:rsidRPr="00DD4553">
        <w:rPr>
          <w:b/>
          <w:bCs/>
          <w:noProof/>
          <w:sz w:val="26"/>
          <w:lang w:val="hr-HR"/>
        </w:rPr>
        <w:drawing>
          <wp:inline distT="0" distB="0" distL="0" distR="0">
            <wp:extent cx="6184265" cy="1635760"/>
            <wp:effectExtent l="0" t="19050" r="0" b="21590"/>
            <wp:docPr id="18" name="Organization Chart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2" r:lo="rId93" r:qs="rId94" r:cs="rId95"/>
              </a:graphicData>
            </a:graphic>
          </wp:inline>
        </w:drawing>
      </w:r>
    </w:p>
    <w:p w:rsidR="00500C0B" w:rsidRPr="00DD4553" w:rsidRDefault="00500C0B">
      <w:pPr>
        <w:rPr>
          <w:b/>
          <w:bCs/>
          <w:sz w:val="26"/>
          <w:lang w:val="hr-HR"/>
        </w:rPr>
      </w:pPr>
    </w:p>
    <w:p w:rsidR="00E372C9" w:rsidRPr="00DD4553" w:rsidRDefault="00750FE5">
      <w:pPr>
        <w:rPr>
          <w:b/>
          <w:bCs/>
          <w:sz w:val="26"/>
          <w:lang w:val="hr-HR"/>
        </w:rPr>
      </w:pPr>
      <w:r w:rsidRPr="00DD4553">
        <w:rPr>
          <w:b/>
          <w:bCs/>
          <w:sz w:val="26"/>
          <w:lang w:val="hr-HR"/>
        </w:rPr>
        <w:br w:type="page"/>
      </w:r>
      <w:r w:rsidR="00E372C9" w:rsidRPr="00DD4553">
        <w:rPr>
          <w:b/>
          <w:bCs/>
          <w:sz w:val="26"/>
          <w:lang w:val="hr-HR"/>
        </w:rPr>
        <w:lastRenderedPageBreak/>
        <w:t>Opis funkcija/procesa</w:t>
      </w:r>
    </w:p>
    <w:p w:rsidR="00E372C9" w:rsidRPr="00DD4553" w:rsidRDefault="00E372C9">
      <w:pPr>
        <w:rPr>
          <w:lang w:val="hr-HR"/>
        </w:rPr>
      </w:pPr>
    </w:p>
    <w:p w:rsidR="00E372C9" w:rsidRPr="00DD4553" w:rsidRDefault="00E372C9">
      <w:pPr>
        <w:rPr>
          <w:lang w:val="hr-H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675"/>
        <w:gridCol w:w="3544"/>
        <w:gridCol w:w="5812"/>
      </w:tblGrid>
      <w:tr w:rsidR="00E372C9" w:rsidRPr="00DD4553" w:rsidTr="00570BE3">
        <w:tc>
          <w:tcPr>
            <w:tcW w:w="675" w:type="dxa"/>
            <w:tcBorders>
              <w:bottom w:val="nil"/>
            </w:tcBorders>
          </w:tcPr>
          <w:p w:rsidR="00E372C9" w:rsidRPr="00DD4553" w:rsidRDefault="00E372C9">
            <w:pPr>
              <w:spacing w:before="60" w:after="60"/>
              <w:jc w:val="center"/>
              <w:rPr>
                <w:rFonts w:ascii="HRTimes" w:hAnsi="HRTimes"/>
                <w:b/>
                <w:lang w:val="hr-HR"/>
              </w:rPr>
            </w:pPr>
            <w:r w:rsidRPr="00DD4553">
              <w:rPr>
                <w:rFonts w:ascii="HRTimes" w:hAnsi="HRTimes"/>
                <w:b/>
                <w:lang w:val="hr-HR"/>
              </w:rPr>
              <w:t>Rb.</w:t>
            </w:r>
          </w:p>
        </w:tc>
        <w:tc>
          <w:tcPr>
            <w:tcW w:w="3544" w:type="dxa"/>
            <w:tcBorders>
              <w:bottom w:val="nil"/>
            </w:tcBorders>
          </w:tcPr>
          <w:p w:rsidR="00E372C9" w:rsidRPr="00DD4553" w:rsidRDefault="00E372C9" w:rsidP="00570BE3">
            <w:pPr>
              <w:spacing w:before="60" w:after="60"/>
              <w:ind w:left="34"/>
              <w:rPr>
                <w:rFonts w:ascii="HRTimes" w:hAnsi="HRTimes"/>
                <w:b/>
                <w:lang w:val="hr-HR"/>
              </w:rPr>
            </w:pPr>
            <w:r w:rsidRPr="00DD4553">
              <w:rPr>
                <w:rFonts w:ascii="HRTimes" w:hAnsi="HRTimes"/>
                <w:b/>
                <w:lang w:val="hr-HR"/>
              </w:rPr>
              <w:t>Naziv funkcije</w:t>
            </w:r>
          </w:p>
        </w:tc>
        <w:tc>
          <w:tcPr>
            <w:tcW w:w="5812" w:type="dxa"/>
            <w:tcBorders>
              <w:bottom w:val="nil"/>
            </w:tcBorders>
          </w:tcPr>
          <w:p w:rsidR="00E372C9" w:rsidRPr="00DD4553" w:rsidRDefault="00E372C9">
            <w:pPr>
              <w:spacing w:before="60" w:after="60"/>
              <w:jc w:val="center"/>
              <w:rPr>
                <w:rFonts w:ascii="HRTimes" w:hAnsi="HRTimes"/>
                <w:b/>
                <w:lang w:val="hr-HR"/>
              </w:rPr>
            </w:pPr>
            <w:r w:rsidRPr="00DD4553">
              <w:rPr>
                <w:rFonts w:ascii="HRTimes" w:hAnsi="HRTimes"/>
                <w:b/>
                <w:lang w:val="hr-HR"/>
              </w:rPr>
              <w:t>Opis funkcije</w:t>
            </w:r>
          </w:p>
        </w:tc>
      </w:tr>
      <w:tr w:rsidR="00E372C9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62D32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1.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E372C9" w:rsidRPr="00DD4553" w:rsidRDefault="00B62D32" w:rsidP="00570BE3">
            <w:pPr>
              <w:ind w:left="34"/>
              <w:rPr>
                <w:rFonts w:ascii="HRTimes" w:hAnsi="HRTimes"/>
                <w:b/>
                <w:lang w:val="hr-HR"/>
              </w:rPr>
            </w:pPr>
            <w:r w:rsidRPr="00DD4553">
              <w:rPr>
                <w:rFonts w:ascii="HRTimes" w:hAnsi="HRTimes"/>
                <w:b/>
                <w:lang w:val="hr-HR"/>
              </w:rPr>
              <w:t xml:space="preserve">1.1.1 Izrada plana realizacije usluga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E372C9" w:rsidRPr="00DD4553" w:rsidRDefault="00950839" w:rsidP="00950839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Godišnji plan realizacije usluga donosi Uprava na svom godišnjem sastanku. Plan se izrađuje na temelju aktivnih usluga i projekata iz prethodne godine, još neugovorenih upita i zahtjeva za uslugama i predviđenih slobodnih kapaciteta za obavljanje usluge.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62D32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2.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A40933" w:rsidP="00570BE3">
            <w:pPr>
              <w:ind w:left="34"/>
              <w:rPr>
                <w:rFonts w:ascii="HRTimes" w:hAnsi="HRTimes"/>
                <w:b/>
                <w:lang w:val="hr-HR"/>
              </w:rPr>
            </w:pPr>
            <w:r w:rsidRPr="00DD4553">
              <w:rPr>
                <w:rFonts w:ascii="HRTimes" w:hAnsi="HRTimes"/>
                <w:b/>
                <w:lang w:val="hr-HR"/>
              </w:rPr>
              <w:t xml:space="preserve">1.1.2 Izrada plana investiranja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950839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Plan investiranja obuhvaća eventualne kapitalne izdatke planirane za određenu godinu a donosi ga Uprava.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62D32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3.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A40933" w:rsidP="00570BE3">
            <w:pPr>
              <w:ind w:left="34"/>
              <w:rPr>
                <w:rFonts w:ascii="HRTimes" w:hAnsi="HRTimes"/>
                <w:b/>
                <w:lang w:val="hr-HR"/>
              </w:rPr>
            </w:pPr>
            <w:r w:rsidRPr="00DD4553">
              <w:rPr>
                <w:rFonts w:ascii="HRTimes" w:hAnsi="HRTimes"/>
                <w:b/>
                <w:lang w:val="hr-HR"/>
              </w:rPr>
              <w:t xml:space="preserve">1.1.3 Izrada plana osposobljavanja djelatnika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950839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Plan donosi Uprava na godišnjoj razini</w:t>
            </w:r>
            <w:r w:rsidR="00CE46F6" w:rsidRPr="00DD4553">
              <w:rPr>
                <w:rFonts w:ascii="HRTimes" w:hAnsi="HRTimes"/>
                <w:lang w:val="hr-HR"/>
              </w:rPr>
              <w:t xml:space="preserve"> kako bi planirala stručno osposobljavanje djelatnika.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62D32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4.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A40933" w:rsidP="00570BE3">
            <w:pPr>
              <w:ind w:left="34"/>
              <w:rPr>
                <w:rFonts w:ascii="HRTimes" w:hAnsi="HRTimes"/>
                <w:b/>
                <w:lang w:val="hr-HR"/>
              </w:rPr>
            </w:pPr>
            <w:r w:rsidRPr="00DD4553">
              <w:rPr>
                <w:rFonts w:ascii="HRTimes" w:hAnsi="HRTimes"/>
                <w:b/>
                <w:lang w:val="hr-HR"/>
              </w:rPr>
              <w:t xml:space="preserve">1.2.1 Analiza aktivnih usluga i projekata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CE46F6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Uprava i voditelji projekta na tjednom sastanku analiziraju status trenutno aktivnih projekata i pristiglih upita ili zahtjeva za uslugama kako bi organizirali rad na tjednoj razini.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62D32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5.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A40933" w:rsidP="00570BE3">
            <w:pPr>
              <w:ind w:left="34"/>
              <w:rPr>
                <w:rFonts w:ascii="HRTimes" w:hAnsi="HRTimes"/>
                <w:b/>
                <w:lang w:val="hr-HR"/>
              </w:rPr>
            </w:pPr>
            <w:r w:rsidRPr="00DD4553">
              <w:rPr>
                <w:rFonts w:ascii="HRTimes" w:hAnsi="HRTimes"/>
                <w:b/>
                <w:lang w:val="hr-HR"/>
              </w:rPr>
              <w:t xml:space="preserve">1.2.2 Izrada tjednog plana usluga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CE46F6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Sadrži popis projekata na kojima će se raditi, zaposlenike angažirane na svakom projektu te njihovo predviđeno vremensko opterećenje.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62D32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6.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A40933" w:rsidP="00570BE3">
            <w:pPr>
              <w:ind w:left="34"/>
              <w:rPr>
                <w:rFonts w:ascii="HRTimes" w:hAnsi="HRTimes"/>
                <w:b/>
                <w:lang w:val="hr-HR"/>
              </w:rPr>
            </w:pPr>
            <w:r w:rsidRPr="00DD4553">
              <w:rPr>
                <w:rFonts w:ascii="HRTimes" w:hAnsi="HRTimes"/>
                <w:b/>
                <w:lang w:val="hr-HR"/>
              </w:rPr>
              <w:t xml:space="preserve">2.1.1 Pregled pristiglih upita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CE46F6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Zaposlenici pregledavaju upite potencijalnih klijenata pristigle na opću mail adresu firme ili izravno na adresu samog zaposlenika.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62D32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7.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A40933" w:rsidP="00570BE3">
            <w:pPr>
              <w:ind w:left="34"/>
              <w:rPr>
                <w:rFonts w:ascii="HRTimes" w:hAnsi="HRTimes"/>
                <w:b/>
                <w:lang w:val="hr-HR"/>
              </w:rPr>
            </w:pPr>
            <w:r w:rsidRPr="00DD4553">
              <w:rPr>
                <w:rFonts w:ascii="HRTimes" w:hAnsi="HRTimes"/>
                <w:b/>
                <w:lang w:val="hr-HR"/>
              </w:rPr>
              <w:t>2.</w:t>
            </w:r>
            <w:r w:rsidR="007B4565" w:rsidRPr="00DD4553">
              <w:rPr>
                <w:rFonts w:ascii="HRTimes" w:hAnsi="HRTimes"/>
                <w:b/>
                <w:lang w:val="hr-HR"/>
              </w:rPr>
              <w:t>1.</w:t>
            </w:r>
            <w:r w:rsidRPr="00DD4553">
              <w:rPr>
                <w:rFonts w:ascii="HRTimes" w:hAnsi="HRTimes"/>
                <w:b/>
                <w:lang w:val="hr-HR"/>
              </w:rPr>
              <w:t xml:space="preserve">2 Bilježenje upita u CRM sustav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CE46F6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U postojeći CRM sustav bilježe se naziv klijenta, vrsta i sadržaj upita, datum zaprimanja i osoba koja je zaprimila upit.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62D32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8.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A40933" w:rsidP="00570BE3">
            <w:pPr>
              <w:ind w:left="34"/>
              <w:rPr>
                <w:rFonts w:ascii="HRTimes" w:hAnsi="HRTimes"/>
                <w:b/>
                <w:lang w:val="hr-HR"/>
              </w:rPr>
            </w:pPr>
            <w:r w:rsidRPr="00DD4553">
              <w:rPr>
                <w:rFonts w:ascii="HRTimes" w:hAnsi="HRTimes"/>
                <w:b/>
                <w:lang w:val="hr-HR"/>
              </w:rPr>
              <w:t xml:space="preserve">2.2.1 Analiza upita ili zahtjeva za uslugom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7D6F6D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Direktor, uz stručnu pomoć odgovarajućih inženjera, analizira upit potencijalnog klijenta i odlučuje o mogućnostima prihvaćanja projekta.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62D32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9.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A40933" w:rsidP="00570BE3">
            <w:pPr>
              <w:ind w:left="34"/>
              <w:rPr>
                <w:rFonts w:ascii="HRTimes" w:hAnsi="HRTimes"/>
                <w:b/>
                <w:lang w:val="hr-HR"/>
              </w:rPr>
            </w:pPr>
            <w:r w:rsidRPr="00DD4553">
              <w:rPr>
                <w:rFonts w:ascii="HRTimes" w:hAnsi="HRTimes"/>
                <w:b/>
                <w:lang w:val="hr-HR"/>
              </w:rPr>
              <w:t xml:space="preserve">2.2.2.1 Izrada općeg i komercijalnog dijela odgovora na upit ili zahtjev za uslugom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7D6F6D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Ovaj dio upita izrađuje Direktor firme a sadrži opće poslovne i komercijalne uvjete pod kojima se predlaže izvršavanje projekta (vremenski rokovi, cijena itd.)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62D32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10.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A40933" w:rsidP="00570BE3">
            <w:pPr>
              <w:ind w:left="34"/>
              <w:rPr>
                <w:rFonts w:ascii="HRTimes" w:hAnsi="HRTimes"/>
                <w:b/>
                <w:lang w:val="hr-HR"/>
              </w:rPr>
            </w:pPr>
            <w:r w:rsidRPr="00DD4553">
              <w:rPr>
                <w:rFonts w:ascii="HRTimes" w:hAnsi="HRTimes"/>
                <w:b/>
                <w:lang w:val="hr-HR"/>
              </w:rPr>
              <w:t xml:space="preserve">2.2.2.2 Izrada tehničkog dijela odgovora na upit ili zahtjev za uslugom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7D6F6D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Tehnički dio upita izrađuje odgovarajući inženjer a sadrži tehničke detalje predloženog načina izvršavanja usluge.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62D32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11.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A40933" w:rsidP="00570BE3">
            <w:pPr>
              <w:ind w:left="34"/>
              <w:rPr>
                <w:rFonts w:ascii="HRTimes" w:hAnsi="HRTimes"/>
                <w:b/>
                <w:lang w:val="hr-HR"/>
              </w:rPr>
            </w:pPr>
            <w:r w:rsidRPr="00DD4553">
              <w:rPr>
                <w:rFonts w:ascii="HRTimes" w:hAnsi="HRTimes"/>
                <w:b/>
                <w:lang w:val="hr-HR"/>
              </w:rPr>
              <w:t xml:space="preserve">2.2.3 Slanje odgovora klijentu i zaposleniku koji je zaprimio upit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7D6F6D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Odgovor na upit klijenta ili zahtjev za uslugu šalje se klijentu kao i zaposleniku koji je zaprimio zahtjev tj. Svim zaposlenicima koji se nalaze među primateljima zahtjeva.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62D32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12.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A40933" w:rsidP="00570BE3">
            <w:pPr>
              <w:ind w:left="34"/>
              <w:rPr>
                <w:rFonts w:ascii="HRTimes" w:hAnsi="HRTimes"/>
                <w:b/>
                <w:lang w:val="hr-HR"/>
              </w:rPr>
            </w:pPr>
            <w:r w:rsidRPr="00DD4553">
              <w:rPr>
                <w:rFonts w:ascii="HRTimes" w:hAnsi="HRTimes"/>
                <w:b/>
                <w:lang w:val="hr-HR"/>
              </w:rPr>
              <w:t xml:space="preserve">2.3.1 Sastanak s klijentom radi analize zahtjeva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C60AF" w:rsidP="00BC60AF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Sastanak se dogovara ukoliko je potrebno, kako bi se saznali potrebni detalji tražene usluge i mogla sastaviti kvalitetna ponuda.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62D32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13.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A40933" w:rsidP="00570BE3">
            <w:pPr>
              <w:ind w:left="34"/>
              <w:rPr>
                <w:rFonts w:ascii="HRTimes" w:hAnsi="HRTimes"/>
                <w:b/>
                <w:lang w:val="hr-HR"/>
              </w:rPr>
            </w:pPr>
            <w:r w:rsidRPr="00DD4553">
              <w:rPr>
                <w:rFonts w:ascii="HRTimes" w:hAnsi="HRTimes"/>
                <w:b/>
                <w:lang w:val="hr-HR"/>
              </w:rPr>
              <w:t xml:space="preserve">2.3.2 Pregled tehničke dokumentacije zahtjeva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C60AF">
            <w:pPr>
              <w:rPr>
                <w:rFonts w:asciiTheme="minorHAnsi" w:hAnsiTheme="minorHAnsi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Pregledavaju se tehnički detalji klijentovog upita tj. zahtjeva za uslugom kako bi se sastavila kvalitetna ponuda izvršavanja usluge.</w:t>
            </w:r>
            <w:r w:rsidR="009E749E" w:rsidRPr="00DD4553">
              <w:rPr>
                <w:rFonts w:ascii="HRTimes" w:hAnsi="HRTimes"/>
                <w:lang w:val="hr-HR"/>
              </w:rPr>
              <w:t xml:space="preserve"> </w:t>
            </w:r>
            <w:r w:rsidR="00163064" w:rsidRPr="00DD4553">
              <w:rPr>
                <w:rFonts w:ascii="HRTimes" w:hAnsi="HRTimes"/>
                <w:lang w:val="hr-HR"/>
              </w:rPr>
              <w:t>Za razliku od odgovora na upit klijenta, ponuda sadr</w:t>
            </w:r>
            <w:r w:rsidR="00163064" w:rsidRPr="00DD4553">
              <w:rPr>
                <w:rFonts w:asciiTheme="minorHAnsi" w:hAnsiTheme="minorHAnsi"/>
                <w:lang w:val="hr-HR"/>
              </w:rPr>
              <w:t>ži sve podatke potrebne za sklapanje ugovora o izvršenju usluge.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62D32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14.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A40933" w:rsidP="00570BE3">
            <w:pPr>
              <w:ind w:left="34"/>
              <w:rPr>
                <w:rFonts w:ascii="HRTimes" w:hAnsi="HRTimes"/>
                <w:b/>
                <w:lang w:val="hr-HR"/>
              </w:rPr>
            </w:pPr>
            <w:r w:rsidRPr="00DD4553">
              <w:rPr>
                <w:rFonts w:ascii="HRTimes" w:hAnsi="HRTimes"/>
                <w:b/>
                <w:lang w:val="hr-HR"/>
              </w:rPr>
              <w:t xml:space="preserve">2.3.3 Izrada administrativnog dijela ponude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163064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 xml:space="preserve">Administrativni dio ponude sadrže podatke o općim i komercijalnim uvjetima izvršenja usluge kao što su cijena, rokovi izvršenja i sl. Ovaj dio ponude piše </w:t>
            </w:r>
            <w:r w:rsidRPr="00DD4553">
              <w:rPr>
                <w:rFonts w:ascii="HRTimes" w:hAnsi="HRTimes"/>
                <w:lang w:val="hr-HR"/>
              </w:rPr>
              <w:lastRenderedPageBreak/>
              <w:t>Direktor.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62D32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lastRenderedPageBreak/>
              <w:t>15.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A40933" w:rsidP="00570BE3">
            <w:pPr>
              <w:ind w:left="34"/>
              <w:rPr>
                <w:rFonts w:ascii="HRTimes" w:hAnsi="HRTimes"/>
                <w:b/>
                <w:lang w:val="hr-HR"/>
              </w:rPr>
            </w:pPr>
            <w:r w:rsidRPr="00DD4553">
              <w:rPr>
                <w:rFonts w:ascii="HRTimes" w:hAnsi="HRTimes"/>
                <w:b/>
                <w:lang w:val="hr-HR"/>
              </w:rPr>
              <w:t xml:space="preserve">2.3.4 Izrada tehničkog dijela ponude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163064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Tehnički dio ponude piše kvalificirani inženjer a sadrži tehničke detalje izvršenja usluge.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62D32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16.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A40933" w:rsidP="00570BE3">
            <w:pPr>
              <w:ind w:left="34"/>
              <w:rPr>
                <w:rFonts w:ascii="HRTimes" w:hAnsi="HRTimes"/>
                <w:b/>
                <w:lang w:val="hr-HR"/>
              </w:rPr>
            </w:pPr>
            <w:r w:rsidRPr="00DD4553">
              <w:rPr>
                <w:rFonts w:ascii="HRTimes" w:hAnsi="HRTimes"/>
                <w:b/>
                <w:lang w:val="hr-HR"/>
              </w:rPr>
              <w:t xml:space="preserve">2.3.5.1 Evidentiranje ponude u CRM sustavu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163064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Postojeći zapis o upitu klijenta dopunjava se digitalnom kopijom izrađene ponude za izvršenje usluge. Ovu funkciju obavlja administrativni voditelj ureda (Direktor općih poslova)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62D32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17.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A40933" w:rsidP="00570BE3">
            <w:pPr>
              <w:ind w:left="34"/>
              <w:rPr>
                <w:rFonts w:ascii="HRTimes" w:hAnsi="HRTimes"/>
                <w:b/>
                <w:lang w:val="hr-HR"/>
              </w:rPr>
            </w:pPr>
            <w:r w:rsidRPr="00DD4553">
              <w:rPr>
                <w:rFonts w:ascii="HRTimes" w:hAnsi="HRTimes"/>
                <w:b/>
                <w:lang w:val="hr-HR"/>
              </w:rPr>
              <w:t xml:space="preserve">2.3.5.2 Evidentiranje ponude u digitalnom urudžbenom zapisniku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163064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 xml:space="preserve">Direktor općih poslova evidentira ponudu u digitalnom urudžbenom zapisniku, pri čemu joj </w:t>
            </w:r>
            <w:r w:rsidR="00964EF8" w:rsidRPr="00DD4553">
              <w:rPr>
                <w:rFonts w:ascii="HRTimes" w:hAnsi="HRTimes"/>
                <w:lang w:val="hr-HR"/>
              </w:rPr>
              <w:t>dodjeljuje</w:t>
            </w:r>
            <w:r w:rsidRPr="00DD4553">
              <w:rPr>
                <w:rFonts w:ascii="HRTimes" w:hAnsi="HRTimes"/>
                <w:lang w:val="hr-HR"/>
              </w:rPr>
              <w:t xml:space="preserve"> urudžbeni broj.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62D32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18.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A40933" w:rsidP="00570BE3">
            <w:pPr>
              <w:ind w:left="34"/>
              <w:rPr>
                <w:rFonts w:ascii="HRTimes" w:hAnsi="HRTimes"/>
                <w:b/>
                <w:lang w:val="hr-HR"/>
              </w:rPr>
            </w:pPr>
            <w:r w:rsidRPr="00DD4553">
              <w:rPr>
                <w:rFonts w:ascii="HRTimes" w:hAnsi="HRTimes"/>
                <w:b/>
                <w:lang w:val="hr-HR"/>
              </w:rPr>
              <w:t xml:space="preserve">2.3.6 Pregled statusa ponude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163064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Klijentu se obično daju dva tjedna da odgovori na ponudu. Ukoliko klijent nije prihvatio ponudu u navedenom roku, Direktor općih poslova ga dodatno kontaktira kako bi potvrdio odustajanje od ponude.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62D32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19.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A40933" w:rsidP="00570BE3">
            <w:pPr>
              <w:ind w:left="34"/>
              <w:rPr>
                <w:rFonts w:ascii="HRTimes" w:hAnsi="HRTimes"/>
                <w:b/>
                <w:lang w:val="hr-HR"/>
              </w:rPr>
            </w:pPr>
            <w:r w:rsidRPr="00DD4553">
              <w:rPr>
                <w:rFonts w:ascii="HRTimes" w:hAnsi="HRTimes"/>
                <w:b/>
                <w:lang w:val="hr-HR"/>
              </w:rPr>
              <w:t xml:space="preserve">2.3.7 Imenovanje voditelja projekta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163064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Nakon što klijent prihvati ponudu, Direktor imenuje voditelja projekta, a po potrebi i njegovog zamjenika. Izrađuje se dokument “Imenovanje voditelja projekta”.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62D32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20.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A40933" w:rsidP="00570BE3">
            <w:pPr>
              <w:ind w:left="34"/>
              <w:rPr>
                <w:rFonts w:ascii="HRTimes" w:hAnsi="HRTimes"/>
                <w:b/>
                <w:lang w:val="hr-HR"/>
              </w:rPr>
            </w:pPr>
            <w:r w:rsidRPr="00DD4553">
              <w:rPr>
                <w:rFonts w:ascii="HRTimes" w:hAnsi="HRTimes"/>
                <w:b/>
                <w:lang w:val="hr-HR"/>
              </w:rPr>
              <w:t>2.3.8.1 Analiziranje ugovora  o usluzi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163064" w:rsidP="00C47300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Prihvaćanje ponude klijent iskazuje dostavljanjem potpisanog ugovora ili narudžbenice (</w:t>
            </w:r>
            <w:r w:rsidR="00C47300" w:rsidRPr="00DD4553">
              <w:rPr>
                <w:rFonts w:ascii="HRTimes" w:hAnsi="HRTimes"/>
                <w:lang w:val="hr-HR"/>
              </w:rPr>
              <w:t xml:space="preserve">u pravilu, </w:t>
            </w:r>
            <w:r w:rsidRPr="00DD4553">
              <w:rPr>
                <w:rFonts w:ascii="HRTimes" w:hAnsi="HRTimes"/>
                <w:lang w:val="hr-HR"/>
              </w:rPr>
              <w:t xml:space="preserve">sadržaja identičnog ponudi o izvršenju usluge). Direktor i voditelj projekta analiziraju </w:t>
            </w:r>
            <w:r w:rsidR="00C47300" w:rsidRPr="00DD4553">
              <w:rPr>
                <w:rFonts w:ascii="HRTimes" w:hAnsi="HRTimes"/>
                <w:lang w:val="hr-HR"/>
              </w:rPr>
              <w:t xml:space="preserve">sadržaj </w:t>
            </w:r>
            <w:r w:rsidRPr="00DD4553">
              <w:rPr>
                <w:rFonts w:ascii="HRTimes" w:hAnsi="HRTimes"/>
                <w:lang w:val="hr-HR"/>
              </w:rPr>
              <w:t>ugovor</w:t>
            </w:r>
            <w:r w:rsidR="00C47300" w:rsidRPr="00DD4553">
              <w:rPr>
                <w:rFonts w:ascii="HRTimes" w:hAnsi="HRTimes"/>
                <w:lang w:val="hr-HR"/>
              </w:rPr>
              <w:t>a (ukoliko se razlikuje od izvorne ponude).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62D32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21.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A40933" w:rsidP="00570BE3">
            <w:pPr>
              <w:ind w:left="34"/>
              <w:rPr>
                <w:rFonts w:ascii="HRTimes" w:hAnsi="HRTimes"/>
                <w:b/>
                <w:lang w:val="hr-HR"/>
              </w:rPr>
            </w:pPr>
            <w:r w:rsidRPr="00DD4553">
              <w:rPr>
                <w:rFonts w:ascii="HRTimes" w:hAnsi="HRTimes"/>
                <w:b/>
                <w:lang w:val="hr-HR"/>
              </w:rPr>
              <w:t>2.3.8.2 Potpisivanje ugovora o usluzi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C47300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Voditelj projekta svojim parafom potvrđuje sukladnost tehničkih dijelova ugovora. Direktor potpisom i pečatom ovjerava ugovor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62D32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22.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A40933" w:rsidP="00570BE3">
            <w:pPr>
              <w:ind w:left="34"/>
              <w:rPr>
                <w:rFonts w:ascii="HRTimes" w:hAnsi="HRTimes"/>
                <w:b/>
                <w:lang w:val="hr-HR"/>
              </w:rPr>
            </w:pPr>
            <w:r w:rsidRPr="00DD4553">
              <w:rPr>
                <w:rFonts w:ascii="HRTimes" w:hAnsi="HRTimes"/>
                <w:b/>
                <w:lang w:val="hr-HR"/>
              </w:rPr>
              <w:t xml:space="preserve">2.3.8.3 Dostavljanje primjerka ugovora klijentu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C47300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Potreban broj potpisanih primjeraka ugovora dostavlja se klijentu.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62D32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23.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A40933" w:rsidP="00570BE3">
            <w:pPr>
              <w:ind w:left="34"/>
              <w:rPr>
                <w:rFonts w:ascii="HRTimes" w:hAnsi="HRTimes"/>
                <w:b/>
                <w:lang w:val="hr-HR"/>
              </w:rPr>
            </w:pPr>
            <w:r w:rsidRPr="00DD4553">
              <w:rPr>
                <w:rFonts w:ascii="HRTimes" w:hAnsi="HRTimes"/>
                <w:b/>
                <w:lang w:val="hr-HR"/>
              </w:rPr>
              <w:t xml:space="preserve">2.3.8.4 Dostavljanje kopije ugovora računovodstvu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C47300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Jedna kopija ugovora dostavlja se računovodstvu.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62D32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24.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A40933" w:rsidP="00570BE3">
            <w:pPr>
              <w:ind w:left="34"/>
              <w:rPr>
                <w:rFonts w:ascii="HRTimes" w:hAnsi="HRTimes"/>
                <w:b/>
                <w:lang w:val="hr-HR"/>
              </w:rPr>
            </w:pPr>
            <w:r w:rsidRPr="00DD4553">
              <w:rPr>
                <w:rFonts w:ascii="HRTimes" w:hAnsi="HRTimes"/>
                <w:b/>
                <w:lang w:val="hr-HR"/>
              </w:rPr>
              <w:t xml:space="preserve">2.3.8.5 Spremanje digitalne kopije ugovora u mapu projekta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C47300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Digitalna kopija ugovora pohranjuje se u mapu projekta (na dijeljenom prostoru za pohranu), u podmapu Administracija.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62D32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25.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A40933" w:rsidP="00570BE3">
            <w:pPr>
              <w:ind w:left="34"/>
              <w:rPr>
                <w:rFonts w:ascii="HRTimes" w:hAnsi="HRTimes"/>
                <w:b/>
                <w:lang w:val="hr-HR"/>
              </w:rPr>
            </w:pPr>
            <w:r w:rsidRPr="00DD4553">
              <w:rPr>
                <w:rFonts w:ascii="HRTimes" w:hAnsi="HRTimes"/>
                <w:b/>
                <w:lang w:val="hr-HR"/>
              </w:rPr>
              <w:t xml:space="preserve">2.3.8.6 Pohranjivanje ugovora u mapu ugovora za tekuću godinu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C47300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Primjerak ugovora pohranjuje se u mapu svih ugovora za tekuću godinu.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62D32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26.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A40933" w:rsidP="00570BE3">
            <w:pPr>
              <w:ind w:left="34"/>
              <w:rPr>
                <w:rFonts w:ascii="HRTimes" w:hAnsi="HRTimes"/>
                <w:b/>
                <w:lang w:val="hr-HR"/>
              </w:rPr>
            </w:pPr>
            <w:r w:rsidRPr="00DD4553">
              <w:rPr>
                <w:rFonts w:ascii="HRTimes" w:hAnsi="HRTimes"/>
                <w:b/>
                <w:lang w:val="hr-HR"/>
              </w:rPr>
              <w:t xml:space="preserve">3.1.1 Evidentiranje projekta i dodjela identifikacijskog broja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C47300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Voditelj projekta Direktoru dostavlja zahtjev z</w:t>
            </w:r>
            <w:r w:rsidR="00DD4553" w:rsidRPr="00DD4553">
              <w:rPr>
                <w:rFonts w:ascii="HRTimes" w:hAnsi="HRTimes"/>
                <w:lang w:val="hr-HR"/>
              </w:rPr>
              <w:t>a evidentiranjem projekta i dod</w:t>
            </w:r>
            <w:r w:rsidRPr="00DD4553">
              <w:rPr>
                <w:rFonts w:ascii="HRTimes" w:hAnsi="HRTimes"/>
                <w:lang w:val="hr-HR"/>
              </w:rPr>
              <w:t>jeljivanjem identifikacijskog broja projekta.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62D32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27.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A40933" w:rsidP="00570BE3">
            <w:pPr>
              <w:ind w:left="34"/>
              <w:rPr>
                <w:rFonts w:ascii="HRTimes" w:hAnsi="HRTimes"/>
                <w:b/>
                <w:lang w:val="hr-HR"/>
              </w:rPr>
            </w:pPr>
            <w:r w:rsidRPr="00DD4553">
              <w:rPr>
                <w:rFonts w:ascii="HRTimes" w:hAnsi="HRTimes"/>
                <w:b/>
                <w:lang w:val="hr-HR"/>
              </w:rPr>
              <w:t xml:space="preserve">3.1.2.1 Izrada popisa članova tima i njihovih prava pristupa mapi projekta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C47300" w:rsidP="00C47300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Voditelj projekta u dogovoru s Direktorom sastavlja projektni tim. Izrađuje popis članova projekta na kojem za svakog člana naznačava odgovarajuća prava pristupa mapi projekta.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62D32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28.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A40933" w:rsidP="00570BE3">
            <w:pPr>
              <w:ind w:left="34"/>
              <w:rPr>
                <w:rFonts w:ascii="HRTimes" w:hAnsi="HRTimes"/>
                <w:b/>
                <w:lang w:val="hr-HR"/>
              </w:rPr>
            </w:pPr>
            <w:r w:rsidRPr="00DD4553">
              <w:rPr>
                <w:rFonts w:ascii="HRTimes" w:hAnsi="HRTimes"/>
                <w:b/>
                <w:lang w:val="hr-HR"/>
              </w:rPr>
              <w:t>3.1.2.2 Izrada zahtjeva za otvaranjem mape projekta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C47300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Voditelj projekta izrađuje Zahtjev za otvaranjem mape projekta (sadrži naziv projekta, identifikacijski broj projekta, popis članova tima i pripadajuća prava pristupa). Zahtjev šalje voditelju informatike.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62D32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29.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A40933" w:rsidP="00570BE3">
            <w:pPr>
              <w:ind w:left="34"/>
              <w:rPr>
                <w:rFonts w:ascii="HRTimes" w:hAnsi="HRTimes"/>
                <w:b/>
                <w:lang w:val="hr-HR"/>
              </w:rPr>
            </w:pPr>
            <w:r w:rsidRPr="00DD4553">
              <w:rPr>
                <w:rFonts w:ascii="HRTimes" w:hAnsi="HRTimes"/>
                <w:b/>
                <w:lang w:val="hr-HR"/>
              </w:rPr>
              <w:t xml:space="preserve">3.1.2.3 Kreiranje digitalne mape projekta unutar dijeljenog prostora za pohranu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C47300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 xml:space="preserve">Odjel informatike prema podacima Zahtjeva za otvaranjem mape projekta kreira dijeljenu mapu na zajedničkom prostoru za pohranu. Mapa projekta sadrži podmape: Administracija (za pohranjivanje administrativnih zahtjeva, u pravilu dostupna voditelju projekta i Upravi), Radno (pohranjivanje tehničkih zapisa </w:t>
            </w:r>
            <w:r w:rsidRPr="00DD4553">
              <w:rPr>
                <w:rFonts w:ascii="HRTimes" w:hAnsi="HRTimes"/>
                <w:lang w:val="hr-HR"/>
              </w:rPr>
              <w:lastRenderedPageBreak/>
              <w:t xml:space="preserve">vezanih uz projekt), Javno (zapisi o projektu za objavljivanje u javnosti), Externo (prostor za sigurnu razmjenu dokumenata s klijentom). 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B62D32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lastRenderedPageBreak/>
              <w:t>30.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A40933" w:rsidP="00570BE3">
            <w:pPr>
              <w:ind w:left="34"/>
              <w:rPr>
                <w:rFonts w:ascii="HRTimes" w:hAnsi="HRTimes"/>
                <w:b/>
                <w:lang w:val="hr-HR"/>
              </w:rPr>
            </w:pPr>
            <w:r w:rsidRPr="00DD4553">
              <w:rPr>
                <w:rFonts w:ascii="HRTimes" w:hAnsi="HRTimes"/>
                <w:b/>
                <w:lang w:val="hr-HR"/>
              </w:rPr>
              <w:t xml:space="preserve">3.2 Rad na projektu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5F2E71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Nakon formalnog iniciranja projekta, započinje sam rad projektiranja sustava. Sadržaj ove funkcije uvelike ovisi o konkretnom projektu te se neće detaljno razmatrati u ovom seminaru.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A40933" w:rsidRPr="00DD4553" w:rsidRDefault="00A40933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31.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570BE3" w:rsidP="00570BE3">
            <w:pPr>
              <w:ind w:left="34"/>
              <w:rPr>
                <w:rFonts w:ascii="HRTimes" w:hAnsi="HRTimes"/>
                <w:b/>
                <w:lang w:val="hr-HR"/>
              </w:rPr>
            </w:pPr>
            <w:r w:rsidRPr="00DD4553">
              <w:rPr>
                <w:rFonts w:ascii="HRTimes" w:hAnsi="HRTimes"/>
                <w:b/>
                <w:lang w:val="hr-HR"/>
              </w:rPr>
              <w:t xml:space="preserve">3.3.1 Izrada kontrolne verzije projektne dokumentacije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5F2E71" w:rsidP="005F2E71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Izrađuje se kontrolna verzija projektne dokumentacije. Rad na projektu u pravilu traje sve dok klijent nije zadovoljan obavljenim poslom tj. dok ne prihvati jednu od predloženih kontrolnih verzija projektne dokumentacije.</w:t>
            </w:r>
          </w:p>
        </w:tc>
      </w:tr>
      <w:tr w:rsidR="00B62D32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A40933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32.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570BE3" w:rsidP="00570BE3">
            <w:pPr>
              <w:ind w:left="34"/>
              <w:rPr>
                <w:rFonts w:ascii="HRTimes" w:hAnsi="HRTimes"/>
                <w:b/>
                <w:lang w:val="hr-HR"/>
              </w:rPr>
            </w:pPr>
            <w:r w:rsidRPr="00DD4553">
              <w:rPr>
                <w:rFonts w:ascii="HRTimes" w:hAnsi="HRTimes"/>
                <w:b/>
                <w:lang w:val="hr-HR"/>
              </w:rPr>
              <w:t xml:space="preserve">3.3.2 Pribavljanje potvrde naručitelja da je zadovoljan predloženom projektnom dokumentacijom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B62D32" w:rsidRPr="00DD4553" w:rsidRDefault="005F2E71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 xml:space="preserve">Klijent, u pravilu mailom, potvrđuje da je zadovoljan posljednjom kontrolnom verzijom projektne dokumentacije. </w:t>
            </w:r>
          </w:p>
        </w:tc>
      </w:tr>
      <w:tr w:rsidR="00E02185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DD4553" w:rsidRDefault="00570BE3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33.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DD4553" w:rsidRDefault="00570BE3" w:rsidP="00570BE3">
            <w:pPr>
              <w:ind w:left="34"/>
              <w:rPr>
                <w:rFonts w:ascii="HRTimes" w:hAnsi="HRTimes"/>
                <w:b/>
                <w:lang w:val="hr-HR"/>
              </w:rPr>
            </w:pPr>
            <w:r w:rsidRPr="00DD4553">
              <w:rPr>
                <w:rFonts w:ascii="HRTimes" w:hAnsi="HRTimes"/>
                <w:b/>
                <w:lang w:val="hr-HR"/>
              </w:rPr>
              <w:t xml:space="preserve">3.3.3 Izrada završne verzije projektne dokumentacije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DD4553" w:rsidRDefault="00964EF8" w:rsidP="005F2E71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Završna</w:t>
            </w:r>
            <w:r w:rsidR="005F2E71" w:rsidRPr="00DD4553">
              <w:rPr>
                <w:rFonts w:ascii="HRTimes" w:hAnsi="HRTimes"/>
                <w:lang w:val="hr-HR"/>
              </w:rPr>
              <w:t xml:space="preserve"> verzija projektne dokumentacije izrađuje se na temelju kontrolne verzije koju je klijent prihvatio.</w:t>
            </w:r>
          </w:p>
        </w:tc>
      </w:tr>
      <w:tr w:rsidR="00E02185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DD4553" w:rsidRDefault="00570BE3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34.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DD4553" w:rsidRDefault="00570BE3" w:rsidP="00570BE3">
            <w:pPr>
              <w:ind w:left="34"/>
              <w:rPr>
                <w:rFonts w:ascii="HRTimes" w:hAnsi="HRTimes"/>
                <w:b/>
                <w:lang w:val="hr-HR"/>
              </w:rPr>
            </w:pPr>
            <w:r w:rsidRPr="00DD4553">
              <w:rPr>
                <w:rFonts w:ascii="HRTimes" w:hAnsi="HRTimes"/>
                <w:b/>
                <w:lang w:val="hr-HR"/>
              </w:rPr>
              <w:t>3.3.4 Primopredaja završne verzije projektne dokumentacije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DD4553" w:rsidRDefault="005F2E71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Završna verzija projektne dokumentacije izručuje se klijentu. Izrađuje se primopredajni zapisnik. Klijent potpisivanjem primopredajnog zapisnika potvrđuje prihvaćanje obavljenog posla.</w:t>
            </w:r>
          </w:p>
        </w:tc>
      </w:tr>
      <w:tr w:rsidR="00E02185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DD4553" w:rsidRDefault="00570BE3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35.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DD4553" w:rsidRDefault="00570BE3" w:rsidP="00570BE3">
            <w:pPr>
              <w:ind w:left="34"/>
              <w:rPr>
                <w:rFonts w:ascii="HRTimes" w:hAnsi="HRTimes"/>
                <w:b/>
                <w:lang w:val="hr-HR"/>
              </w:rPr>
            </w:pPr>
            <w:r w:rsidRPr="00DD4553">
              <w:rPr>
                <w:rFonts w:ascii="HRTimes" w:hAnsi="HRTimes"/>
                <w:b/>
                <w:lang w:val="hr-HR"/>
              </w:rPr>
              <w:t>3.4.1 Obavještavanje Direktora i Ureda za opće poslove o obavljenom poslu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DD4553" w:rsidRDefault="005F2E71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Voditelj projekta obavještava Odjel za opće poslove o završetku rada na projektu i primopredaji rezultata rada.</w:t>
            </w:r>
          </w:p>
        </w:tc>
      </w:tr>
      <w:tr w:rsidR="00E02185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DD4553" w:rsidRDefault="00570BE3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36.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DD4553" w:rsidRDefault="00570BE3" w:rsidP="00570BE3">
            <w:pPr>
              <w:ind w:left="34"/>
              <w:rPr>
                <w:rFonts w:ascii="HRTimes" w:hAnsi="HRTimes"/>
                <w:b/>
                <w:lang w:val="hr-HR"/>
              </w:rPr>
            </w:pPr>
            <w:r w:rsidRPr="00DD4553">
              <w:rPr>
                <w:rFonts w:ascii="HRTimes" w:hAnsi="HRTimes"/>
                <w:b/>
                <w:lang w:val="hr-HR"/>
              </w:rPr>
              <w:t>3.4.2.1 Izrada fakture za obavljeni posao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DD4553" w:rsidRDefault="005F2E71" w:rsidP="005F2E71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Odjel za opće poslove izrađuje fakturu za obavljeni posao. Primjerak fakture šalje se u računovodstvo.</w:t>
            </w:r>
          </w:p>
        </w:tc>
      </w:tr>
      <w:tr w:rsidR="00E02185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DD4553" w:rsidRDefault="00570BE3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37.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DD4553" w:rsidRDefault="00570BE3" w:rsidP="00570BE3">
            <w:pPr>
              <w:ind w:left="34"/>
              <w:rPr>
                <w:rFonts w:ascii="HRTimes" w:hAnsi="HRTimes"/>
                <w:b/>
                <w:lang w:val="hr-HR"/>
              </w:rPr>
            </w:pPr>
            <w:r w:rsidRPr="00DD4553">
              <w:rPr>
                <w:rFonts w:ascii="HRTimes" w:hAnsi="HRTimes"/>
                <w:b/>
                <w:lang w:val="hr-HR"/>
              </w:rPr>
              <w:t>3.4.2.2 Slanje fakture za obavljeni posao klijentu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DD4553" w:rsidRDefault="005F2E71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Primjerak fakture šalje se klijentu.</w:t>
            </w:r>
          </w:p>
        </w:tc>
      </w:tr>
      <w:tr w:rsidR="00E02185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DD4553" w:rsidRDefault="00570BE3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38.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DD4553" w:rsidRDefault="00570BE3" w:rsidP="00570BE3">
            <w:pPr>
              <w:ind w:left="34"/>
              <w:rPr>
                <w:rFonts w:ascii="HRTimes" w:hAnsi="HRTimes"/>
                <w:b/>
                <w:lang w:val="hr-HR"/>
              </w:rPr>
            </w:pPr>
            <w:r w:rsidRPr="00DD4553">
              <w:rPr>
                <w:rFonts w:ascii="HRTimes" w:hAnsi="HRTimes"/>
                <w:b/>
                <w:lang w:val="hr-HR"/>
              </w:rPr>
              <w:t>3.4.2.3 Zaprimanje uplate klijenta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E02185" w:rsidRPr="00DD4553" w:rsidRDefault="00975FF5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 xml:space="preserve">Po zaprimanju novčanih sredstava prema fakturi za obavljeni posao, računovodstvo </w:t>
            </w:r>
            <w:r w:rsidR="00964EF8" w:rsidRPr="00DD4553">
              <w:rPr>
                <w:rFonts w:ascii="HRTimes" w:hAnsi="HRTimes"/>
                <w:lang w:val="hr-HR"/>
              </w:rPr>
              <w:t>obavještava</w:t>
            </w:r>
            <w:r w:rsidRPr="00DD4553">
              <w:rPr>
                <w:rFonts w:ascii="HRTimes" w:hAnsi="HRTimes"/>
                <w:lang w:val="hr-HR"/>
              </w:rPr>
              <w:t xml:space="preserve"> Odjel za opće poslove.</w:t>
            </w:r>
          </w:p>
        </w:tc>
      </w:tr>
      <w:tr w:rsidR="003C64DF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3C64DF" w:rsidRPr="00DD4553" w:rsidRDefault="00570BE3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39.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3C64DF" w:rsidRPr="00DD4553" w:rsidRDefault="00570BE3" w:rsidP="00570BE3">
            <w:pPr>
              <w:ind w:left="34"/>
              <w:rPr>
                <w:rFonts w:ascii="HRTimes" w:hAnsi="HRTimes"/>
                <w:b/>
                <w:lang w:val="hr-HR"/>
              </w:rPr>
            </w:pPr>
            <w:r w:rsidRPr="00DD4553">
              <w:rPr>
                <w:rFonts w:ascii="HRTimes" w:hAnsi="HRTimes"/>
                <w:b/>
                <w:lang w:val="hr-HR"/>
              </w:rPr>
              <w:t xml:space="preserve">3.4.2.4 </w:t>
            </w:r>
            <w:r w:rsidR="00964EF8" w:rsidRPr="00DD4553">
              <w:rPr>
                <w:rFonts w:ascii="HRTimes" w:hAnsi="HRTimes"/>
                <w:b/>
                <w:lang w:val="hr-HR"/>
              </w:rPr>
              <w:t>Obavještavanje</w:t>
            </w:r>
            <w:r w:rsidRPr="00DD4553">
              <w:rPr>
                <w:rFonts w:ascii="HRTimes" w:hAnsi="HRTimes"/>
                <w:b/>
                <w:lang w:val="hr-HR"/>
              </w:rPr>
              <w:t xml:space="preserve"> voditelja projekta o zaprimljenoj uplati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3C64DF" w:rsidRPr="00DD4553" w:rsidRDefault="00975FF5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Odjel za opće poslove obavještava voditelja projekta o uspješno naplaćenom potraživanju za projekt.</w:t>
            </w:r>
          </w:p>
        </w:tc>
      </w:tr>
      <w:tr w:rsidR="003C64DF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3C64DF" w:rsidRPr="00DD4553" w:rsidRDefault="00570BE3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40.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3C64DF" w:rsidRPr="00DD4553" w:rsidRDefault="00570BE3" w:rsidP="00570BE3">
            <w:pPr>
              <w:ind w:left="34"/>
              <w:rPr>
                <w:rFonts w:ascii="HRTimes" w:hAnsi="HRTimes"/>
                <w:b/>
                <w:lang w:val="hr-HR"/>
              </w:rPr>
            </w:pPr>
            <w:r w:rsidRPr="00DD4553">
              <w:rPr>
                <w:rFonts w:ascii="HRTimes" w:hAnsi="HRTimes"/>
                <w:b/>
                <w:lang w:val="hr-HR"/>
              </w:rPr>
              <w:t>3.4.3.1 Slanje naloga za zatvaranje mape projekta informatičkoj službi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3C64DF" w:rsidRPr="00DD4553" w:rsidRDefault="00975FF5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Voditelj projekta izrađuje Nalog za zatvaranje mape projekta i šalje ga voditelju informatike.</w:t>
            </w:r>
          </w:p>
        </w:tc>
      </w:tr>
      <w:tr w:rsidR="003C64DF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3C64DF" w:rsidRPr="00DD4553" w:rsidRDefault="00570BE3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41.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3C64DF" w:rsidRPr="00DD4553" w:rsidRDefault="00570BE3" w:rsidP="00570BE3">
            <w:pPr>
              <w:ind w:left="34"/>
              <w:rPr>
                <w:rFonts w:ascii="HRTimes" w:hAnsi="HRTimes"/>
                <w:b/>
                <w:lang w:val="hr-HR"/>
              </w:rPr>
            </w:pPr>
            <w:r w:rsidRPr="00DD4553">
              <w:rPr>
                <w:rFonts w:ascii="HRTimes" w:hAnsi="HRTimes"/>
                <w:b/>
                <w:lang w:val="hr-HR"/>
              </w:rPr>
              <w:t xml:space="preserve">3.4.3.2 Obavještavanje Direktora o zatvaranju projekta 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3C64DF" w:rsidRPr="00DD4553" w:rsidRDefault="00975FF5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Voditelj projekta obavještava Direktora o završetku projekta i zatvaranju mape projekta.</w:t>
            </w:r>
          </w:p>
        </w:tc>
      </w:tr>
      <w:tr w:rsidR="003C64DF" w:rsidRPr="00DD4553" w:rsidTr="00570BE3">
        <w:tc>
          <w:tcPr>
            <w:tcW w:w="675" w:type="dxa"/>
            <w:tcBorders>
              <w:top w:val="double" w:sz="6" w:space="0" w:color="auto"/>
              <w:bottom w:val="double" w:sz="6" w:space="0" w:color="auto"/>
            </w:tcBorders>
          </w:tcPr>
          <w:p w:rsidR="003C64DF" w:rsidRPr="00DD4553" w:rsidRDefault="00570BE3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42.</w:t>
            </w:r>
          </w:p>
        </w:tc>
        <w:tc>
          <w:tcPr>
            <w:tcW w:w="3544" w:type="dxa"/>
            <w:tcBorders>
              <w:top w:val="double" w:sz="6" w:space="0" w:color="auto"/>
              <w:bottom w:val="double" w:sz="6" w:space="0" w:color="auto"/>
            </w:tcBorders>
          </w:tcPr>
          <w:p w:rsidR="003C64DF" w:rsidRPr="00DD4553" w:rsidRDefault="00570BE3" w:rsidP="00570BE3">
            <w:pPr>
              <w:ind w:left="34"/>
              <w:rPr>
                <w:rFonts w:ascii="HRTimes" w:hAnsi="HRTimes"/>
                <w:b/>
                <w:lang w:val="hr-HR"/>
              </w:rPr>
            </w:pPr>
            <w:r w:rsidRPr="00DD4553">
              <w:rPr>
                <w:rFonts w:ascii="HRTimes" w:hAnsi="HRTimes"/>
                <w:b/>
                <w:lang w:val="hr-HR"/>
              </w:rPr>
              <w:t>3.4.3.3 Premještanje mape projekta u Arhivu projekata</w:t>
            </w:r>
          </w:p>
        </w:tc>
        <w:tc>
          <w:tcPr>
            <w:tcW w:w="5812" w:type="dxa"/>
            <w:tcBorders>
              <w:top w:val="double" w:sz="6" w:space="0" w:color="auto"/>
              <w:bottom w:val="double" w:sz="6" w:space="0" w:color="auto"/>
            </w:tcBorders>
          </w:tcPr>
          <w:p w:rsidR="003C64DF" w:rsidRPr="00DD4553" w:rsidRDefault="00975FF5">
            <w:pPr>
              <w:rPr>
                <w:rFonts w:ascii="HRTimes" w:hAnsi="HRTimes"/>
                <w:lang w:val="hr-HR"/>
              </w:rPr>
            </w:pPr>
            <w:r w:rsidRPr="00DD4553">
              <w:rPr>
                <w:rFonts w:ascii="HRTimes" w:hAnsi="HRTimes"/>
                <w:lang w:val="hr-HR"/>
              </w:rPr>
              <w:t>Odjel informatike premješta mapu projekta, sa svim njenim sadržajem, u Arhivu projekata. Pristup arhivi, u pravilu, imaju samo članovi Uprave.</w:t>
            </w:r>
          </w:p>
        </w:tc>
      </w:tr>
    </w:tbl>
    <w:p w:rsidR="00FB5FF5" w:rsidRPr="00DD4553" w:rsidRDefault="00FB5FF5">
      <w:pPr>
        <w:ind w:left="720"/>
        <w:rPr>
          <w:lang w:val="hr-HR"/>
        </w:rPr>
      </w:pPr>
    </w:p>
    <w:p w:rsidR="00FE695C" w:rsidRPr="00DD4553" w:rsidRDefault="00FB5FF5">
      <w:pPr>
        <w:ind w:left="720"/>
        <w:rPr>
          <w:lang w:val="hr-HR"/>
        </w:rPr>
      </w:pPr>
      <w:r w:rsidRPr="00DD4553">
        <w:rPr>
          <w:lang w:val="hr-HR"/>
        </w:rPr>
        <w:br w:type="page"/>
      </w:r>
    </w:p>
    <w:p w:rsidR="00FE695C" w:rsidRPr="00DD4553" w:rsidRDefault="00FE695C" w:rsidP="00FE695C">
      <w:pPr>
        <w:rPr>
          <w:lang w:val="hr-HR"/>
        </w:rPr>
      </w:pPr>
    </w:p>
    <w:p w:rsidR="00FE695C" w:rsidRPr="00DD4553" w:rsidRDefault="00FE695C" w:rsidP="00FE695C">
      <w:pPr>
        <w:rPr>
          <w:lang w:val="hr-HR"/>
        </w:rPr>
      </w:pPr>
    </w:p>
    <w:p w:rsidR="00FE695C" w:rsidRPr="00DD4553" w:rsidRDefault="00FE695C" w:rsidP="00FE695C">
      <w:pPr>
        <w:rPr>
          <w:lang w:val="hr-HR"/>
        </w:rPr>
      </w:pPr>
    </w:p>
    <w:p w:rsidR="00FE695C" w:rsidRPr="00DD4553" w:rsidRDefault="00FE695C" w:rsidP="00FE695C">
      <w:pPr>
        <w:rPr>
          <w:lang w:val="hr-HR"/>
        </w:rPr>
      </w:pPr>
    </w:p>
    <w:p w:rsidR="00E81851" w:rsidRPr="00DD4553" w:rsidRDefault="00E81851" w:rsidP="00FE695C">
      <w:pPr>
        <w:ind w:firstLine="720"/>
        <w:rPr>
          <w:lang w:val="hr-HR"/>
        </w:rPr>
      </w:pPr>
    </w:p>
    <w:p w:rsidR="00E81851" w:rsidRPr="00DD4553" w:rsidRDefault="00E81851" w:rsidP="00E81851">
      <w:pPr>
        <w:rPr>
          <w:lang w:val="hr-HR"/>
        </w:rPr>
      </w:pPr>
    </w:p>
    <w:p w:rsidR="00E81851" w:rsidRPr="00DD4553" w:rsidRDefault="00E81851" w:rsidP="00E81851">
      <w:pPr>
        <w:rPr>
          <w:lang w:val="hr-HR"/>
        </w:rPr>
      </w:pPr>
    </w:p>
    <w:p w:rsidR="00FB5FF5" w:rsidRPr="00DD4553" w:rsidRDefault="00FB5FF5" w:rsidP="00E81851">
      <w:pPr>
        <w:ind w:firstLine="720"/>
        <w:rPr>
          <w:lang w:val="hr-HR"/>
        </w:rPr>
      </w:pPr>
    </w:p>
    <w:sectPr w:rsidR="00FB5FF5" w:rsidRPr="00DD4553" w:rsidSect="008D0838">
      <w:headerReference w:type="default" r:id="rId97"/>
      <w:footerReference w:type="default" r:id="rId98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2E71" w:rsidRDefault="005F2E71">
      <w:r>
        <w:separator/>
      </w:r>
    </w:p>
  </w:endnote>
  <w:endnote w:type="continuationSeparator" w:id="0">
    <w:p w:rsidR="005F2E71" w:rsidRDefault="005F2E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R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2E71" w:rsidRDefault="00507FBE">
    <w:pPr>
      <w:pStyle w:val="Footer"/>
      <w:pBdr>
        <w:top w:val="single" w:sz="4" w:space="1" w:color="auto"/>
      </w:pBdr>
      <w:tabs>
        <w:tab w:val="clear" w:pos="9072"/>
        <w:tab w:val="left" w:pos="9360"/>
      </w:tabs>
      <w:rPr>
        <w:rFonts w:ascii="Verdana" w:hAnsi="Verdana"/>
        <w:i/>
        <w:iCs/>
        <w:sz w:val="12"/>
      </w:rPr>
    </w:pPr>
    <w:fldSimple w:instr=" USERNAME  \* MERGEFORMAT ">
      <w:r w:rsidR="005F2E71">
        <w:rPr>
          <w:rFonts w:ascii="Verdana" w:hAnsi="Verdana"/>
          <w:i/>
          <w:iCs/>
          <w:noProof/>
          <w:sz w:val="12"/>
        </w:rPr>
        <w:t>Ivan</w:t>
      </w:r>
    </w:fldSimple>
    <w:r w:rsidR="005F2E71">
      <w:rPr>
        <w:rFonts w:ascii="Verdana" w:hAnsi="Verdana"/>
        <w:i/>
        <w:iCs/>
        <w:sz w:val="12"/>
      </w:rPr>
      <w:t xml:space="preserve">, </w:t>
    </w:r>
    <w:fldSimple w:instr=" SAVEDATE  \* MERGEFORMAT ">
      <w:r w:rsidR="00DD4553" w:rsidRPr="00DD4553">
        <w:rPr>
          <w:rFonts w:ascii="Verdana" w:hAnsi="Verdana"/>
          <w:i/>
          <w:iCs/>
          <w:noProof/>
          <w:sz w:val="12"/>
        </w:rPr>
        <w:t>25/05/2016 17:50:00</w:t>
      </w:r>
    </w:fldSimple>
    <w:r w:rsidR="005F2E71">
      <w:rPr>
        <w:rFonts w:ascii="Verdana" w:hAnsi="Verdana"/>
        <w:i/>
        <w:iCs/>
        <w:sz w:val="12"/>
      </w:rPr>
      <w:t xml:space="preserve">, </w:t>
    </w:r>
    <w:fldSimple w:instr=" FILENAME  \* MERGEFORMAT ">
      <w:r w:rsidR="005F2E71">
        <w:rPr>
          <w:rFonts w:ascii="Verdana" w:hAnsi="Verdana"/>
          <w:i/>
          <w:iCs/>
          <w:noProof/>
          <w:sz w:val="12"/>
        </w:rPr>
        <w:t>OPISFUN</w:t>
      </w:r>
    </w:fldSimple>
    <w:r w:rsidR="005F2E71">
      <w:rPr>
        <w:rFonts w:ascii="Verdana" w:hAnsi="Verdana"/>
        <w:i/>
        <w:iCs/>
        <w:sz w:val="12"/>
      </w:rPr>
      <w:tab/>
    </w:r>
    <w:r w:rsidR="005F2E71">
      <w:rPr>
        <w:rFonts w:ascii="Verdana" w:hAnsi="Verdana"/>
        <w:i/>
        <w:iCs/>
        <w:sz w:val="12"/>
      </w:rPr>
      <w:tab/>
      <w:t xml:space="preserve">str. </w:t>
    </w:r>
    <w:r>
      <w:rPr>
        <w:rFonts w:ascii="Verdana" w:hAnsi="Verdana"/>
        <w:i/>
        <w:iCs/>
        <w:sz w:val="12"/>
      </w:rPr>
      <w:fldChar w:fldCharType="begin"/>
    </w:r>
    <w:r w:rsidR="005F2E71">
      <w:rPr>
        <w:rFonts w:ascii="Verdana" w:hAnsi="Verdana"/>
        <w:i/>
        <w:iCs/>
        <w:sz w:val="12"/>
      </w:rPr>
      <w:instrText xml:space="preserve"> PAGE  \* MERGEFORMAT </w:instrText>
    </w:r>
    <w:r>
      <w:rPr>
        <w:rFonts w:ascii="Verdana" w:hAnsi="Verdana"/>
        <w:i/>
        <w:iCs/>
        <w:sz w:val="12"/>
      </w:rPr>
      <w:fldChar w:fldCharType="separate"/>
    </w:r>
    <w:r w:rsidR="00964EF8">
      <w:rPr>
        <w:rFonts w:ascii="Verdana" w:hAnsi="Verdana"/>
        <w:i/>
        <w:iCs/>
        <w:noProof/>
        <w:sz w:val="12"/>
      </w:rPr>
      <w:t>10</w:t>
    </w:r>
    <w:r>
      <w:rPr>
        <w:rFonts w:ascii="Verdana" w:hAnsi="Verdana"/>
        <w:i/>
        <w:iCs/>
        <w:sz w:val="12"/>
      </w:rPr>
      <w:fldChar w:fldCharType="end"/>
    </w:r>
    <w:r w:rsidR="005F2E71">
      <w:rPr>
        <w:rFonts w:ascii="Verdana" w:hAnsi="Verdana"/>
        <w:i/>
        <w:iCs/>
        <w:sz w:val="12"/>
      </w:rPr>
      <w:t xml:space="preserve"> / </w:t>
    </w:r>
    <w:fldSimple w:instr=" NUMPAGES  \* MERGEFORMAT ">
      <w:r w:rsidR="00964EF8" w:rsidRPr="00964EF8">
        <w:rPr>
          <w:rFonts w:ascii="Verdana" w:hAnsi="Verdana"/>
          <w:i/>
          <w:iCs/>
          <w:noProof/>
          <w:sz w:val="12"/>
        </w:rPr>
        <w:t>10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2E71" w:rsidRDefault="005F2E71">
      <w:r>
        <w:separator/>
      </w:r>
    </w:p>
  </w:footnote>
  <w:footnote w:type="continuationSeparator" w:id="0">
    <w:p w:rsidR="005F2E71" w:rsidRDefault="005F2E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2E71" w:rsidRPr="00964EF8" w:rsidRDefault="005F2E71">
    <w:pPr>
      <w:tabs>
        <w:tab w:val="left" w:pos="8280"/>
      </w:tabs>
      <w:ind w:left="-180" w:right="-159"/>
      <w:rPr>
        <w:rFonts w:ascii="Verdana" w:hAnsi="Verdana"/>
        <w:sz w:val="16"/>
        <w:u w:val="single"/>
        <w:lang w:val="hr-HR"/>
      </w:rPr>
    </w:pPr>
    <w:r>
      <w:rPr>
        <w:rFonts w:ascii="Verdana" w:hAnsi="Verdana"/>
        <w:sz w:val="16"/>
        <w:u w:val="single"/>
      </w:rPr>
      <w:t>VSITE</w:t>
    </w:r>
    <w:r>
      <w:rPr>
        <w:rFonts w:ascii="Verdana" w:hAnsi="Verdana"/>
        <w:sz w:val="16"/>
        <w:u w:val="single"/>
      </w:rPr>
      <w:tab/>
    </w:r>
    <w:r w:rsidRPr="00964EF8">
      <w:rPr>
        <w:rFonts w:ascii="Verdana" w:hAnsi="Verdana"/>
        <w:i/>
        <w:iCs/>
        <w:sz w:val="16"/>
        <w:u w:val="single"/>
        <w:lang w:val="hr-HR"/>
      </w:rPr>
      <w:t>Informacijski sustavi</w:t>
    </w:r>
  </w:p>
  <w:p w:rsidR="005F2E71" w:rsidRDefault="005F2E71">
    <w:pPr>
      <w:pStyle w:val="Header"/>
      <w:rPr>
        <w:sz w:val="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5FF5"/>
    <w:rsid w:val="00163064"/>
    <w:rsid w:val="00367A69"/>
    <w:rsid w:val="003B1779"/>
    <w:rsid w:val="003C64DF"/>
    <w:rsid w:val="003D2784"/>
    <w:rsid w:val="00500C0B"/>
    <w:rsid w:val="00507FBE"/>
    <w:rsid w:val="00570BE3"/>
    <w:rsid w:val="005E29DC"/>
    <w:rsid w:val="005F2E71"/>
    <w:rsid w:val="006468BE"/>
    <w:rsid w:val="00750FE5"/>
    <w:rsid w:val="007B4565"/>
    <w:rsid w:val="007D6F6D"/>
    <w:rsid w:val="007F0A10"/>
    <w:rsid w:val="0085360C"/>
    <w:rsid w:val="008D0838"/>
    <w:rsid w:val="00910A2A"/>
    <w:rsid w:val="00950839"/>
    <w:rsid w:val="009572FD"/>
    <w:rsid w:val="00964EF8"/>
    <w:rsid w:val="00975FF5"/>
    <w:rsid w:val="009E749E"/>
    <w:rsid w:val="00A0310A"/>
    <w:rsid w:val="00A40933"/>
    <w:rsid w:val="00A66658"/>
    <w:rsid w:val="00B62D32"/>
    <w:rsid w:val="00B8067D"/>
    <w:rsid w:val="00BA60D3"/>
    <w:rsid w:val="00BC60AF"/>
    <w:rsid w:val="00C47300"/>
    <w:rsid w:val="00C5079D"/>
    <w:rsid w:val="00C71346"/>
    <w:rsid w:val="00CE46F6"/>
    <w:rsid w:val="00D00512"/>
    <w:rsid w:val="00D36EDA"/>
    <w:rsid w:val="00DD4553"/>
    <w:rsid w:val="00DE079F"/>
    <w:rsid w:val="00E02185"/>
    <w:rsid w:val="00E160EF"/>
    <w:rsid w:val="00E300A5"/>
    <w:rsid w:val="00E372C9"/>
    <w:rsid w:val="00E47836"/>
    <w:rsid w:val="00E736CB"/>
    <w:rsid w:val="00E81851"/>
    <w:rsid w:val="00FB5FF5"/>
    <w:rsid w:val="00FC5ACE"/>
    <w:rsid w:val="00FE6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38"/>
    <w:rPr>
      <w:sz w:val="24"/>
      <w:szCs w:val="24"/>
      <w:lang w:val="en-GB"/>
    </w:rPr>
  </w:style>
  <w:style w:type="paragraph" w:styleId="Heading2">
    <w:name w:val="heading 2"/>
    <w:basedOn w:val="Normal"/>
    <w:next w:val="Normal"/>
    <w:qFormat/>
    <w:rsid w:val="008D0838"/>
    <w:pPr>
      <w:keepNext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8D083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8D0838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semiHidden/>
    <w:rsid w:val="008D0838"/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A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A10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E300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22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6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5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4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11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4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3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5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4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2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4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2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79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4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0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2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2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4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29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5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2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0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8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1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6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3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920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3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38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7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1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2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5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5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2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4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60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6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0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7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600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6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9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14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0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0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2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microsoft.com/office/2007/relationships/diagramDrawing" Target="diagrams/drawing4.xml"/><Relationship Id="rId21" Type="http://schemas.microsoft.com/office/2007/relationships/diagramDrawing" Target="diagrams/drawing3.xml"/><Relationship Id="rId34" Type="http://schemas.openxmlformats.org/officeDocument/2006/relationships/diagramQuickStyle" Target="diagrams/quickStyle6.xml"/><Relationship Id="rId42" Type="http://schemas.openxmlformats.org/officeDocument/2006/relationships/diagramData" Target="diagrams/data8.xml"/><Relationship Id="rId47" Type="http://schemas.openxmlformats.org/officeDocument/2006/relationships/diagramData" Target="diagrams/data9.xml"/><Relationship Id="rId50" Type="http://schemas.openxmlformats.org/officeDocument/2006/relationships/diagramColors" Target="diagrams/colors9.xml"/><Relationship Id="rId55" Type="http://schemas.openxmlformats.org/officeDocument/2006/relationships/diagramColors" Target="diagrams/colors10.xml"/><Relationship Id="rId63" Type="http://schemas.openxmlformats.org/officeDocument/2006/relationships/diagramLayout" Target="diagrams/layout12.xml"/><Relationship Id="rId68" Type="http://schemas.openxmlformats.org/officeDocument/2006/relationships/diagramLayout" Target="diagrams/layout13.xml"/><Relationship Id="rId76" Type="http://schemas.microsoft.com/office/2007/relationships/diagramDrawing" Target="diagrams/drawing14.xml"/><Relationship Id="rId84" Type="http://schemas.openxmlformats.org/officeDocument/2006/relationships/diagramQuickStyle" Target="diagrams/quickStyle16.xml"/><Relationship Id="rId89" Type="http://schemas.openxmlformats.org/officeDocument/2006/relationships/diagramQuickStyle" Target="diagrams/quickStyle17.xml"/><Relationship Id="rId97" Type="http://schemas.openxmlformats.org/officeDocument/2006/relationships/header" Target="header1.xml"/><Relationship Id="rId7" Type="http://schemas.openxmlformats.org/officeDocument/2006/relationships/diagramData" Target="diagrams/data1.xml"/><Relationship Id="rId71" Type="http://schemas.microsoft.com/office/2007/relationships/diagramDrawing" Target="diagrams/drawing13.xml"/><Relationship Id="rId92" Type="http://schemas.openxmlformats.org/officeDocument/2006/relationships/diagramData" Target="diagrams/data18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9" Type="http://schemas.openxmlformats.org/officeDocument/2006/relationships/diagramQuickStyle" Target="diagrams/quickStyle5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diagramData" Target="diagrams/data6.xml"/><Relationship Id="rId37" Type="http://schemas.openxmlformats.org/officeDocument/2006/relationships/diagramData" Target="diagrams/data7.xml"/><Relationship Id="rId40" Type="http://schemas.openxmlformats.org/officeDocument/2006/relationships/diagramColors" Target="diagrams/colors7.xml"/><Relationship Id="rId45" Type="http://schemas.openxmlformats.org/officeDocument/2006/relationships/diagramColors" Target="diagrams/colors8.xml"/><Relationship Id="rId53" Type="http://schemas.openxmlformats.org/officeDocument/2006/relationships/diagramLayout" Target="diagrams/layout10.xml"/><Relationship Id="rId58" Type="http://schemas.openxmlformats.org/officeDocument/2006/relationships/diagramLayout" Target="diagrams/layout11.xml"/><Relationship Id="rId66" Type="http://schemas.microsoft.com/office/2007/relationships/diagramDrawing" Target="diagrams/drawing12.xml"/><Relationship Id="rId74" Type="http://schemas.openxmlformats.org/officeDocument/2006/relationships/diagramQuickStyle" Target="diagrams/quickStyle14.xml"/><Relationship Id="rId79" Type="http://schemas.openxmlformats.org/officeDocument/2006/relationships/diagramQuickStyle" Target="diagrams/quickStyle15.xml"/><Relationship Id="rId87" Type="http://schemas.openxmlformats.org/officeDocument/2006/relationships/diagramData" Target="diagrams/data17.xml"/><Relationship Id="rId5" Type="http://schemas.openxmlformats.org/officeDocument/2006/relationships/footnotes" Target="footnotes.xml"/><Relationship Id="rId61" Type="http://schemas.microsoft.com/office/2007/relationships/diagramDrawing" Target="diagrams/drawing11.xml"/><Relationship Id="rId82" Type="http://schemas.openxmlformats.org/officeDocument/2006/relationships/diagramData" Target="diagrams/data16.xml"/><Relationship Id="rId90" Type="http://schemas.openxmlformats.org/officeDocument/2006/relationships/diagramColors" Target="diagrams/colors17.xml"/><Relationship Id="rId95" Type="http://schemas.openxmlformats.org/officeDocument/2006/relationships/diagramColors" Target="diagrams/colors18.xml"/><Relationship Id="rId19" Type="http://schemas.openxmlformats.org/officeDocument/2006/relationships/diagramQuickStyle" Target="diagrams/quickStyle3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Relationship Id="rId35" Type="http://schemas.openxmlformats.org/officeDocument/2006/relationships/diagramColors" Target="diagrams/colors6.xml"/><Relationship Id="rId43" Type="http://schemas.openxmlformats.org/officeDocument/2006/relationships/diagramLayout" Target="diagrams/layout8.xml"/><Relationship Id="rId48" Type="http://schemas.openxmlformats.org/officeDocument/2006/relationships/diagramLayout" Target="diagrams/layout9.xml"/><Relationship Id="rId56" Type="http://schemas.microsoft.com/office/2007/relationships/diagramDrawing" Target="diagrams/drawing10.xml"/><Relationship Id="rId64" Type="http://schemas.openxmlformats.org/officeDocument/2006/relationships/diagramQuickStyle" Target="diagrams/quickStyle12.xml"/><Relationship Id="rId69" Type="http://schemas.openxmlformats.org/officeDocument/2006/relationships/diagramQuickStyle" Target="diagrams/quickStyle13.xml"/><Relationship Id="rId77" Type="http://schemas.openxmlformats.org/officeDocument/2006/relationships/diagramData" Target="diagrams/data15.xml"/><Relationship Id="rId100" Type="http://schemas.openxmlformats.org/officeDocument/2006/relationships/theme" Target="theme/theme1.xml"/><Relationship Id="rId8" Type="http://schemas.openxmlformats.org/officeDocument/2006/relationships/diagramLayout" Target="diagrams/layout1.xml"/><Relationship Id="rId51" Type="http://schemas.microsoft.com/office/2007/relationships/diagramDrawing" Target="diagrams/drawing9.xml"/><Relationship Id="rId72" Type="http://schemas.openxmlformats.org/officeDocument/2006/relationships/diagramData" Target="diagrams/data14.xml"/><Relationship Id="rId80" Type="http://schemas.openxmlformats.org/officeDocument/2006/relationships/diagramColors" Target="diagrams/colors15.xml"/><Relationship Id="rId85" Type="http://schemas.openxmlformats.org/officeDocument/2006/relationships/diagramColors" Target="diagrams/colors16.xml"/><Relationship Id="rId93" Type="http://schemas.openxmlformats.org/officeDocument/2006/relationships/diagramLayout" Target="diagrams/layout18.xml"/><Relationship Id="rId9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diagramLayout" Target="diagrams/layout6.xml"/><Relationship Id="rId38" Type="http://schemas.openxmlformats.org/officeDocument/2006/relationships/diagramLayout" Target="diagrams/layout7.xml"/><Relationship Id="rId46" Type="http://schemas.microsoft.com/office/2007/relationships/diagramDrawing" Target="diagrams/drawing8.xml"/><Relationship Id="rId59" Type="http://schemas.openxmlformats.org/officeDocument/2006/relationships/diagramQuickStyle" Target="diagrams/quickStyle11.xml"/><Relationship Id="rId67" Type="http://schemas.openxmlformats.org/officeDocument/2006/relationships/diagramData" Target="diagrams/data13.xml"/><Relationship Id="rId20" Type="http://schemas.openxmlformats.org/officeDocument/2006/relationships/diagramColors" Target="diagrams/colors3.xml"/><Relationship Id="rId41" Type="http://schemas.microsoft.com/office/2007/relationships/diagramDrawing" Target="diagrams/drawing7.xml"/><Relationship Id="rId54" Type="http://schemas.openxmlformats.org/officeDocument/2006/relationships/diagramQuickStyle" Target="diagrams/quickStyle10.xml"/><Relationship Id="rId62" Type="http://schemas.openxmlformats.org/officeDocument/2006/relationships/diagramData" Target="diagrams/data12.xml"/><Relationship Id="rId70" Type="http://schemas.openxmlformats.org/officeDocument/2006/relationships/diagramColors" Target="diagrams/colors13.xml"/><Relationship Id="rId75" Type="http://schemas.openxmlformats.org/officeDocument/2006/relationships/diagramColors" Target="diagrams/colors14.xml"/><Relationship Id="rId83" Type="http://schemas.openxmlformats.org/officeDocument/2006/relationships/diagramLayout" Target="diagrams/layout16.xml"/><Relationship Id="rId88" Type="http://schemas.openxmlformats.org/officeDocument/2006/relationships/diagramLayout" Target="diagrams/layout17.xml"/><Relationship Id="rId91" Type="http://schemas.microsoft.com/office/2007/relationships/diagramDrawing" Target="diagrams/drawing17.xml"/><Relationship Id="rId96" Type="http://schemas.microsoft.com/office/2007/relationships/diagramDrawing" Target="diagrams/drawing18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36" Type="http://schemas.microsoft.com/office/2007/relationships/diagramDrawing" Target="diagrams/drawing6.xml"/><Relationship Id="rId49" Type="http://schemas.openxmlformats.org/officeDocument/2006/relationships/diagramQuickStyle" Target="diagrams/quickStyle9.xml"/><Relationship Id="rId57" Type="http://schemas.openxmlformats.org/officeDocument/2006/relationships/diagramData" Target="diagrams/data11.xml"/><Relationship Id="rId10" Type="http://schemas.openxmlformats.org/officeDocument/2006/relationships/diagramColors" Target="diagrams/colors1.xml"/><Relationship Id="rId31" Type="http://schemas.microsoft.com/office/2007/relationships/diagramDrawing" Target="diagrams/drawing5.xml"/><Relationship Id="rId44" Type="http://schemas.openxmlformats.org/officeDocument/2006/relationships/diagramQuickStyle" Target="diagrams/quickStyle8.xml"/><Relationship Id="rId52" Type="http://schemas.openxmlformats.org/officeDocument/2006/relationships/diagramData" Target="diagrams/data10.xml"/><Relationship Id="rId60" Type="http://schemas.openxmlformats.org/officeDocument/2006/relationships/diagramColors" Target="diagrams/colors11.xml"/><Relationship Id="rId65" Type="http://schemas.openxmlformats.org/officeDocument/2006/relationships/diagramColors" Target="diagrams/colors12.xml"/><Relationship Id="rId73" Type="http://schemas.openxmlformats.org/officeDocument/2006/relationships/diagramLayout" Target="diagrams/layout14.xml"/><Relationship Id="rId78" Type="http://schemas.openxmlformats.org/officeDocument/2006/relationships/diagramLayout" Target="diagrams/layout15.xml"/><Relationship Id="rId81" Type="http://schemas.microsoft.com/office/2007/relationships/diagramDrawing" Target="diagrams/drawing15.xml"/><Relationship Id="rId86" Type="http://schemas.microsoft.com/office/2007/relationships/diagramDrawing" Target="diagrams/drawing16.xml"/><Relationship Id="rId94" Type="http://schemas.openxmlformats.org/officeDocument/2006/relationships/diagramQuickStyle" Target="diagrams/quickStyle18.xml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39" Type="http://schemas.openxmlformats.org/officeDocument/2006/relationships/diagramQuickStyle" Target="diagrams/quickStyle7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6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7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8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en-US" baseline="0" smtClean="0">
              <a:latin typeface="Calibri"/>
            </a:rPr>
            <a:t>Nobium d.o.o.</a:t>
          </a:r>
          <a:endParaRPr lang="en-US" smtClean="0"/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1117F41B-A217-4F49-9B69-3747F55CB00F}">
      <dgm:prSet/>
      <dgm:spPr/>
      <dgm:t>
        <a:bodyPr/>
        <a:lstStyle/>
        <a:p>
          <a:pPr marR="0" algn="ctr" rtl="0">
            <a:buFont typeface="Calibri"/>
            <a:buNone/>
          </a:pPr>
          <a:r>
            <a:rPr lang="en-US" baseline="0" smtClean="0">
              <a:latin typeface="Calibri"/>
            </a:rPr>
            <a:t>1. Planiranje ostvarenja usluga</a:t>
          </a:r>
          <a:endParaRPr lang="en-US" smtClean="0"/>
        </a:p>
      </dgm:t>
    </dgm:pt>
    <dgm:pt modelId="{F86B72D8-CCDF-4634-B5A8-E2F3C64FF82C}" type="parTrans" cxnId="{0CCDD42E-1D99-43BA-BA42-70BDC392FFDA}">
      <dgm:prSet/>
      <dgm:spPr/>
      <dgm:t>
        <a:bodyPr/>
        <a:lstStyle/>
        <a:p>
          <a:endParaRPr lang="en-US"/>
        </a:p>
      </dgm:t>
    </dgm:pt>
    <dgm:pt modelId="{65936B16-7D91-4A01-A952-8B2D942866EA}" type="sibTrans" cxnId="{0CCDD42E-1D99-43BA-BA42-70BDC392FFDA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en-US" baseline="0" smtClean="0">
              <a:latin typeface="Calibri"/>
            </a:rPr>
            <a:t>2. Pribavljanje poslova</a:t>
          </a:r>
          <a:endParaRPr lang="en-US" smtClean="0"/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C6A49E15-5AB2-4700-A46C-D2F82CA76833}">
      <dgm:prSet/>
      <dgm:spPr/>
      <dgm:t>
        <a:bodyPr/>
        <a:lstStyle/>
        <a:p>
          <a:pPr marR="0" algn="ctr" rtl="0"/>
          <a:r>
            <a:rPr lang="en-US" baseline="0" smtClean="0">
              <a:latin typeface="Calibri"/>
            </a:rPr>
            <a:t>3. Projektiranje i razvoj informacijskih sustava</a:t>
          </a:r>
          <a:endParaRPr lang="en-US" smtClean="0"/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422FAD5F-EF95-4BDD-B1BC-FAED944BBAFC}" type="pres">
      <dgm:prSet presAssocID="{F86B72D8-CCDF-4634-B5A8-E2F3C64FF82C}" presName="Name35" presStyleLbl="parChTrans1D2" presStyleIdx="0" presStyleCnt="3"/>
      <dgm:spPr/>
      <dgm:t>
        <a:bodyPr/>
        <a:lstStyle/>
        <a:p>
          <a:endParaRPr lang="en-US"/>
        </a:p>
      </dgm:t>
    </dgm:pt>
    <dgm:pt modelId="{4F1C7E8C-65EA-4175-AE5A-FFC152289411}" type="pres">
      <dgm:prSet presAssocID="{1117F41B-A217-4F49-9B69-3747F55CB00F}" presName="hierRoot2" presStyleCnt="0">
        <dgm:presLayoutVars>
          <dgm:hierBranch/>
        </dgm:presLayoutVars>
      </dgm:prSet>
      <dgm:spPr/>
    </dgm:pt>
    <dgm:pt modelId="{EA580EAC-29D1-4F4C-916A-73DD5426817D}" type="pres">
      <dgm:prSet presAssocID="{1117F41B-A217-4F49-9B69-3747F55CB00F}" presName="rootComposite" presStyleCnt="0"/>
      <dgm:spPr/>
    </dgm:pt>
    <dgm:pt modelId="{9B6C5D97-FE30-4533-A1E8-77C6B36C1DF3}" type="pres">
      <dgm:prSet presAssocID="{1117F41B-A217-4F49-9B69-3747F55CB00F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7078FF1-36FA-41E3-93CC-1D06254B9C5C}" type="pres">
      <dgm:prSet presAssocID="{1117F41B-A217-4F49-9B69-3747F55CB00F}" presName="rootConnector" presStyleLbl="node2" presStyleIdx="0" presStyleCnt="3"/>
      <dgm:spPr/>
      <dgm:t>
        <a:bodyPr/>
        <a:lstStyle/>
        <a:p>
          <a:endParaRPr lang="en-US"/>
        </a:p>
      </dgm:t>
    </dgm:pt>
    <dgm:pt modelId="{76646741-08E7-4C77-A92B-A2AA998CD5C1}" type="pres">
      <dgm:prSet presAssocID="{1117F41B-A217-4F49-9B69-3747F55CB00F}" presName="hierChild4" presStyleCnt="0"/>
      <dgm:spPr/>
    </dgm:pt>
    <dgm:pt modelId="{7F3A575E-1D84-4598-B6A8-EAEA0A5DB9FE}" type="pres">
      <dgm:prSet presAssocID="{1117F41B-A217-4F49-9B69-3747F55CB00F}" presName="hierChild5" presStyleCnt="0"/>
      <dgm:spPr/>
    </dgm:pt>
    <dgm:pt modelId="{97E1651C-A1ED-41BF-ADA5-E83B0D9473A9}" type="pres">
      <dgm:prSet presAssocID="{9896DC4A-99B0-47CB-B058-6D82ABF6C47F}" presName="Name35" presStyleLbl="parChTrans1D2" presStyleIdx="1" presStyleCnt="3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1" presStyleCnt="3" custLinFactNeighborX="18826" custLinFactNeighborY="3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1" presStyleCnt="3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2" presStyleCnt="3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2" presStyleCnt="3" custScaleX="173300" custLinFactNeighborX="44131" custLinFactNeighborY="17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2" presStyleCnt="3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876DA799-59B9-4DC9-A781-C047225E1DBB}" srcId="{E91BEFA7-22F2-44BC-8E94-3CEBB46CE2E7}" destId="{C6A49E15-5AB2-4700-A46C-D2F82CA76833}" srcOrd="2" destOrd="0" parTransId="{10AF9B5E-44DC-4A7B-A2FC-FCF9C74A697D}" sibTransId="{C9F2EE5E-FE07-4AB5-B37F-89383E0CDDC7}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24E6F441-20BF-43B6-84DD-7C78A9B772EE}" type="presOf" srcId="{C6A49E15-5AB2-4700-A46C-D2F82CA76833}" destId="{47870A8D-76BC-460C-B4FA-32EFECE2B56A}" srcOrd="0" destOrd="0" presId="urn:microsoft.com/office/officeart/2005/8/layout/orgChart1"/>
    <dgm:cxn modelId="{B42558D7-A200-4D05-810C-76E2EE663E5F}" type="presOf" srcId="{D51E958B-E108-401A-864F-D962E2CD625F}" destId="{2B996159-C9D0-4F0B-98E2-AC38261F1FCC}" srcOrd="0" destOrd="0" presId="urn:microsoft.com/office/officeart/2005/8/layout/orgChart1"/>
    <dgm:cxn modelId="{645A8C92-2B62-4BA8-A7B9-8447F8A15A3A}" type="presOf" srcId="{C6A49E15-5AB2-4700-A46C-D2F82CA76833}" destId="{B12EB6EE-FFFE-4618-8582-3D513989B918}" srcOrd="1" destOrd="0" presId="urn:microsoft.com/office/officeart/2005/8/layout/orgChart1"/>
    <dgm:cxn modelId="{CC3D5A53-3C21-4B69-B14F-E2562F3E26E2}" type="presOf" srcId="{DABFFD50-80D9-4069-8111-1AC14E95A7AD}" destId="{46B49137-8B0F-4EF6-87A2-711957ABF870}" srcOrd="0" destOrd="0" presId="urn:microsoft.com/office/officeart/2005/8/layout/orgChart1"/>
    <dgm:cxn modelId="{80AC46F1-40BC-4FA7-AA8A-AF3858DEDC0D}" type="presOf" srcId="{E91BEFA7-22F2-44BC-8E94-3CEBB46CE2E7}" destId="{E0073F42-5FBB-47FC-857F-27FBEB097687}" srcOrd="0" destOrd="0" presId="urn:microsoft.com/office/officeart/2005/8/layout/orgChart1"/>
    <dgm:cxn modelId="{1FB275EB-32F3-4E9C-AD03-171442F57F17}" type="presOf" srcId="{1117F41B-A217-4F49-9B69-3747F55CB00F}" destId="{9B6C5D97-FE30-4533-A1E8-77C6B36C1DF3}" srcOrd="0" destOrd="0" presId="urn:microsoft.com/office/officeart/2005/8/layout/orgChart1"/>
    <dgm:cxn modelId="{0CCDD42E-1D99-43BA-BA42-70BDC392FFDA}" srcId="{E91BEFA7-22F2-44BC-8E94-3CEBB46CE2E7}" destId="{1117F41B-A217-4F49-9B69-3747F55CB00F}" srcOrd="0" destOrd="0" parTransId="{F86B72D8-CCDF-4634-B5A8-E2F3C64FF82C}" sibTransId="{65936B16-7D91-4A01-A952-8B2D942866EA}"/>
    <dgm:cxn modelId="{A8F7F26B-08B8-4670-92FF-E63D2EF55C82}" type="presOf" srcId="{D51E958B-E108-401A-864F-D962E2CD625F}" destId="{4A2ADF66-647C-4D4A-8195-155EF9F6A9D2}" srcOrd="1" destOrd="0" presId="urn:microsoft.com/office/officeart/2005/8/layout/orgChart1"/>
    <dgm:cxn modelId="{6B13DB80-021D-4BCE-BD20-A71B07C114B4}" type="presOf" srcId="{9896DC4A-99B0-47CB-B058-6D82ABF6C47F}" destId="{97E1651C-A1ED-41BF-ADA5-E83B0D9473A9}" srcOrd="0" destOrd="0" presId="urn:microsoft.com/office/officeart/2005/8/layout/orgChart1"/>
    <dgm:cxn modelId="{4007DBDE-08B4-40DE-95C3-D881B2153E98}" srcId="{E91BEFA7-22F2-44BC-8E94-3CEBB46CE2E7}" destId="{D51E958B-E108-401A-864F-D962E2CD625F}" srcOrd="1" destOrd="0" parTransId="{9896DC4A-99B0-47CB-B058-6D82ABF6C47F}" sibTransId="{1B366448-0C22-4DFE-BCFE-682299D89874}"/>
    <dgm:cxn modelId="{8ED75CE8-7DC3-45F4-A216-FFFDA0CB2B1C}" type="presOf" srcId="{E91BEFA7-22F2-44BC-8E94-3CEBB46CE2E7}" destId="{1C6AC39D-94EC-4557-B3B3-FA937419A766}" srcOrd="1" destOrd="0" presId="urn:microsoft.com/office/officeart/2005/8/layout/orgChart1"/>
    <dgm:cxn modelId="{2FD3ED58-7362-4751-B9A5-7C0F1D0544C7}" type="presOf" srcId="{F86B72D8-CCDF-4634-B5A8-E2F3C64FF82C}" destId="{422FAD5F-EF95-4BDD-B1BC-FAED944BBAFC}" srcOrd="0" destOrd="0" presId="urn:microsoft.com/office/officeart/2005/8/layout/orgChart1"/>
    <dgm:cxn modelId="{80DF2FBE-9776-4BB2-B396-8805D38F078A}" type="presOf" srcId="{10AF9B5E-44DC-4A7B-A2FC-FCF9C74A697D}" destId="{2538A046-2EE3-4141-8F53-5FE7816B5D21}" srcOrd="0" destOrd="0" presId="urn:microsoft.com/office/officeart/2005/8/layout/orgChart1"/>
    <dgm:cxn modelId="{966B9580-CB73-4AF7-A32C-FC10D89E4284}" type="presOf" srcId="{1117F41B-A217-4F49-9B69-3747F55CB00F}" destId="{27078FF1-36FA-41E3-93CC-1D06254B9C5C}" srcOrd="1" destOrd="0" presId="urn:microsoft.com/office/officeart/2005/8/layout/orgChart1"/>
    <dgm:cxn modelId="{F41EB15A-B02D-433E-96FD-54309FCD1606}" type="presParOf" srcId="{46B49137-8B0F-4EF6-87A2-711957ABF870}" destId="{34FECB1B-2BEB-469F-81AE-E95C948CA179}" srcOrd="0" destOrd="0" presId="urn:microsoft.com/office/officeart/2005/8/layout/orgChart1"/>
    <dgm:cxn modelId="{D4FAE1FE-4247-4435-8EE4-6033ABF3A9D0}" type="presParOf" srcId="{34FECB1B-2BEB-469F-81AE-E95C948CA179}" destId="{183369A8-2500-4214-99F8-78CFA89A8090}" srcOrd="0" destOrd="0" presId="urn:microsoft.com/office/officeart/2005/8/layout/orgChart1"/>
    <dgm:cxn modelId="{801FC5E9-940E-4EC1-A968-6D2085B144B1}" type="presParOf" srcId="{183369A8-2500-4214-99F8-78CFA89A8090}" destId="{E0073F42-5FBB-47FC-857F-27FBEB097687}" srcOrd="0" destOrd="0" presId="urn:microsoft.com/office/officeart/2005/8/layout/orgChart1"/>
    <dgm:cxn modelId="{1DD26425-BD1C-4286-81F1-A88593BB42B7}" type="presParOf" srcId="{183369A8-2500-4214-99F8-78CFA89A8090}" destId="{1C6AC39D-94EC-4557-B3B3-FA937419A766}" srcOrd="1" destOrd="0" presId="urn:microsoft.com/office/officeart/2005/8/layout/orgChart1"/>
    <dgm:cxn modelId="{CDFC2736-DBD9-42F6-AC1D-37E93E6F1905}" type="presParOf" srcId="{34FECB1B-2BEB-469F-81AE-E95C948CA179}" destId="{01D2D56D-11A1-4E82-9E55-933FFE2DDDD8}" srcOrd="1" destOrd="0" presId="urn:microsoft.com/office/officeart/2005/8/layout/orgChart1"/>
    <dgm:cxn modelId="{38F2E8F4-367C-4E22-A960-F6EB36B48C55}" type="presParOf" srcId="{01D2D56D-11A1-4E82-9E55-933FFE2DDDD8}" destId="{422FAD5F-EF95-4BDD-B1BC-FAED944BBAFC}" srcOrd="0" destOrd="0" presId="urn:microsoft.com/office/officeart/2005/8/layout/orgChart1"/>
    <dgm:cxn modelId="{E6B2422A-F34E-4FC4-81C2-8DE0810647DE}" type="presParOf" srcId="{01D2D56D-11A1-4E82-9E55-933FFE2DDDD8}" destId="{4F1C7E8C-65EA-4175-AE5A-FFC152289411}" srcOrd="1" destOrd="0" presId="urn:microsoft.com/office/officeart/2005/8/layout/orgChart1"/>
    <dgm:cxn modelId="{CCC261AF-868D-4E66-BD3A-1CC826C456A1}" type="presParOf" srcId="{4F1C7E8C-65EA-4175-AE5A-FFC152289411}" destId="{EA580EAC-29D1-4F4C-916A-73DD5426817D}" srcOrd="0" destOrd="0" presId="urn:microsoft.com/office/officeart/2005/8/layout/orgChart1"/>
    <dgm:cxn modelId="{805408E7-64C6-4820-AAA4-14E49297E131}" type="presParOf" srcId="{EA580EAC-29D1-4F4C-916A-73DD5426817D}" destId="{9B6C5D97-FE30-4533-A1E8-77C6B36C1DF3}" srcOrd="0" destOrd="0" presId="urn:microsoft.com/office/officeart/2005/8/layout/orgChart1"/>
    <dgm:cxn modelId="{88A3F93D-3860-41CD-96BC-FBA1D1879D32}" type="presParOf" srcId="{EA580EAC-29D1-4F4C-916A-73DD5426817D}" destId="{27078FF1-36FA-41E3-93CC-1D06254B9C5C}" srcOrd="1" destOrd="0" presId="urn:microsoft.com/office/officeart/2005/8/layout/orgChart1"/>
    <dgm:cxn modelId="{F8AB37F9-BB59-4603-9BC0-DB48B1893B24}" type="presParOf" srcId="{4F1C7E8C-65EA-4175-AE5A-FFC152289411}" destId="{76646741-08E7-4C77-A92B-A2AA998CD5C1}" srcOrd="1" destOrd="0" presId="urn:microsoft.com/office/officeart/2005/8/layout/orgChart1"/>
    <dgm:cxn modelId="{87CFDB40-2F9C-4F69-A63A-240F931AA17B}" type="presParOf" srcId="{4F1C7E8C-65EA-4175-AE5A-FFC152289411}" destId="{7F3A575E-1D84-4598-B6A8-EAEA0A5DB9FE}" srcOrd="2" destOrd="0" presId="urn:microsoft.com/office/officeart/2005/8/layout/orgChart1"/>
    <dgm:cxn modelId="{4BBE1D7A-A150-4412-8858-A0FC7FD02A5E}" type="presParOf" srcId="{01D2D56D-11A1-4E82-9E55-933FFE2DDDD8}" destId="{97E1651C-A1ED-41BF-ADA5-E83B0D9473A9}" srcOrd="2" destOrd="0" presId="urn:microsoft.com/office/officeart/2005/8/layout/orgChart1"/>
    <dgm:cxn modelId="{786A23CB-DB22-43B9-BF78-6B59EDF63E81}" type="presParOf" srcId="{01D2D56D-11A1-4E82-9E55-933FFE2DDDD8}" destId="{5ED8B9EF-423E-401E-BAAA-5C1734FD21C5}" srcOrd="3" destOrd="0" presId="urn:microsoft.com/office/officeart/2005/8/layout/orgChart1"/>
    <dgm:cxn modelId="{F299096B-1E36-4446-BA5F-448362224E1F}" type="presParOf" srcId="{5ED8B9EF-423E-401E-BAAA-5C1734FD21C5}" destId="{E05BCCD4-EA1B-4B64-8A9B-709A04412A40}" srcOrd="0" destOrd="0" presId="urn:microsoft.com/office/officeart/2005/8/layout/orgChart1"/>
    <dgm:cxn modelId="{0C45AF0D-00BA-4DF1-B02D-5509594678D2}" type="presParOf" srcId="{E05BCCD4-EA1B-4B64-8A9B-709A04412A40}" destId="{2B996159-C9D0-4F0B-98E2-AC38261F1FCC}" srcOrd="0" destOrd="0" presId="urn:microsoft.com/office/officeart/2005/8/layout/orgChart1"/>
    <dgm:cxn modelId="{254BC6AA-F5F0-41EC-BA4E-B267C7C1018C}" type="presParOf" srcId="{E05BCCD4-EA1B-4B64-8A9B-709A04412A40}" destId="{4A2ADF66-647C-4D4A-8195-155EF9F6A9D2}" srcOrd="1" destOrd="0" presId="urn:microsoft.com/office/officeart/2005/8/layout/orgChart1"/>
    <dgm:cxn modelId="{D7D851D2-9871-42A2-98C4-3347A9C6B5F0}" type="presParOf" srcId="{5ED8B9EF-423E-401E-BAAA-5C1734FD21C5}" destId="{2952F6EA-95F0-4E28-8D1B-6092C88427B8}" srcOrd="1" destOrd="0" presId="urn:microsoft.com/office/officeart/2005/8/layout/orgChart1"/>
    <dgm:cxn modelId="{BB34D116-43EA-4B56-9147-4FAE60351042}" type="presParOf" srcId="{5ED8B9EF-423E-401E-BAAA-5C1734FD21C5}" destId="{34205E3A-C555-48C9-AC09-A0C5A82CF325}" srcOrd="2" destOrd="0" presId="urn:microsoft.com/office/officeart/2005/8/layout/orgChart1"/>
    <dgm:cxn modelId="{E3FC017F-D87E-41B8-B819-7553DA186211}" type="presParOf" srcId="{01D2D56D-11A1-4E82-9E55-933FFE2DDDD8}" destId="{2538A046-2EE3-4141-8F53-5FE7816B5D21}" srcOrd="4" destOrd="0" presId="urn:microsoft.com/office/officeart/2005/8/layout/orgChart1"/>
    <dgm:cxn modelId="{83D70337-DE52-4050-9FDF-C66A709B3F95}" type="presParOf" srcId="{01D2D56D-11A1-4E82-9E55-933FFE2DDDD8}" destId="{1320CB36-A640-4706-83B9-E99347822AF5}" srcOrd="5" destOrd="0" presId="urn:microsoft.com/office/officeart/2005/8/layout/orgChart1"/>
    <dgm:cxn modelId="{EF84DA30-C815-4FC3-B0FA-27B309DB9FBF}" type="presParOf" srcId="{1320CB36-A640-4706-83B9-E99347822AF5}" destId="{655673D2-C8B6-4BAA-810B-95F676DE00DE}" srcOrd="0" destOrd="0" presId="urn:microsoft.com/office/officeart/2005/8/layout/orgChart1"/>
    <dgm:cxn modelId="{D20ADD17-F850-4689-88E8-C45D30BB5C49}" type="presParOf" srcId="{655673D2-C8B6-4BAA-810B-95F676DE00DE}" destId="{47870A8D-76BC-460C-B4FA-32EFECE2B56A}" srcOrd="0" destOrd="0" presId="urn:microsoft.com/office/officeart/2005/8/layout/orgChart1"/>
    <dgm:cxn modelId="{7D1C611B-EC9F-43F6-9740-5E9395BA87F6}" type="presParOf" srcId="{655673D2-C8B6-4BAA-810B-95F676DE00DE}" destId="{B12EB6EE-FFFE-4618-8582-3D513989B918}" srcOrd="1" destOrd="0" presId="urn:microsoft.com/office/officeart/2005/8/layout/orgChart1"/>
    <dgm:cxn modelId="{CBC35EBB-C63D-4200-B90B-25B39B73365B}" type="presParOf" srcId="{1320CB36-A640-4706-83B9-E99347822AF5}" destId="{E6B4E032-959E-4508-B08C-F5CB336CA265}" srcOrd="1" destOrd="0" presId="urn:microsoft.com/office/officeart/2005/8/layout/orgChart1"/>
    <dgm:cxn modelId="{C826D1A7-3C4A-4D41-A30A-F6BAE9C34626}" type="presParOf" srcId="{1320CB36-A640-4706-83B9-E99347822AF5}" destId="{883869EC-D5DA-4DA6-90DB-2CADC4BF88E4}" srcOrd="2" destOrd="0" presId="urn:microsoft.com/office/officeart/2005/8/layout/orgChart1"/>
    <dgm:cxn modelId="{5CF72060-005A-4DB4-B3C9-DB282BA0F085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2.3.5 Evidentiranje ponude u informacijskom sustavu</a:t>
          </a:r>
          <a:endParaRPr lang="en-US" b="0" smtClean="0"/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2.3.5.1</a:t>
          </a:r>
          <a:r>
            <a:rPr lang="en-US" baseline="0" smtClean="0">
              <a:latin typeface="Calibri"/>
            </a:rPr>
            <a:t> </a:t>
          </a:r>
          <a:r>
            <a:rPr lang="hr-HR" baseline="0" smtClean="0">
              <a:latin typeface="Calibri"/>
            </a:rPr>
            <a:t>Evidentiranje ponude u CRM sustavu</a:t>
          </a:r>
          <a:endParaRPr lang="en-US" smtClean="0"/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C6A49E15-5AB2-4700-A46C-D2F82CA76833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2.3.5.2 Evidentiranje ponude u digitalnom urudžbenom zapisniku</a:t>
          </a:r>
          <a:endParaRPr lang="en-US" smtClean="0"/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73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2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2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2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1" presStyleCnt="2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1" presStyleCnt="2" custScaleX="173300" custLinFactNeighborX="-6227" custLinFactNeighborY="4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1" presStyleCnt="2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876DA799-59B9-4DC9-A781-C047225E1DBB}" srcId="{E91BEFA7-22F2-44BC-8E94-3CEBB46CE2E7}" destId="{C6A49E15-5AB2-4700-A46C-D2F82CA76833}" srcOrd="1" destOrd="0" parTransId="{10AF9B5E-44DC-4A7B-A2FC-FCF9C74A697D}" sibTransId="{C9F2EE5E-FE07-4AB5-B37F-89383E0CDDC7}"/>
    <dgm:cxn modelId="{452D3B28-30A6-4DC4-B0F4-807FB8BB0605}" type="presOf" srcId="{DABFFD50-80D9-4069-8111-1AC14E95A7AD}" destId="{46B49137-8B0F-4EF6-87A2-711957ABF870}" srcOrd="0" destOrd="0" presId="urn:microsoft.com/office/officeart/2005/8/layout/orgChart1"/>
    <dgm:cxn modelId="{221C1326-D867-4B53-8FC0-B6EE0B675B4E}" type="presOf" srcId="{D51E958B-E108-401A-864F-D962E2CD625F}" destId="{2B996159-C9D0-4F0B-98E2-AC38261F1FCC}" srcOrd="0" destOrd="0" presId="urn:microsoft.com/office/officeart/2005/8/layout/orgChart1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5F0B0903-22C2-4725-9AC2-066CC50B4BB4}" type="presOf" srcId="{C6A49E15-5AB2-4700-A46C-D2F82CA76833}" destId="{B12EB6EE-FFFE-4618-8582-3D513989B918}" srcOrd="1" destOrd="0" presId="urn:microsoft.com/office/officeart/2005/8/layout/orgChart1"/>
    <dgm:cxn modelId="{8B68C81A-86A9-46A7-A74D-DFA17DCB11D8}" type="presOf" srcId="{9896DC4A-99B0-47CB-B058-6D82ABF6C47F}" destId="{97E1651C-A1ED-41BF-ADA5-E83B0D9473A9}" srcOrd="0" destOrd="0" presId="urn:microsoft.com/office/officeart/2005/8/layout/orgChart1"/>
    <dgm:cxn modelId="{6B05A31D-79D9-4B51-ABAE-A623609452DD}" type="presOf" srcId="{10AF9B5E-44DC-4A7B-A2FC-FCF9C74A697D}" destId="{2538A046-2EE3-4141-8F53-5FE7816B5D21}" srcOrd="0" destOrd="0" presId="urn:microsoft.com/office/officeart/2005/8/layout/orgChart1"/>
    <dgm:cxn modelId="{1B165B2E-86E8-4C01-82AB-53E4675D2EB8}" type="presOf" srcId="{E91BEFA7-22F2-44BC-8E94-3CEBB46CE2E7}" destId="{1C6AC39D-94EC-4557-B3B3-FA937419A766}" srcOrd="1" destOrd="0" presId="urn:microsoft.com/office/officeart/2005/8/layout/orgChart1"/>
    <dgm:cxn modelId="{604D8BDC-FEC8-4C28-9E83-CD7E0DEF9173}" type="presOf" srcId="{E91BEFA7-22F2-44BC-8E94-3CEBB46CE2E7}" destId="{E0073F42-5FBB-47FC-857F-27FBEB097687}" srcOrd="0" destOrd="0" presId="urn:microsoft.com/office/officeart/2005/8/layout/orgChart1"/>
    <dgm:cxn modelId="{BCEBD74D-CA58-408D-8172-B945CB95C984}" type="presOf" srcId="{C6A49E15-5AB2-4700-A46C-D2F82CA76833}" destId="{47870A8D-76BC-460C-B4FA-32EFECE2B56A}" srcOrd="0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BC852505-4C13-470E-BD54-2A55479C11E7}" type="presOf" srcId="{D51E958B-E108-401A-864F-D962E2CD625F}" destId="{4A2ADF66-647C-4D4A-8195-155EF9F6A9D2}" srcOrd="1" destOrd="0" presId="urn:microsoft.com/office/officeart/2005/8/layout/orgChart1"/>
    <dgm:cxn modelId="{2EECE886-3E69-404E-B86B-F2644AF48C0A}" type="presParOf" srcId="{46B49137-8B0F-4EF6-87A2-711957ABF870}" destId="{34FECB1B-2BEB-469F-81AE-E95C948CA179}" srcOrd="0" destOrd="0" presId="urn:microsoft.com/office/officeart/2005/8/layout/orgChart1"/>
    <dgm:cxn modelId="{C6CA9E72-368B-4AA8-8B08-D5C048A58312}" type="presParOf" srcId="{34FECB1B-2BEB-469F-81AE-E95C948CA179}" destId="{183369A8-2500-4214-99F8-78CFA89A8090}" srcOrd="0" destOrd="0" presId="urn:microsoft.com/office/officeart/2005/8/layout/orgChart1"/>
    <dgm:cxn modelId="{212240E1-7378-4B50-8171-067D6DAA26A8}" type="presParOf" srcId="{183369A8-2500-4214-99F8-78CFA89A8090}" destId="{E0073F42-5FBB-47FC-857F-27FBEB097687}" srcOrd="0" destOrd="0" presId="urn:microsoft.com/office/officeart/2005/8/layout/orgChart1"/>
    <dgm:cxn modelId="{F2DD1A56-6E79-4827-B01C-8716CEA4C1D8}" type="presParOf" srcId="{183369A8-2500-4214-99F8-78CFA89A8090}" destId="{1C6AC39D-94EC-4557-B3B3-FA937419A766}" srcOrd="1" destOrd="0" presId="urn:microsoft.com/office/officeart/2005/8/layout/orgChart1"/>
    <dgm:cxn modelId="{5CBBC981-D05D-4E2C-BCA0-858E5F2F5895}" type="presParOf" srcId="{34FECB1B-2BEB-469F-81AE-E95C948CA179}" destId="{01D2D56D-11A1-4E82-9E55-933FFE2DDDD8}" srcOrd="1" destOrd="0" presId="urn:microsoft.com/office/officeart/2005/8/layout/orgChart1"/>
    <dgm:cxn modelId="{5E07C24A-F5BA-4AA3-BAD6-A55CF466E825}" type="presParOf" srcId="{01D2D56D-11A1-4E82-9E55-933FFE2DDDD8}" destId="{97E1651C-A1ED-41BF-ADA5-E83B0D9473A9}" srcOrd="0" destOrd="0" presId="urn:microsoft.com/office/officeart/2005/8/layout/orgChart1"/>
    <dgm:cxn modelId="{618A12E8-3E36-4398-882C-061B7E35F867}" type="presParOf" srcId="{01D2D56D-11A1-4E82-9E55-933FFE2DDDD8}" destId="{5ED8B9EF-423E-401E-BAAA-5C1734FD21C5}" srcOrd="1" destOrd="0" presId="urn:microsoft.com/office/officeart/2005/8/layout/orgChart1"/>
    <dgm:cxn modelId="{5399E592-C288-40EF-9775-593ACDD39A97}" type="presParOf" srcId="{5ED8B9EF-423E-401E-BAAA-5C1734FD21C5}" destId="{E05BCCD4-EA1B-4B64-8A9B-709A04412A40}" srcOrd="0" destOrd="0" presId="urn:microsoft.com/office/officeart/2005/8/layout/orgChart1"/>
    <dgm:cxn modelId="{A1A7AFA2-3A28-41EA-8B4E-3163FC738E68}" type="presParOf" srcId="{E05BCCD4-EA1B-4B64-8A9B-709A04412A40}" destId="{2B996159-C9D0-4F0B-98E2-AC38261F1FCC}" srcOrd="0" destOrd="0" presId="urn:microsoft.com/office/officeart/2005/8/layout/orgChart1"/>
    <dgm:cxn modelId="{F9BB20D8-9CD0-4E3A-9815-3FE0D453B4BA}" type="presParOf" srcId="{E05BCCD4-EA1B-4B64-8A9B-709A04412A40}" destId="{4A2ADF66-647C-4D4A-8195-155EF9F6A9D2}" srcOrd="1" destOrd="0" presId="urn:microsoft.com/office/officeart/2005/8/layout/orgChart1"/>
    <dgm:cxn modelId="{BBE77842-F15D-4AB5-9314-1484C1EF1B12}" type="presParOf" srcId="{5ED8B9EF-423E-401E-BAAA-5C1734FD21C5}" destId="{2952F6EA-95F0-4E28-8D1B-6092C88427B8}" srcOrd="1" destOrd="0" presId="urn:microsoft.com/office/officeart/2005/8/layout/orgChart1"/>
    <dgm:cxn modelId="{07A0BEEF-6D38-4936-BAB4-6C3ACBD75834}" type="presParOf" srcId="{5ED8B9EF-423E-401E-BAAA-5C1734FD21C5}" destId="{34205E3A-C555-48C9-AC09-A0C5A82CF325}" srcOrd="2" destOrd="0" presId="urn:microsoft.com/office/officeart/2005/8/layout/orgChart1"/>
    <dgm:cxn modelId="{D3468C20-8C25-4977-ABAD-3FFAECB67D92}" type="presParOf" srcId="{01D2D56D-11A1-4E82-9E55-933FFE2DDDD8}" destId="{2538A046-2EE3-4141-8F53-5FE7816B5D21}" srcOrd="2" destOrd="0" presId="urn:microsoft.com/office/officeart/2005/8/layout/orgChart1"/>
    <dgm:cxn modelId="{43F44874-E476-4158-A8A0-263B49F5C621}" type="presParOf" srcId="{01D2D56D-11A1-4E82-9E55-933FFE2DDDD8}" destId="{1320CB36-A640-4706-83B9-E99347822AF5}" srcOrd="3" destOrd="0" presId="urn:microsoft.com/office/officeart/2005/8/layout/orgChart1"/>
    <dgm:cxn modelId="{B1AAB10A-B47F-444C-A129-AC460AE2B8FA}" type="presParOf" srcId="{1320CB36-A640-4706-83B9-E99347822AF5}" destId="{655673D2-C8B6-4BAA-810B-95F676DE00DE}" srcOrd="0" destOrd="0" presId="urn:microsoft.com/office/officeart/2005/8/layout/orgChart1"/>
    <dgm:cxn modelId="{0D7CFE3D-8496-4490-8A78-36E1E07AB22C}" type="presParOf" srcId="{655673D2-C8B6-4BAA-810B-95F676DE00DE}" destId="{47870A8D-76BC-460C-B4FA-32EFECE2B56A}" srcOrd="0" destOrd="0" presId="urn:microsoft.com/office/officeart/2005/8/layout/orgChart1"/>
    <dgm:cxn modelId="{5D3FDC4C-0D8F-47B3-8663-BDA104207D61}" type="presParOf" srcId="{655673D2-C8B6-4BAA-810B-95F676DE00DE}" destId="{B12EB6EE-FFFE-4618-8582-3D513989B918}" srcOrd="1" destOrd="0" presId="urn:microsoft.com/office/officeart/2005/8/layout/orgChart1"/>
    <dgm:cxn modelId="{0A62A794-1237-4A07-A8A7-4EC2680C9DA8}" type="presParOf" srcId="{1320CB36-A640-4706-83B9-E99347822AF5}" destId="{E6B4E032-959E-4508-B08C-F5CB336CA265}" srcOrd="1" destOrd="0" presId="urn:microsoft.com/office/officeart/2005/8/layout/orgChart1"/>
    <dgm:cxn modelId="{82D3D98D-9B5A-4555-AAA6-EDE4D2778CE2}" type="presParOf" srcId="{1320CB36-A640-4706-83B9-E99347822AF5}" destId="{883869EC-D5DA-4DA6-90DB-2CADC4BF88E4}" srcOrd="2" destOrd="0" presId="urn:microsoft.com/office/officeart/2005/8/layout/orgChart1"/>
    <dgm:cxn modelId="{DB5137FD-7D28-4269-83E1-19E417F87C45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56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 custT="1"/>
      <dgm:spPr/>
      <dgm:t>
        <a:bodyPr/>
        <a:lstStyle/>
        <a:p>
          <a:pPr marR="0" algn="ctr" rtl="0"/>
          <a:r>
            <a:rPr lang="hr-HR" sz="800" baseline="0" smtClean="0">
              <a:latin typeface="Calibri"/>
            </a:rPr>
            <a:t>2.3.8 </a:t>
          </a:r>
          <a:r>
            <a:rPr lang="hr-HR" sz="800" b="0"/>
            <a:t>Sklapanje ugovora o usluzi</a:t>
          </a:r>
          <a:endParaRPr lang="en-US" sz="800" b="0" smtClean="0"/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 sz="2400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 sz="2400"/>
        </a:p>
      </dgm:t>
    </dgm:pt>
    <dgm:pt modelId="{D51E958B-E108-401A-864F-D962E2CD625F}">
      <dgm:prSet custT="1"/>
      <dgm:spPr/>
      <dgm:t>
        <a:bodyPr/>
        <a:lstStyle/>
        <a:p>
          <a:pPr marR="0" algn="ctr" rtl="0"/>
          <a:r>
            <a:rPr lang="hr-HR" sz="800" baseline="0" smtClean="0">
              <a:latin typeface="Calibri"/>
            </a:rPr>
            <a:t>2.3.8.1</a:t>
          </a:r>
          <a:r>
            <a:rPr lang="en-US" sz="800" baseline="0" smtClean="0">
              <a:latin typeface="Calibri"/>
            </a:rPr>
            <a:t> </a:t>
          </a:r>
          <a:r>
            <a:rPr lang="hr-HR" sz="800" baseline="0" smtClean="0">
              <a:latin typeface="Calibri"/>
            </a:rPr>
            <a:t>Analiziranje ugovora o usluzi</a:t>
          </a:r>
          <a:endParaRPr lang="en-US" sz="800" smtClean="0"/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 sz="2400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 sz="2400"/>
        </a:p>
      </dgm:t>
    </dgm:pt>
    <dgm:pt modelId="{C6A49E15-5AB2-4700-A46C-D2F82CA76833}">
      <dgm:prSet custT="1"/>
      <dgm:spPr/>
      <dgm:t>
        <a:bodyPr/>
        <a:lstStyle/>
        <a:p>
          <a:pPr marR="0" algn="ctr" rtl="0"/>
          <a:r>
            <a:rPr lang="hr-HR" sz="800" baseline="0" smtClean="0">
              <a:latin typeface="Calibri"/>
            </a:rPr>
            <a:t>2.3.8.2 Potpisivanje ugovora o usluzi</a:t>
          </a:r>
          <a:endParaRPr lang="en-US" sz="800" smtClean="0"/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 sz="2400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 sz="2400"/>
        </a:p>
      </dgm:t>
    </dgm:pt>
    <dgm:pt modelId="{07907145-A306-42B1-A9B6-89F73B9F50A9}">
      <dgm:prSet custT="1"/>
      <dgm:spPr/>
      <dgm:t>
        <a:bodyPr/>
        <a:lstStyle/>
        <a:p>
          <a:pPr marR="0" algn="ctr" rtl="0"/>
          <a:r>
            <a:rPr lang="hr-HR" sz="800" smtClean="0"/>
            <a:t>2.3.8.3 Dostavljanje primjerka ugovora klijentu</a:t>
          </a:r>
          <a:endParaRPr lang="en-US" sz="800" smtClean="0"/>
        </a:p>
      </dgm:t>
    </dgm:pt>
    <dgm:pt modelId="{1D95AC69-ED1B-4D3D-8FD5-44F716926767}" type="parTrans" cxnId="{F46AB1FA-3698-4862-A570-530A7232EA4C}">
      <dgm:prSet/>
      <dgm:spPr/>
      <dgm:t>
        <a:bodyPr/>
        <a:lstStyle/>
        <a:p>
          <a:endParaRPr lang="en-US" sz="2400"/>
        </a:p>
      </dgm:t>
    </dgm:pt>
    <dgm:pt modelId="{9E587FE6-FEDC-4806-B6CF-676BA7C3D574}" type="sibTrans" cxnId="{F46AB1FA-3698-4862-A570-530A7232EA4C}">
      <dgm:prSet/>
      <dgm:spPr/>
      <dgm:t>
        <a:bodyPr/>
        <a:lstStyle/>
        <a:p>
          <a:endParaRPr lang="en-US" sz="2400"/>
        </a:p>
      </dgm:t>
    </dgm:pt>
    <dgm:pt modelId="{EC436EFA-D47A-4FEF-964D-F64BF75CF11F}">
      <dgm:prSet custT="1"/>
      <dgm:spPr/>
      <dgm:t>
        <a:bodyPr/>
        <a:lstStyle/>
        <a:p>
          <a:pPr marR="0" algn="ctr" rtl="0"/>
          <a:r>
            <a:rPr lang="hr-HR" sz="800" smtClean="0"/>
            <a:t>2.3.8.4 Dostavljanje kopije ugovora računovodstvu</a:t>
          </a:r>
          <a:endParaRPr lang="en-US" sz="800" smtClean="0"/>
        </a:p>
      </dgm:t>
    </dgm:pt>
    <dgm:pt modelId="{999B5FFC-D724-44D5-8FB6-73B87705287E}" type="parTrans" cxnId="{AADE269A-E03D-4BF6-B7DB-3B3DAF42B9BE}">
      <dgm:prSet/>
      <dgm:spPr/>
      <dgm:t>
        <a:bodyPr/>
        <a:lstStyle/>
        <a:p>
          <a:endParaRPr lang="en-US" sz="2400"/>
        </a:p>
      </dgm:t>
    </dgm:pt>
    <dgm:pt modelId="{468EF733-6A10-47A2-8A93-A1BA870C3BEE}" type="sibTrans" cxnId="{AADE269A-E03D-4BF6-B7DB-3B3DAF42B9BE}">
      <dgm:prSet/>
      <dgm:spPr/>
      <dgm:t>
        <a:bodyPr/>
        <a:lstStyle/>
        <a:p>
          <a:endParaRPr lang="en-US" sz="2400"/>
        </a:p>
      </dgm:t>
    </dgm:pt>
    <dgm:pt modelId="{7DD03D7A-D13C-43A5-ADE1-3D02A663C99B}">
      <dgm:prSet custT="1"/>
      <dgm:spPr/>
      <dgm:t>
        <a:bodyPr/>
        <a:lstStyle/>
        <a:p>
          <a:pPr marR="0" algn="ctr" rtl="0"/>
          <a:r>
            <a:rPr lang="hr-HR" sz="800" smtClean="0"/>
            <a:t>2.3.8.5 Spremanje digitalne kopije ugovora u mapu projekta</a:t>
          </a:r>
          <a:endParaRPr lang="en-US" sz="800" smtClean="0"/>
        </a:p>
      </dgm:t>
    </dgm:pt>
    <dgm:pt modelId="{355BA8EF-168F-4CAA-AB3C-775EA7C29060}" type="parTrans" cxnId="{EF9C7ED2-DEB9-4E89-A5DF-EB818C0C8253}">
      <dgm:prSet/>
      <dgm:spPr/>
      <dgm:t>
        <a:bodyPr/>
        <a:lstStyle/>
        <a:p>
          <a:endParaRPr lang="en-US" sz="2400"/>
        </a:p>
      </dgm:t>
    </dgm:pt>
    <dgm:pt modelId="{D28A7C44-7886-415A-BABD-585A06B8BA0B}" type="sibTrans" cxnId="{EF9C7ED2-DEB9-4E89-A5DF-EB818C0C8253}">
      <dgm:prSet/>
      <dgm:spPr/>
      <dgm:t>
        <a:bodyPr/>
        <a:lstStyle/>
        <a:p>
          <a:endParaRPr lang="en-US" sz="2400"/>
        </a:p>
      </dgm:t>
    </dgm:pt>
    <dgm:pt modelId="{CD537694-9701-43D8-B146-2EAA322AF053}">
      <dgm:prSet custT="1"/>
      <dgm:spPr/>
      <dgm:t>
        <a:bodyPr/>
        <a:lstStyle/>
        <a:p>
          <a:pPr marR="0" algn="ctr" rtl="0"/>
          <a:r>
            <a:rPr lang="hr-HR" sz="800" smtClean="0"/>
            <a:t>2.3.8.6 Pohranjivanje ugovora u mapu ugovora za tekuću godinu</a:t>
          </a:r>
          <a:endParaRPr lang="en-US" sz="800" smtClean="0"/>
        </a:p>
      </dgm:t>
    </dgm:pt>
    <dgm:pt modelId="{AE876119-B093-46C7-8DD4-FF3319C831A3}" type="parTrans" cxnId="{8D65C31A-B566-45C0-B982-7960167D8070}">
      <dgm:prSet/>
      <dgm:spPr/>
      <dgm:t>
        <a:bodyPr/>
        <a:lstStyle/>
        <a:p>
          <a:endParaRPr lang="en-US" sz="2400"/>
        </a:p>
      </dgm:t>
    </dgm:pt>
    <dgm:pt modelId="{56DB3F2A-D2FD-483E-8E7A-76EF1A826DF3}" type="sibTrans" cxnId="{8D65C31A-B566-45C0-B982-7960167D8070}">
      <dgm:prSet/>
      <dgm:spPr/>
      <dgm:t>
        <a:bodyPr/>
        <a:lstStyle/>
        <a:p>
          <a:endParaRPr lang="en-US" sz="2400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73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6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6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6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1" presStyleCnt="6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1" presStyleCnt="6" custScaleX="173300" custLinFactNeighborX="-6227" custLinFactNeighborY="4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1" presStyleCnt="6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19A5CB66-C9AF-40BA-B656-8E6F7FBDEACB}" type="pres">
      <dgm:prSet presAssocID="{1D95AC69-ED1B-4D3D-8FD5-44F716926767}" presName="Name35" presStyleLbl="parChTrans1D2" presStyleIdx="2" presStyleCnt="6"/>
      <dgm:spPr/>
      <dgm:t>
        <a:bodyPr/>
        <a:lstStyle/>
        <a:p>
          <a:endParaRPr lang="en-US"/>
        </a:p>
      </dgm:t>
    </dgm:pt>
    <dgm:pt modelId="{242D7953-1875-4BD5-B0D2-DB35240A55EA}" type="pres">
      <dgm:prSet presAssocID="{07907145-A306-42B1-A9B6-89F73B9F50A9}" presName="hierRoot2" presStyleCnt="0">
        <dgm:presLayoutVars>
          <dgm:hierBranch val="init"/>
        </dgm:presLayoutVars>
      </dgm:prSet>
      <dgm:spPr/>
    </dgm:pt>
    <dgm:pt modelId="{79E8991F-EA1A-48EB-9672-EF7FCBBCED98}" type="pres">
      <dgm:prSet presAssocID="{07907145-A306-42B1-A9B6-89F73B9F50A9}" presName="rootComposite" presStyleCnt="0"/>
      <dgm:spPr/>
    </dgm:pt>
    <dgm:pt modelId="{F643D3E6-F898-4C74-AE28-0F31F3101B8B}" type="pres">
      <dgm:prSet presAssocID="{07907145-A306-42B1-A9B6-89F73B9F50A9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BD35B3-4B57-4B7D-8559-4E16D75C28CE}" type="pres">
      <dgm:prSet presAssocID="{07907145-A306-42B1-A9B6-89F73B9F50A9}" presName="rootConnector" presStyleLbl="node2" presStyleIdx="2" presStyleCnt="6"/>
      <dgm:spPr/>
      <dgm:t>
        <a:bodyPr/>
        <a:lstStyle/>
        <a:p>
          <a:endParaRPr lang="en-US"/>
        </a:p>
      </dgm:t>
    </dgm:pt>
    <dgm:pt modelId="{01F0E8A2-16F8-4AD1-9B30-0CACA4573A12}" type="pres">
      <dgm:prSet presAssocID="{07907145-A306-42B1-A9B6-89F73B9F50A9}" presName="hierChild4" presStyleCnt="0"/>
      <dgm:spPr/>
    </dgm:pt>
    <dgm:pt modelId="{6070DCF8-8569-49D3-A798-B1CA78386EA4}" type="pres">
      <dgm:prSet presAssocID="{07907145-A306-42B1-A9B6-89F73B9F50A9}" presName="hierChild5" presStyleCnt="0"/>
      <dgm:spPr/>
    </dgm:pt>
    <dgm:pt modelId="{5F7DB3E5-70C3-429C-BD73-640C1B9F36F2}" type="pres">
      <dgm:prSet presAssocID="{999B5FFC-D724-44D5-8FB6-73B87705287E}" presName="Name35" presStyleLbl="parChTrans1D2" presStyleIdx="3" presStyleCnt="6"/>
      <dgm:spPr/>
      <dgm:t>
        <a:bodyPr/>
        <a:lstStyle/>
        <a:p>
          <a:endParaRPr lang="en-US"/>
        </a:p>
      </dgm:t>
    </dgm:pt>
    <dgm:pt modelId="{3D608195-5513-4404-B169-5D2E11B906FD}" type="pres">
      <dgm:prSet presAssocID="{EC436EFA-D47A-4FEF-964D-F64BF75CF11F}" presName="hierRoot2" presStyleCnt="0">
        <dgm:presLayoutVars>
          <dgm:hierBranch val="init"/>
        </dgm:presLayoutVars>
      </dgm:prSet>
      <dgm:spPr/>
    </dgm:pt>
    <dgm:pt modelId="{DF18F99B-3841-4C21-827A-C534F100981F}" type="pres">
      <dgm:prSet presAssocID="{EC436EFA-D47A-4FEF-964D-F64BF75CF11F}" presName="rootComposite" presStyleCnt="0"/>
      <dgm:spPr/>
    </dgm:pt>
    <dgm:pt modelId="{C082E639-4BBF-4690-8744-B89018518A79}" type="pres">
      <dgm:prSet presAssocID="{EC436EFA-D47A-4FEF-964D-F64BF75CF11F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15DC81-CDBF-4A86-8090-1EE91343F299}" type="pres">
      <dgm:prSet presAssocID="{EC436EFA-D47A-4FEF-964D-F64BF75CF11F}" presName="rootConnector" presStyleLbl="node2" presStyleIdx="3" presStyleCnt="6"/>
      <dgm:spPr/>
      <dgm:t>
        <a:bodyPr/>
        <a:lstStyle/>
        <a:p>
          <a:endParaRPr lang="en-US"/>
        </a:p>
      </dgm:t>
    </dgm:pt>
    <dgm:pt modelId="{4E160B75-2586-4537-9683-96CDDB00BB13}" type="pres">
      <dgm:prSet presAssocID="{EC436EFA-D47A-4FEF-964D-F64BF75CF11F}" presName="hierChild4" presStyleCnt="0"/>
      <dgm:spPr/>
    </dgm:pt>
    <dgm:pt modelId="{58839541-9B77-4C0B-B32A-3D5DDE408D85}" type="pres">
      <dgm:prSet presAssocID="{EC436EFA-D47A-4FEF-964D-F64BF75CF11F}" presName="hierChild5" presStyleCnt="0"/>
      <dgm:spPr/>
    </dgm:pt>
    <dgm:pt modelId="{F65415A7-D10E-4C92-9EEB-673BABEC67E6}" type="pres">
      <dgm:prSet presAssocID="{355BA8EF-168F-4CAA-AB3C-775EA7C29060}" presName="Name35" presStyleLbl="parChTrans1D2" presStyleIdx="4" presStyleCnt="6"/>
      <dgm:spPr/>
      <dgm:t>
        <a:bodyPr/>
        <a:lstStyle/>
        <a:p>
          <a:endParaRPr lang="en-US"/>
        </a:p>
      </dgm:t>
    </dgm:pt>
    <dgm:pt modelId="{DC6D7ACE-41B7-4B27-8173-FEBA5A6AFD54}" type="pres">
      <dgm:prSet presAssocID="{7DD03D7A-D13C-43A5-ADE1-3D02A663C99B}" presName="hierRoot2" presStyleCnt="0">
        <dgm:presLayoutVars>
          <dgm:hierBranch val="init"/>
        </dgm:presLayoutVars>
      </dgm:prSet>
      <dgm:spPr/>
    </dgm:pt>
    <dgm:pt modelId="{93FCA34E-3F5B-4466-A68D-BF119E7941DE}" type="pres">
      <dgm:prSet presAssocID="{7DD03D7A-D13C-43A5-ADE1-3D02A663C99B}" presName="rootComposite" presStyleCnt="0"/>
      <dgm:spPr/>
    </dgm:pt>
    <dgm:pt modelId="{B617711A-546E-49F5-B6AB-D71053618F43}" type="pres">
      <dgm:prSet presAssocID="{7DD03D7A-D13C-43A5-ADE1-3D02A663C99B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ED60E3-87E7-4F08-A457-362B560A1957}" type="pres">
      <dgm:prSet presAssocID="{7DD03D7A-D13C-43A5-ADE1-3D02A663C99B}" presName="rootConnector" presStyleLbl="node2" presStyleIdx="4" presStyleCnt="6"/>
      <dgm:spPr/>
      <dgm:t>
        <a:bodyPr/>
        <a:lstStyle/>
        <a:p>
          <a:endParaRPr lang="en-US"/>
        </a:p>
      </dgm:t>
    </dgm:pt>
    <dgm:pt modelId="{9D39AB99-BB11-4364-BC87-EAC2D21C4785}" type="pres">
      <dgm:prSet presAssocID="{7DD03D7A-D13C-43A5-ADE1-3D02A663C99B}" presName="hierChild4" presStyleCnt="0"/>
      <dgm:spPr/>
    </dgm:pt>
    <dgm:pt modelId="{C6990D5C-B5FF-427E-8F06-80CF35D51AC7}" type="pres">
      <dgm:prSet presAssocID="{7DD03D7A-D13C-43A5-ADE1-3D02A663C99B}" presName="hierChild5" presStyleCnt="0"/>
      <dgm:spPr/>
    </dgm:pt>
    <dgm:pt modelId="{07432C89-F257-4EBF-8913-1E0B334D5766}" type="pres">
      <dgm:prSet presAssocID="{AE876119-B093-46C7-8DD4-FF3319C831A3}" presName="Name35" presStyleLbl="parChTrans1D2" presStyleIdx="5" presStyleCnt="6"/>
      <dgm:spPr/>
      <dgm:t>
        <a:bodyPr/>
        <a:lstStyle/>
        <a:p>
          <a:endParaRPr lang="en-US"/>
        </a:p>
      </dgm:t>
    </dgm:pt>
    <dgm:pt modelId="{733C6B8A-ED91-4EA6-BA0E-C659F3098A37}" type="pres">
      <dgm:prSet presAssocID="{CD537694-9701-43D8-B146-2EAA322AF053}" presName="hierRoot2" presStyleCnt="0">
        <dgm:presLayoutVars>
          <dgm:hierBranch val="init"/>
        </dgm:presLayoutVars>
      </dgm:prSet>
      <dgm:spPr/>
    </dgm:pt>
    <dgm:pt modelId="{75B18D0C-3602-4D31-8919-A17D03973DA2}" type="pres">
      <dgm:prSet presAssocID="{CD537694-9701-43D8-B146-2EAA322AF053}" presName="rootComposite" presStyleCnt="0"/>
      <dgm:spPr/>
    </dgm:pt>
    <dgm:pt modelId="{5F50DCCA-EA29-49DF-9530-4A8288B2CAAA}" type="pres">
      <dgm:prSet presAssocID="{CD537694-9701-43D8-B146-2EAA322AF053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185925-5274-400B-89F6-8A96F997A827}" type="pres">
      <dgm:prSet presAssocID="{CD537694-9701-43D8-B146-2EAA322AF053}" presName="rootConnector" presStyleLbl="node2" presStyleIdx="5" presStyleCnt="6"/>
      <dgm:spPr/>
      <dgm:t>
        <a:bodyPr/>
        <a:lstStyle/>
        <a:p>
          <a:endParaRPr lang="en-US"/>
        </a:p>
      </dgm:t>
    </dgm:pt>
    <dgm:pt modelId="{273D0A20-F23E-4333-A97A-0494A9DA8313}" type="pres">
      <dgm:prSet presAssocID="{CD537694-9701-43D8-B146-2EAA322AF053}" presName="hierChild4" presStyleCnt="0"/>
      <dgm:spPr/>
    </dgm:pt>
    <dgm:pt modelId="{5E689587-A4A7-48BC-8AC4-226E2C77B8DB}" type="pres">
      <dgm:prSet presAssocID="{CD537694-9701-43D8-B146-2EAA322AF053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CAA4EE5C-9219-45C3-A080-7E3444FDED89}" type="presOf" srcId="{7DD03D7A-D13C-43A5-ADE1-3D02A663C99B}" destId="{A0ED60E3-87E7-4F08-A457-362B560A1957}" srcOrd="1" destOrd="0" presId="urn:microsoft.com/office/officeart/2005/8/layout/orgChart1"/>
    <dgm:cxn modelId="{3A074FBD-A656-4405-BA65-CBB135394012}" type="presOf" srcId="{07907145-A306-42B1-A9B6-89F73B9F50A9}" destId="{79BD35B3-4B57-4B7D-8559-4E16D75C28CE}" srcOrd="1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876DA799-59B9-4DC9-A781-C047225E1DBB}" srcId="{E91BEFA7-22F2-44BC-8E94-3CEBB46CE2E7}" destId="{C6A49E15-5AB2-4700-A46C-D2F82CA76833}" srcOrd="1" destOrd="0" parTransId="{10AF9B5E-44DC-4A7B-A2FC-FCF9C74A697D}" sibTransId="{C9F2EE5E-FE07-4AB5-B37F-89383E0CDDC7}"/>
    <dgm:cxn modelId="{F6C0B908-8116-4B99-A711-4A4E472E84E6}" type="presOf" srcId="{E91BEFA7-22F2-44BC-8E94-3CEBB46CE2E7}" destId="{E0073F42-5FBB-47FC-857F-27FBEB097687}" srcOrd="0" destOrd="0" presId="urn:microsoft.com/office/officeart/2005/8/layout/orgChart1"/>
    <dgm:cxn modelId="{AADE269A-E03D-4BF6-B7DB-3B3DAF42B9BE}" srcId="{E91BEFA7-22F2-44BC-8E94-3CEBB46CE2E7}" destId="{EC436EFA-D47A-4FEF-964D-F64BF75CF11F}" srcOrd="3" destOrd="0" parTransId="{999B5FFC-D724-44D5-8FB6-73B87705287E}" sibTransId="{468EF733-6A10-47A2-8A93-A1BA870C3BEE}"/>
    <dgm:cxn modelId="{A3379159-490B-47C0-BC5D-0D2B8DE71E0E}" type="presOf" srcId="{CD537694-9701-43D8-B146-2EAA322AF053}" destId="{5F50DCCA-EA29-49DF-9530-4A8288B2CAAA}" srcOrd="0" destOrd="0" presId="urn:microsoft.com/office/officeart/2005/8/layout/orgChart1"/>
    <dgm:cxn modelId="{63E15FEC-B9DE-468B-90FF-E7D554A6DE5F}" type="presOf" srcId="{CD537694-9701-43D8-B146-2EAA322AF053}" destId="{85185925-5274-400B-89F6-8A96F997A827}" srcOrd="1" destOrd="0" presId="urn:microsoft.com/office/officeart/2005/8/layout/orgChart1"/>
    <dgm:cxn modelId="{06936125-8112-4858-9F09-C5C029EABC93}" type="presOf" srcId="{EC436EFA-D47A-4FEF-964D-F64BF75CF11F}" destId="{5715DC81-CDBF-4A86-8090-1EE91343F299}" srcOrd="1" destOrd="0" presId="urn:microsoft.com/office/officeart/2005/8/layout/orgChart1"/>
    <dgm:cxn modelId="{EF9C7ED2-DEB9-4E89-A5DF-EB818C0C8253}" srcId="{E91BEFA7-22F2-44BC-8E94-3CEBB46CE2E7}" destId="{7DD03D7A-D13C-43A5-ADE1-3D02A663C99B}" srcOrd="4" destOrd="0" parTransId="{355BA8EF-168F-4CAA-AB3C-775EA7C29060}" sibTransId="{D28A7C44-7886-415A-BABD-585A06B8BA0B}"/>
    <dgm:cxn modelId="{8FEBE324-B387-420C-871A-CEE1B0521A8B}" type="presOf" srcId="{DABFFD50-80D9-4069-8111-1AC14E95A7AD}" destId="{46B49137-8B0F-4EF6-87A2-711957ABF870}" srcOrd="0" destOrd="0" presId="urn:microsoft.com/office/officeart/2005/8/layout/orgChart1"/>
    <dgm:cxn modelId="{F16E9CF6-3165-4CAB-9BDD-8CB6B0B69E89}" type="presOf" srcId="{999B5FFC-D724-44D5-8FB6-73B87705287E}" destId="{5F7DB3E5-70C3-429C-BD73-640C1B9F36F2}" srcOrd="0" destOrd="0" presId="urn:microsoft.com/office/officeart/2005/8/layout/orgChart1"/>
    <dgm:cxn modelId="{1D017379-ED46-4BE1-98D9-828EA73EEACA}" type="presOf" srcId="{C6A49E15-5AB2-4700-A46C-D2F82CA76833}" destId="{47870A8D-76BC-460C-B4FA-32EFECE2B56A}" srcOrd="0" destOrd="0" presId="urn:microsoft.com/office/officeart/2005/8/layout/orgChart1"/>
    <dgm:cxn modelId="{C5135565-FB27-457C-A94A-2A05CD7681BA}" type="presOf" srcId="{10AF9B5E-44DC-4A7B-A2FC-FCF9C74A697D}" destId="{2538A046-2EE3-4141-8F53-5FE7816B5D21}" srcOrd="0" destOrd="0" presId="urn:microsoft.com/office/officeart/2005/8/layout/orgChart1"/>
    <dgm:cxn modelId="{F3412A7E-1AB7-4106-8709-B30F568064E0}" type="presOf" srcId="{C6A49E15-5AB2-4700-A46C-D2F82CA76833}" destId="{B12EB6EE-FFFE-4618-8582-3D513989B918}" srcOrd="1" destOrd="0" presId="urn:microsoft.com/office/officeart/2005/8/layout/orgChart1"/>
    <dgm:cxn modelId="{F05ABB9C-B621-4F68-A8E7-911DED566B6B}" type="presOf" srcId="{D51E958B-E108-401A-864F-D962E2CD625F}" destId="{2B996159-C9D0-4F0B-98E2-AC38261F1FCC}" srcOrd="0" destOrd="0" presId="urn:microsoft.com/office/officeart/2005/8/layout/orgChart1"/>
    <dgm:cxn modelId="{6CF47E7C-B998-44CA-BC3E-FA4D5036A777}" type="presOf" srcId="{7DD03D7A-D13C-43A5-ADE1-3D02A663C99B}" destId="{B617711A-546E-49F5-B6AB-D71053618F43}" srcOrd="0" destOrd="0" presId="urn:microsoft.com/office/officeart/2005/8/layout/orgChart1"/>
    <dgm:cxn modelId="{E4BA2655-E65E-4753-9545-E32880547DB1}" type="presOf" srcId="{AE876119-B093-46C7-8DD4-FF3319C831A3}" destId="{07432C89-F257-4EBF-8913-1E0B334D5766}" srcOrd="0" destOrd="0" presId="urn:microsoft.com/office/officeart/2005/8/layout/orgChart1"/>
    <dgm:cxn modelId="{8D65C31A-B566-45C0-B982-7960167D8070}" srcId="{E91BEFA7-22F2-44BC-8E94-3CEBB46CE2E7}" destId="{CD537694-9701-43D8-B146-2EAA322AF053}" srcOrd="5" destOrd="0" parTransId="{AE876119-B093-46C7-8DD4-FF3319C831A3}" sibTransId="{56DB3F2A-D2FD-483E-8E7A-76EF1A826DF3}"/>
    <dgm:cxn modelId="{59810409-77EA-4D76-8F18-071004BF6BF8}" type="presOf" srcId="{1D95AC69-ED1B-4D3D-8FD5-44F716926767}" destId="{19A5CB66-C9AF-40BA-B656-8E6F7FBDEACB}" srcOrd="0" destOrd="0" presId="urn:microsoft.com/office/officeart/2005/8/layout/orgChart1"/>
    <dgm:cxn modelId="{59CF2E30-C2B2-4BE7-810E-48B1BC4F1886}" type="presOf" srcId="{07907145-A306-42B1-A9B6-89F73B9F50A9}" destId="{F643D3E6-F898-4C74-AE28-0F31F3101B8B}" srcOrd="0" destOrd="0" presId="urn:microsoft.com/office/officeart/2005/8/layout/orgChart1"/>
    <dgm:cxn modelId="{F46AB1FA-3698-4862-A570-530A7232EA4C}" srcId="{E91BEFA7-22F2-44BC-8E94-3CEBB46CE2E7}" destId="{07907145-A306-42B1-A9B6-89F73B9F50A9}" srcOrd="2" destOrd="0" parTransId="{1D95AC69-ED1B-4D3D-8FD5-44F716926767}" sibTransId="{9E587FE6-FEDC-4806-B6CF-676BA7C3D574}"/>
    <dgm:cxn modelId="{38C14B42-80C3-4B1D-9583-D7B41052CE81}" type="presOf" srcId="{D51E958B-E108-401A-864F-D962E2CD625F}" destId="{4A2ADF66-647C-4D4A-8195-155EF9F6A9D2}" srcOrd="1" destOrd="0" presId="urn:microsoft.com/office/officeart/2005/8/layout/orgChart1"/>
    <dgm:cxn modelId="{A28B8AB2-D399-4D88-AAF1-5283C31EF831}" type="presOf" srcId="{9896DC4A-99B0-47CB-B058-6D82ABF6C47F}" destId="{97E1651C-A1ED-41BF-ADA5-E83B0D9473A9}" srcOrd="0" destOrd="0" presId="urn:microsoft.com/office/officeart/2005/8/layout/orgChart1"/>
    <dgm:cxn modelId="{371ED481-0B05-4F02-811B-ED7BF23FB15E}" type="presOf" srcId="{EC436EFA-D47A-4FEF-964D-F64BF75CF11F}" destId="{C082E639-4BBF-4690-8744-B89018518A79}" srcOrd="0" destOrd="0" presId="urn:microsoft.com/office/officeart/2005/8/layout/orgChart1"/>
    <dgm:cxn modelId="{8B3C7E09-D761-42D0-9DF1-9B3ADDE7671C}" type="presOf" srcId="{E91BEFA7-22F2-44BC-8E94-3CEBB46CE2E7}" destId="{1C6AC39D-94EC-4557-B3B3-FA937419A766}" srcOrd="1" destOrd="0" presId="urn:microsoft.com/office/officeart/2005/8/layout/orgChart1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A1167A32-6523-4E34-9F90-6702DC0C0EC5}" type="presOf" srcId="{355BA8EF-168F-4CAA-AB3C-775EA7C29060}" destId="{F65415A7-D10E-4C92-9EEB-673BABEC67E6}" srcOrd="0" destOrd="0" presId="urn:microsoft.com/office/officeart/2005/8/layout/orgChart1"/>
    <dgm:cxn modelId="{85512E8A-6C1D-4446-ADEB-23C832254614}" type="presParOf" srcId="{46B49137-8B0F-4EF6-87A2-711957ABF870}" destId="{34FECB1B-2BEB-469F-81AE-E95C948CA179}" srcOrd="0" destOrd="0" presId="urn:microsoft.com/office/officeart/2005/8/layout/orgChart1"/>
    <dgm:cxn modelId="{8656A81D-4E9E-4471-9C8C-ECA518BE150B}" type="presParOf" srcId="{34FECB1B-2BEB-469F-81AE-E95C948CA179}" destId="{183369A8-2500-4214-99F8-78CFA89A8090}" srcOrd="0" destOrd="0" presId="urn:microsoft.com/office/officeart/2005/8/layout/orgChart1"/>
    <dgm:cxn modelId="{7A355E82-BAD7-4EFF-BF47-532BE9133E79}" type="presParOf" srcId="{183369A8-2500-4214-99F8-78CFA89A8090}" destId="{E0073F42-5FBB-47FC-857F-27FBEB097687}" srcOrd="0" destOrd="0" presId="urn:microsoft.com/office/officeart/2005/8/layout/orgChart1"/>
    <dgm:cxn modelId="{D9271340-C80C-4B7D-88B8-47B7704D6463}" type="presParOf" srcId="{183369A8-2500-4214-99F8-78CFA89A8090}" destId="{1C6AC39D-94EC-4557-B3B3-FA937419A766}" srcOrd="1" destOrd="0" presId="urn:microsoft.com/office/officeart/2005/8/layout/orgChart1"/>
    <dgm:cxn modelId="{5D05C292-3553-4019-A8AA-4CC058DDAA8C}" type="presParOf" srcId="{34FECB1B-2BEB-469F-81AE-E95C948CA179}" destId="{01D2D56D-11A1-4E82-9E55-933FFE2DDDD8}" srcOrd="1" destOrd="0" presId="urn:microsoft.com/office/officeart/2005/8/layout/orgChart1"/>
    <dgm:cxn modelId="{DACCF65B-EB52-4F81-8BCE-F17399C3D04D}" type="presParOf" srcId="{01D2D56D-11A1-4E82-9E55-933FFE2DDDD8}" destId="{97E1651C-A1ED-41BF-ADA5-E83B0D9473A9}" srcOrd="0" destOrd="0" presId="urn:microsoft.com/office/officeart/2005/8/layout/orgChart1"/>
    <dgm:cxn modelId="{FFA57039-FCBD-431D-8B23-68847B89410A}" type="presParOf" srcId="{01D2D56D-11A1-4E82-9E55-933FFE2DDDD8}" destId="{5ED8B9EF-423E-401E-BAAA-5C1734FD21C5}" srcOrd="1" destOrd="0" presId="urn:microsoft.com/office/officeart/2005/8/layout/orgChart1"/>
    <dgm:cxn modelId="{3B31097C-F989-49DC-A977-EFB99B753677}" type="presParOf" srcId="{5ED8B9EF-423E-401E-BAAA-5C1734FD21C5}" destId="{E05BCCD4-EA1B-4B64-8A9B-709A04412A40}" srcOrd="0" destOrd="0" presId="urn:microsoft.com/office/officeart/2005/8/layout/orgChart1"/>
    <dgm:cxn modelId="{4E5C6BDF-A4C4-424C-B2EA-44677707FBF0}" type="presParOf" srcId="{E05BCCD4-EA1B-4B64-8A9B-709A04412A40}" destId="{2B996159-C9D0-4F0B-98E2-AC38261F1FCC}" srcOrd="0" destOrd="0" presId="urn:microsoft.com/office/officeart/2005/8/layout/orgChart1"/>
    <dgm:cxn modelId="{5B0793C0-3AE8-4C2F-8C77-A6364AB9523C}" type="presParOf" srcId="{E05BCCD4-EA1B-4B64-8A9B-709A04412A40}" destId="{4A2ADF66-647C-4D4A-8195-155EF9F6A9D2}" srcOrd="1" destOrd="0" presId="urn:microsoft.com/office/officeart/2005/8/layout/orgChart1"/>
    <dgm:cxn modelId="{008E1BA9-E10C-451E-A8E4-BB9F1F790BA0}" type="presParOf" srcId="{5ED8B9EF-423E-401E-BAAA-5C1734FD21C5}" destId="{2952F6EA-95F0-4E28-8D1B-6092C88427B8}" srcOrd="1" destOrd="0" presId="urn:microsoft.com/office/officeart/2005/8/layout/orgChart1"/>
    <dgm:cxn modelId="{FAF8E9D9-FC89-4E4A-AF62-68D96C9E0E34}" type="presParOf" srcId="{5ED8B9EF-423E-401E-BAAA-5C1734FD21C5}" destId="{34205E3A-C555-48C9-AC09-A0C5A82CF325}" srcOrd="2" destOrd="0" presId="urn:microsoft.com/office/officeart/2005/8/layout/orgChart1"/>
    <dgm:cxn modelId="{4BAD5462-F97B-4A1A-98A7-C50FB58D0CEC}" type="presParOf" srcId="{01D2D56D-11A1-4E82-9E55-933FFE2DDDD8}" destId="{2538A046-2EE3-4141-8F53-5FE7816B5D21}" srcOrd="2" destOrd="0" presId="urn:microsoft.com/office/officeart/2005/8/layout/orgChart1"/>
    <dgm:cxn modelId="{16BA2656-69EF-42F8-93FD-7965030021EC}" type="presParOf" srcId="{01D2D56D-11A1-4E82-9E55-933FFE2DDDD8}" destId="{1320CB36-A640-4706-83B9-E99347822AF5}" srcOrd="3" destOrd="0" presId="urn:microsoft.com/office/officeart/2005/8/layout/orgChart1"/>
    <dgm:cxn modelId="{4C74F33E-EC0C-4844-A186-D90361C09378}" type="presParOf" srcId="{1320CB36-A640-4706-83B9-E99347822AF5}" destId="{655673D2-C8B6-4BAA-810B-95F676DE00DE}" srcOrd="0" destOrd="0" presId="urn:microsoft.com/office/officeart/2005/8/layout/orgChart1"/>
    <dgm:cxn modelId="{345EBD75-B9F2-4B51-AD47-87D2715B14A0}" type="presParOf" srcId="{655673D2-C8B6-4BAA-810B-95F676DE00DE}" destId="{47870A8D-76BC-460C-B4FA-32EFECE2B56A}" srcOrd="0" destOrd="0" presId="urn:microsoft.com/office/officeart/2005/8/layout/orgChart1"/>
    <dgm:cxn modelId="{43A59755-181C-4CE7-95AB-46D725E15EB5}" type="presParOf" srcId="{655673D2-C8B6-4BAA-810B-95F676DE00DE}" destId="{B12EB6EE-FFFE-4618-8582-3D513989B918}" srcOrd="1" destOrd="0" presId="urn:microsoft.com/office/officeart/2005/8/layout/orgChart1"/>
    <dgm:cxn modelId="{EF478506-7A6B-4473-AB86-157166761147}" type="presParOf" srcId="{1320CB36-A640-4706-83B9-E99347822AF5}" destId="{E6B4E032-959E-4508-B08C-F5CB336CA265}" srcOrd="1" destOrd="0" presId="urn:microsoft.com/office/officeart/2005/8/layout/orgChart1"/>
    <dgm:cxn modelId="{0F06430E-3573-4F82-BAA3-49262F5A8328}" type="presParOf" srcId="{1320CB36-A640-4706-83B9-E99347822AF5}" destId="{883869EC-D5DA-4DA6-90DB-2CADC4BF88E4}" srcOrd="2" destOrd="0" presId="urn:microsoft.com/office/officeart/2005/8/layout/orgChart1"/>
    <dgm:cxn modelId="{8B94D6CE-6166-47A1-967D-38991F3324B6}" type="presParOf" srcId="{01D2D56D-11A1-4E82-9E55-933FFE2DDDD8}" destId="{19A5CB66-C9AF-40BA-B656-8E6F7FBDEACB}" srcOrd="4" destOrd="0" presId="urn:microsoft.com/office/officeart/2005/8/layout/orgChart1"/>
    <dgm:cxn modelId="{C9844B47-1A7D-4BA3-BBEA-B22D9E0C959F}" type="presParOf" srcId="{01D2D56D-11A1-4E82-9E55-933FFE2DDDD8}" destId="{242D7953-1875-4BD5-B0D2-DB35240A55EA}" srcOrd="5" destOrd="0" presId="urn:microsoft.com/office/officeart/2005/8/layout/orgChart1"/>
    <dgm:cxn modelId="{0C8C3953-17DF-4846-A380-D5857D261DCD}" type="presParOf" srcId="{242D7953-1875-4BD5-B0D2-DB35240A55EA}" destId="{79E8991F-EA1A-48EB-9672-EF7FCBBCED98}" srcOrd="0" destOrd="0" presId="urn:microsoft.com/office/officeart/2005/8/layout/orgChart1"/>
    <dgm:cxn modelId="{F9723BC1-3782-4C9E-8388-C625BC3FBF0D}" type="presParOf" srcId="{79E8991F-EA1A-48EB-9672-EF7FCBBCED98}" destId="{F643D3E6-F898-4C74-AE28-0F31F3101B8B}" srcOrd="0" destOrd="0" presId="urn:microsoft.com/office/officeart/2005/8/layout/orgChart1"/>
    <dgm:cxn modelId="{70F10B6F-7E60-44AC-BBC0-382B5644194F}" type="presParOf" srcId="{79E8991F-EA1A-48EB-9672-EF7FCBBCED98}" destId="{79BD35B3-4B57-4B7D-8559-4E16D75C28CE}" srcOrd="1" destOrd="0" presId="urn:microsoft.com/office/officeart/2005/8/layout/orgChart1"/>
    <dgm:cxn modelId="{E94E2D13-1B41-4737-891B-CAC420D28D89}" type="presParOf" srcId="{242D7953-1875-4BD5-B0D2-DB35240A55EA}" destId="{01F0E8A2-16F8-4AD1-9B30-0CACA4573A12}" srcOrd="1" destOrd="0" presId="urn:microsoft.com/office/officeart/2005/8/layout/orgChart1"/>
    <dgm:cxn modelId="{534FFB35-3CED-4FBE-B812-4272E85BA50E}" type="presParOf" srcId="{242D7953-1875-4BD5-B0D2-DB35240A55EA}" destId="{6070DCF8-8569-49D3-A798-B1CA78386EA4}" srcOrd="2" destOrd="0" presId="urn:microsoft.com/office/officeart/2005/8/layout/orgChart1"/>
    <dgm:cxn modelId="{B741CA9A-D0FB-464D-8281-FACFF3BA6259}" type="presParOf" srcId="{01D2D56D-11A1-4E82-9E55-933FFE2DDDD8}" destId="{5F7DB3E5-70C3-429C-BD73-640C1B9F36F2}" srcOrd="6" destOrd="0" presId="urn:microsoft.com/office/officeart/2005/8/layout/orgChart1"/>
    <dgm:cxn modelId="{65B2D9FA-6E1E-4DBA-8856-63D70E4F31DC}" type="presParOf" srcId="{01D2D56D-11A1-4E82-9E55-933FFE2DDDD8}" destId="{3D608195-5513-4404-B169-5D2E11B906FD}" srcOrd="7" destOrd="0" presId="urn:microsoft.com/office/officeart/2005/8/layout/orgChart1"/>
    <dgm:cxn modelId="{81627017-E149-4311-B528-C2F682377D91}" type="presParOf" srcId="{3D608195-5513-4404-B169-5D2E11B906FD}" destId="{DF18F99B-3841-4C21-827A-C534F100981F}" srcOrd="0" destOrd="0" presId="urn:microsoft.com/office/officeart/2005/8/layout/orgChart1"/>
    <dgm:cxn modelId="{E5174687-82AE-42D6-AC82-EC095A816564}" type="presParOf" srcId="{DF18F99B-3841-4C21-827A-C534F100981F}" destId="{C082E639-4BBF-4690-8744-B89018518A79}" srcOrd="0" destOrd="0" presId="urn:microsoft.com/office/officeart/2005/8/layout/orgChart1"/>
    <dgm:cxn modelId="{8AFA653D-A6DC-4064-88A1-EF6EF11E837D}" type="presParOf" srcId="{DF18F99B-3841-4C21-827A-C534F100981F}" destId="{5715DC81-CDBF-4A86-8090-1EE91343F299}" srcOrd="1" destOrd="0" presId="urn:microsoft.com/office/officeart/2005/8/layout/orgChart1"/>
    <dgm:cxn modelId="{6EEDF32A-436A-4CB2-A123-A58623569D16}" type="presParOf" srcId="{3D608195-5513-4404-B169-5D2E11B906FD}" destId="{4E160B75-2586-4537-9683-96CDDB00BB13}" srcOrd="1" destOrd="0" presId="urn:microsoft.com/office/officeart/2005/8/layout/orgChart1"/>
    <dgm:cxn modelId="{31D6974B-717C-4CC8-81F1-B8D6BE2E85B9}" type="presParOf" srcId="{3D608195-5513-4404-B169-5D2E11B906FD}" destId="{58839541-9B77-4C0B-B32A-3D5DDE408D85}" srcOrd="2" destOrd="0" presId="urn:microsoft.com/office/officeart/2005/8/layout/orgChart1"/>
    <dgm:cxn modelId="{E04DB16B-0D19-46C0-8192-CF643DBE495E}" type="presParOf" srcId="{01D2D56D-11A1-4E82-9E55-933FFE2DDDD8}" destId="{F65415A7-D10E-4C92-9EEB-673BABEC67E6}" srcOrd="8" destOrd="0" presId="urn:microsoft.com/office/officeart/2005/8/layout/orgChart1"/>
    <dgm:cxn modelId="{FD416674-4F96-4A72-856F-DD70ABD1CF50}" type="presParOf" srcId="{01D2D56D-11A1-4E82-9E55-933FFE2DDDD8}" destId="{DC6D7ACE-41B7-4B27-8173-FEBA5A6AFD54}" srcOrd="9" destOrd="0" presId="urn:microsoft.com/office/officeart/2005/8/layout/orgChart1"/>
    <dgm:cxn modelId="{0CB6DCD1-8EE9-4CE5-BF91-53210122D28A}" type="presParOf" srcId="{DC6D7ACE-41B7-4B27-8173-FEBA5A6AFD54}" destId="{93FCA34E-3F5B-4466-A68D-BF119E7941DE}" srcOrd="0" destOrd="0" presId="urn:microsoft.com/office/officeart/2005/8/layout/orgChart1"/>
    <dgm:cxn modelId="{A28FECFE-BF3B-4542-82CB-5C6C50908414}" type="presParOf" srcId="{93FCA34E-3F5B-4466-A68D-BF119E7941DE}" destId="{B617711A-546E-49F5-B6AB-D71053618F43}" srcOrd="0" destOrd="0" presId="urn:microsoft.com/office/officeart/2005/8/layout/orgChart1"/>
    <dgm:cxn modelId="{E65C362E-1004-4C29-9CCC-7C8D6DBF8FA3}" type="presParOf" srcId="{93FCA34E-3F5B-4466-A68D-BF119E7941DE}" destId="{A0ED60E3-87E7-4F08-A457-362B560A1957}" srcOrd="1" destOrd="0" presId="urn:microsoft.com/office/officeart/2005/8/layout/orgChart1"/>
    <dgm:cxn modelId="{AD674CAF-A25F-4E14-A67F-AC1B7A9450B9}" type="presParOf" srcId="{DC6D7ACE-41B7-4B27-8173-FEBA5A6AFD54}" destId="{9D39AB99-BB11-4364-BC87-EAC2D21C4785}" srcOrd="1" destOrd="0" presId="urn:microsoft.com/office/officeart/2005/8/layout/orgChart1"/>
    <dgm:cxn modelId="{AD2260C0-E747-4B17-AAAE-C2BE0B72ED4E}" type="presParOf" srcId="{DC6D7ACE-41B7-4B27-8173-FEBA5A6AFD54}" destId="{C6990D5C-B5FF-427E-8F06-80CF35D51AC7}" srcOrd="2" destOrd="0" presId="urn:microsoft.com/office/officeart/2005/8/layout/orgChart1"/>
    <dgm:cxn modelId="{AE8C0C91-BEA2-412E-B831-2D1E60E38300}" type="presParOf" srcId="{01D2D56D-11A1-4E82-9E55-933FFE2DDDD8}" destId="{07432C89-F257-4EBF-8913-1E0B334D5766}" srcOrd="10" destOrd="0" presId="urn:microsoft.com/office/officeart/2005/8/layout/orgChart1"/>
    <dgm:cxn modelId="{35131EEC-A942-4918-8681-05BFE4BA5E30}" type="presParOf" srcId="{01D2D56D-11A1-4E82-9E55-933FFE2DDDD8}" destId="{733C6B8A-ED91-4EA6-BA0E-C659F3098A37}" srcOrd="11" destOrd="0" presId="urn:microsoft.com/office/officeart/2005/8/layout/orgChart1"/>
    <dgm:cxn modelId="{63573A7C-F3B4-4C66-BFAF-A5F798088333}" type="presParOf" srcId="{733C6B8A-ED91-4EA6-BA0E-C659F3098A37}" destId="{75B18D0C-3602-4D31-8919-A17D03973DA2}" srcOrd="0" destOrd="0" presId="urn:microsoft.com/office/officeart/2005/8/layout/orgChart1"/>
    <dgm:cxn modelId="{BF3B3894-1482-41AF-AA84-E11B9F885733}" type="presParOf" srcId="{75B18D0C-3602-4D31-8919-A17D03973DA2}" destId="{5F50DCCA-EA29-49DF-9530-4A8288B2CAAA}" srcOrd="0" destOrd="0" presId="urn:microsoft.com/office/officeart/2005/8/layout/orgChart1"/>
    <dgm:cxn modelId="{2FCA7579-5166-470B-8AFD-908D6F3DC17C}" type="presParOf" srcId="{75B18D0C-3602-4D31-8919-A17D03973DA2}" destId="{85185925-5274-400B-89F6-8A96F997A827}" srcOrd="1" destOrd="0" presId="urn:microsoft.com/office/officeart/2005/8/layout/orgChart1"/>
    <dgm:cxn modelId="{A6FF98BD-956C-41D2-ACB2-9BBD44022E32}" type="presParOf" srcId="{733C6B8A-ED91-4EA6-BA0E-C659F3098A37}" destId="{273D0A20-F23E-4333-A97A-0494A9DA8313}" srcOrd="1" destOrd="0" presId="urn:microsoft.com/office/officeart/2005/8/layout/orgChart1"/>
    <dgm:cxn modelId="{7F8ED67D-E07F-4359-BDE4-7A9BB1849675}" type="presParOf" srcId="{733C6B8A-ED91-4EA6-BA0E-C659F3098A37}" destId="{5E689587-A4A7-48BC-8AC4-226E2C77B8DB}" srcOrd="2" destOrd="0" presId="urn:microsoft.com/office/officeart/2005/8/layout/orgChart1"/>
    <dgm:cxn modelId="{E57FF9F8-321E-4B43-AA4E-08150384171B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61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 </a:t>
          </a:r>
          <a:r>
            <a:rPr lang="hr-HR" b="0"/>
            <a:t>Projektiranje i razvoj informacijskih sustava</a:t>
          </a:r>
          <a:endParaRPr lang="en-US" b="0" smtClean="0"/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3.1</a:t>
          </a:r>
          <a:r>
            <a:rPr lang="en-US" baseline="0" smtClean="0">
              <a:latin typeface="Calibri"/>
            </a:rPr>
            <a:t> </a:t>
          </a:r>
          <a:r>
            <a:rPr lang="hr-HR" baseline="0" smtClean="0">
              <a:latin typeface="Calibri"/>
            </a:rPr>
            <a:t>Formalno iniciranje projekta</a:t>
          </a:r>
          <a:endParaRPr lang="en-US" smtClean="0"/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C6A49E15-5AB2-4700-A46C-D2F82CA76833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3.2 Rad na projektu</a:t>
          </a:r>
          <a:endParaRPr lang="en-US" smtClean="0"/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/>
        </a:p>
      </dgm:t>
    </dgm:pt>
    <dgm:pt modelId="{E61977EA-FC55-402E-85F7-7981DC87DB66}">
      <dgm:prSet/>
      <dgm:spPr/>
      <dgm:t>
        <a:bodyPr/>
        <a:lstStyle/>
        <a:p>
          <a:pPr marR="0" algn="ctr" rtl="0"/>
          <a:r>
            <a:rPr lang="hr-HR" smtClean="0"/>
            <a:t>3.3 Isporučivanje rezultata rada</a:t>
          </a:r>
          <a:endParaRPr lang="en-US" smtClean="0"/>
        </a:p>
      </dgm:t>
    </dgm:pt>
    <dgm:pt modelId="{AC1E8421-09B9-46F3-BB6F-09998FD8A98E}" type="parTrans" cxnId="{622A8F1F-C356-4D02-8AB3-CDA0DA4EBA0C}">
      <dgm:prSet/>
      <dgm:spPr/>
      <dgm:t>
        <a:bodyPr/>
        <a:lstStyle/>
        <a:p>
          <a:endParaRPr lang="en-US"/>
        </a:p>
      </dgm:t>
    </dgm:pt>
    <dgm:pt modelId="{3AFD20A7-A8A7-4E69-99D1-D2682213944A}" type="sibTrans" cxnId="{622A8F1F-C356-4D02-8AB3-CDA0DA4EBA0C}">
      <dgm:prSet/>
      <dgm:spPr/>
      <dgm:t>
        <a:bodyPr/>
        <a:lstStyle/>
        <a:p>
          <a:endParaRPr lang="en-US"/>
        </a:p>
      </dgm:t>
    </dgm:pt>
    <dgm:pt modelId="{8A5BDBDE-6EBA-416C-BDA6-34E9C18C6690}">
      <dgm:prSet/>
      <dgm:spPr/>
      <dgm:t>
        <a:bodyPr/>
        <a:lstStyle/>
        <a:p>
          <a:pPr marR="0" algn="ctr" rtl="0"/>
          <a:r>
            <a:rPr lang="hr-HR" smtClean="0"/>
            <a:t>3.4 Naplata i zatvaranje projekta</a:t>
          </a:r>
          <a:endParaRPr lang="en-US" smtClean="0"/>
        </a:p>
      </dgm:t>
    </dgm:pt>
    <dgm:pt modelId="{B0752983-963C-4A06-BEAA-1BE1C5AF98EA}" type="parTrans" cxnId="{5A11B9C5-A8C9-40FF-A057-C40326B794C4}">
      <dgm:prSet/>
      <dgm:spPr/>
      <dgm:t>
        <a:bodyPr/>
        <a:lstStyle/>
        <a:p>
          <a:endParaRPr lang="en-US"/>
        </a:p>
      </dgm:t>
    </dgm:pt>
    <dgm:pt modelId="{12940A91-97C5-4C95-A4C2-C4DB31127797}" type="sibTrans" cxnId="{5A11B9C5-A8C9-40FF-A057-C40326B794C4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73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4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4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4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1" presStyleCnt="4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1" presStyleCnt="4" custScaleX="173300" custLinFactNeighborX="-6227" custLinFactNeighborY="4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1" presStyleCnt="4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3443A894-86D1-4AD9-A89B-B4AD3315ED37}" type="pres">
      <dgm:prSet presAssocID="{AC1E8421-09B9-46F3-BB6F-09998FD8A98E}" presName="Name35" presStyleLbl="parChTrans1D2" presStyleIdx="2" presStyleCnt="4"/>
      <dgm:spPr/>
      <dgm:t>
        <a:bodyPr/>
        <a:lstStyle/>
        <a:p>
          <a:endParaRPr lang="en-US"/>
        </a:p>
      </dgm:t>
    </dgm:pt>
    <dgm:pt modelId="{3CE167EF-DF5D-4278-8C9E-F00E3E6ADFAB}" type="pres">
      <dgm:prSet presAssocID="{E61977EA-FC55-402E-85F7-7981DC87DB66}" presName="hierRoot2" presStyleCnt="0">
        <dgm:presLayoutVars>
          <dgm:hierBranch val="init"/>
        </dgm:presLayoutVars>
      </dgm:prSet>
      <dgm:spPr/>
    </dgm:pt>
    <dgm:pt modelId="{6592171D-0FD4-4337-8543-1F29407F3923}" type="pres">
      <dgm:prSet presAssocID="{E61977EA-FC55-402E-85F7-7981DC87DB66}" presName="rootComposite" presStyleCnt="0"/>
      <dgm:spPr/>
    </dgm:pt>
    <dgm:pt modelId="{6D9E8818-8E1B-4122-89E3-C8421462950F}" type="pres">
      <dgm:prSet presAssocID="{E61977EA-FC55-402E-85F7-7981DC87DB66}" presName="rootText" presStyleLbl="node2" presStyleIdx="2" presStyleCnt="4" custScaleX="139158" custLinFactNeighborX="-14950" custLinFactNeighborY="50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E00634-3F5E-42BC-8437-0435EB7B30B2}" type="pres">
      <dgm:prSet presAssocID="{E61977EA-FC55-402E-85F7-7981DC87DB66}" presName="rootConnector" presStyleLbl="node2" presStyleIdx="2" presStyleCnt="4"/>
      <dgm:spPr/>
      <dgm:t>
        <a:bodyPr/>
        <a:lstStyle/>
        <a:p>
          <a:endParaRPr lang="en-US"/>
        </a:p>
      </dgm:t>
    </dgm:pt>
    <dgm:pt modelId="{6FCE30BF-F9E1-4CCB-9F37-9B70DF491E23}" type="pres">
      <dgm:prSet presAssocID="{E61977EA-FC55-402E-85F7-7981DC87DB66}" presName="hierChild4" presStyleCnt="0"/>
      <dgm:spPr/>
    </dgm:pt>
    <dgm:pt modelId="{A973E517-003B-49AC-BFD8-169E8332D5A9}" type="pres">
      <dgm:prSet presAssocID="{E61977EA-FC55-402E-85F7-7981DC87DB66}" presName="hierChild5" presStyleCnt="0"/>
      <dgm:spPr/>
    </dgm:pt>
    <dgm:pt modelId="{94CC9536-E314-458D-8071-F577215191FA}" type="pres">
      <dgm:prSet presAssocID="{B0752983-963C-4A06-BEAA-1BE1C5AF98EA}" presName="Name35" presStyleLbl="parChTrans1D2" presStyleIdx="3" presStyleCnt="4"/>
      <dgm:spPr/>
      <dgm:t>
        <a:bodyPr/>
        <a:lstStyle/>
        <a:p>
          <a:endParaRPr lang="en-US"/>
        </a:p>
      </dgm:t>
    </dgm:pt>
    <dgm:pt modelId="{41FD68DB-F5DF-4104-94D8-7C4466488382}" type="pres">
      <dgm:prSet presAssocID="{8A5BDBDE-6EBA-416C-BDA6-34E9C18C6690}" presName="hierRoot2" presStyleCnt="0">
        <dgm:presLayoutVars>
          <dgm:hierBranch val="init"/>
        </dgm:presLayoutVars>
      </dgm:prSet>
      <dgm:spPr/>
    </dgm:pt>
    <dgm:pt modelId="{45E6E080-36A1-44B9-A4E6-99F7DB129D0C}" type="pres">
      <dgm:prSet presAssocID="{8A5BDBDE-6EBA-416C-BDA6-34E9C18C6690}" presName="rootComposite" presStyleCnt="0"/>
      <dgm:spPr/>
    </dgm:pt>
    <dgm:pt modelId="{06E73FAD-A9AD-4BF1-888C-2150BF19C5F1}" type="pres">
      <dgm:prSet presAssocID="{8A5BDBDE-6EBA-416C-BDA6-34E9C18C6690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C85AB8-51E9-4E03-AFFA-50F5FE38D627}" type="pres">
      <dgm:prSet presAssocID="{8A5BDBDE-6EBA-416C-BDA6-34E9C18C6690}" presName="rootConnector" presStyleLbl="node2" presStyleIdx="3" presStyleCnt="4"/>
      <dgm:spPr/>
      <dgm:t>
        <a:bodyPr/>
        <a:lstStyle/>
        <a:p>
          <a:endParaRPr lang="en-US"/>
        </a:p>
      </dgm:t>
    </dgm:pt>
    <dgm:pt modelId="{D549E0FB-4043-4580-A739-D50998A837DC}" type="pres">
      <dgm:prSet presAssocID="{8A5BDBDE-6EBA-416C-BDA6-34E9C18C6690}" presName="hierChild4" presStyleCnt="0"/>
      <dgm:spPr/>
    </dgm:pt>
    <dgm:pt modelId="{470D0D88-C6CA-4BD9-A14C-32B90C9CE9FE}" type="pres">
      <dgm:prSet presAssocID="{8A5BDBDE-6EBA-416C-BDA6-34E9C18C6690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2E810D66-3340-4921-B9D7-FBCB60704F87}" type="presOf" srcId="{B0752983-963C-4A06-BEAA-1BE1C5AF98EA}" destId="{94CC9536-E314-458D-8071-F577215191FA}" srcOrd="0" destOrd="0" presId="urn:microsoft.com/office/officeart/2005/8/layout/orgChart1"/>
    <dgm:cxn modelId="{700AC368-38EB-4929-B175-758482028E03}" type="presOf" srcId="{E61977EA-FC55-402E-85F7-7981DC87DB66}" destId="{D7E00634-3F5E-42BC-8437-0435EB7B30B2}" srcOrd="1" destOrd="0" presId="urn:microsoft.com/office/officeart/2005/8/layout/orgChart1"/>
    <dgm:cxn modelId="{EB735126-AE81-40C1-8C3E-511655E1DFCF}" type="presOf" srcId="{E91BEFA7-22F2-44BC-8E94-3CEBB46CE2E7}" destId="{1C6AC39D-94EC-4557-B3B3-FA937419A766}" srcOrd="1" destOrd="0" presId="urn:microsoft.com/office/officeart/2005/8/layout/orgChart1"/>
    <dgm:cxn modelId="{121D92CB-8720-40B3-9C42-3AE4C9C3D689}" type="presOf" srcId="{C6A49E15-5AB2-4700-A46C-D2F82CA76833}" destId="{47870A8D-76BC-460C-B4FA-32EFECE2B56A}" srcOrd="0" destOrd="0" presId="urn:microsoft.com/office/officeart/2005/8/layout/orgChart1"/>
    <dgm:cxn modelId="{876DA799-59B9-4DC9-A781-C047225E1DBB}" srcId="{E91BEFA7-22F2-44BC-8E94-3CEBB46CE2E7}" destId="{C6A49E15-5AB2-4700-A46C-D2F82CA76833}" srcOrd="1" destOrd="0" parTransId="{10AF9B5E-44DC-4A7B-A2FC-FCF9C74A697D}" sibTransId="{C9F2EE5E-FE07-4AB5-B37F-89383E0CDDC7}"/>
    <dgm:cxn modelId="{B515F4A8-F0D7-4D90-A96E-719C2B7C506F}" type="presOf" srcId="{9896DC4A-99B0-47CB-B058-6D82ABF6C47F}" destId="{97E1651C-A1ED-41BF-ADA5-E83B0D9473A9}" srcOrd="0" destOrd="0" presId="urn:microsoft.com/office/officeart/2005/8/layout/orgChart1"/>
    <dgm:cxn modelId="{709B8998-98D9-4213-890A-91584CC9DD3B}" type="presOf" srcId="{D51E958B-E108-401A-864F-D962E2CD625F}" destId="{4A2ADF66-647C-4D4A-8195-155EF9F6A9D2}" srcOrd="1" destOrd="0" presId="urn:microsoft.com/office/officeart/2005/8/layout/orgChart1"/>
    <dgm:cxn modelId="{73C4B8B0-B1F8-4C90-AB37-879697326B24}" type="presOf" srcId="{DABFFD50-80D9-4069-8111-1AC14E95A7AD}" destId="{46B49137-8B0F-4EF6-87A2-711957ABF870}" srcOrd="0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78688C69-4062-4DCD-8B9E-AB6798EA090A}" type="presOf" srcId="{D51E958B-E108-401A-864F-D962E2CD625F}" destId="{2B996159-C9D0-4F0B-98E2-AC38261F1FCC}" srcOrd="0" destOrd="0" presId="urn:microsoft.com/office/officeart/2005/8/layout/orgChart1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2DF54137-E026-4CB4-AF21-15A8F771E58E}" type="presOf" srcId="{E61977EA-FC55-402E-85F7-7981DC87DB66}" destId="{6D9E8818-8E1B-4122-89E3-C8421462950F}" srcOrd="0" destOrd="0" presId="urn:microsoft.com/office/officeart/2005/8/layout/orgChart1"/>
    <dgm:cxn modelId="{5A11B9C5-A8C9-40FF-A057-C40326B794C4}" srcId="{E91BEFA7-22F2-44BC-8E94-3CEBB46CE2E7}" destId="{8A5BDBDE-6EBA-416C-BDA6-34E9C18C6690}" srcOrd="3" destOrd="0" parTransId="{B0752983-963C-4A06-BEAA-1BE1C5AF98EA}" sibTransId="{12940A91-97C5-4C95-A4C2-C4DB31127797}"/>
    <dgm:cxn modelId="{7FE39AFB-23F6-4018-87F3-481AB64D7B36}" type="presOf" srcId="{10AF9B5E-44DC-4A7B-A2FC-FCF9C74A697D}" destId="{2538A046-2EE3-4141-8F53-5FE7816B5D21}" srcOrd="0" destOrd="0" presId="urn:microsoft.com/office/officeart/2005/8/layout/orgChart1"/>
    <dgm:cxn modelId="{7521C7C1-CEF1-410A-B353-2725D66D76A1}" type="presOf" srcId="{8A5BDBDE-6EBA-416C-BDA6-34E9C18C6690}" destId="{FBC85AB8-51E9-4E03-AFFA-50F5FE38D627}" srcOrd="1" destOrd="0" presId="urn:microsoft.com/office/officeart/2005/8/layout/orgChart1"/>
    <dgm:cxn modelId="{3E5CA169-16A4-40F4-AE3D-C673BD1DF2FD}" type="presOf" srcId="{AC1E8421-09B9-46F3-BB6F-09998FD8A98E}" destId="{3443A894-86D1-4AD9-A89B-B4AD3315ED37}" srcOrd="0" destOrd="0" presId="urn:microsoft.com/office/officeart/2005/8/layout/orgChart1"/>
    <dgm:cxn modelId="{DB1EDA63-DFCE-4560-811A-1F42D33958E8}" type="presOf" srcId="{E91BEFA7-22F2-44BC-8E94-3CEBB46CE2E7}" destId="{E0073F42-5FBB-47FC-857F-27FBEB097687}" srcOrd="0" destOrd="0" presId="urn:microsoft.com/office/officeart/2005/8/layout/orgChart1"/>
    <dgm:cxn modelId="{622A8F1F-C356-4D02-8AB3-CDA0DA4EBA0C}" srcId="{E91BEFA7-22F2-44BC-8E94-3CEBB46CE2E7}" destId="{E61977EA-FC55-402E-85F7-7981DC87DB66}" srcOrd="2" destOrd="0" parTransId="{AC1E8421-09B9-46F3-BB6F-09998FD8A98E}" sibTransId="{3AFD20A7-A8A7-4E69-99D1-D2682213944A}"/>
    <dgm:cxn modelId="{C25BDBD6-94C7-4B21-B387-8C63134DCDE0}" type="presOf" srcId="{8A5BDBDE-6EBA-416C-BDA6-34E9C18C6690}" destId="{06E73FAD-A9AD-4BF1-888C-2150BF19C5F1}" srcOrd="0" destOrd="0" presId="urn:microsoft.com/office/officeart/2005/8/layout/orgChart1"/>
    <dgm:cxn modelId="{6DE09D8F-5812-4810-BA23-53D0AE61AA39}" type="presOf" srcId="{C6A49E15-5AB2-4700-A46C-D2F82CA76833}" destId="{B12EB6EE-FFFE-4618-8582-3D513989B918}" srcOrd="1" destOrd="0" presId="urn:microsoft.com/office/officeart/2005/8/layout/orgChart1"/>
    <dgm:cxn modelId="{A2D0F7F9-9B6E-41F8-AF6F-2AA9EF40F934}" type="presParOf" srcId="{46B49137-8B0F-4EF6-87A2-711957ABF870}" destId="{34FECB1B-2BEB-469F-81AE-E95C948CA179}" srcOrd="0" destOrd="0" presId="urn:microsoft.com/office/officeart/2005/8/layout/orgChart1"/>
    <dgm:cxn modelId="{90C0D7FB-6AE9-496A-9ED2-FDEF8D6DDA34}" type="presParOf" srcId="{34FECB1B-2BEB-469F-81AE-E95C948CA179}" destId="{183369A8-2500-4214-99F8-78CFA89A8090}" srcOrd="0" destOrd="0" presId="urn:microsoft.com/office/officeart/2005/8/layout/orgChart1"/>
    <dgm:cxn modelId="{BC0D889F-EC45-42F1-8129-992462EC7373}" type="presParOf" srcId="{183369A8-2500-4214-99F8-78CFA89A8090}" destId="{E0073F42-5FBB-47FC-857F-27FBEB097687}" srcOrd="0" destOrd="0" presId="urn:microsoft.com/office/officeart/2005/8/layout/orgChart1"/>
    <dgm:cxn modelId="{BF4D2F7D-53D7-4157-8BE9-1FF0E5D7E4A0}" type="presParOf" srcId="{183369A8-2500-4214-99F8-78CFA89A8090}" destId="{1C6AC39D-94EC-4557-B3B3-FA937419A766}" srcOrd="1" destOrd="0" presId="urn:microsoft.com/office/officeart/2005/8/layout/orgChart1"/>
    <dgm:cxn modelId="{2C6C38A4-2760-46B7-8032-C8EEF4AE99DC}" type="presParOf" srcId="{34FECB1B-2BEB-469F-81AE-E95C948CA179}" destId="{01D2D56D-11A1-4E82-9E55-933FFE2DDDD8}" srcOrd="1" destOrd="0" presId="urn:microsoft.com/office/officeart/2005/8/layout/orgChart1"/>
    <dgm:cxn modelId="{34D2F925-7C86-4BCE-A96F-0C4FC7588645}" type="presParOf" srcId="{01D2D56D-11A1-4E82-9E55-933FFE2DDDD8}" destId="{97E1651C-A1ED-41BF-ADA5-E83B0D9473A9}" srcOrd="0" destOrd="0" presId="urn:microsoft.com/office/officeart/2005/8/layout/orgChart1"/>
    <dgm:cxn modelId="{8D9E39F8-503E-4761-BB79-06BE182A0D9B}" type="presParOf" srcId="{01D2D56D-11A1-4E82-9E55-933FFE2DDDD8}" destId="{5ED8B9EF-423E-401E-BAAA-5C1734FD21C5}" srcOrd="1" destOrd="0" presId="urn:microsoft.com/office/officeart/2005/8/layout/orgChart1"/>
    <dgm:cxn modelId="{96EE6AA2-4193-4684-89D2-C72B721CEB6D}" type="presParOf" srcId="{5ED8B9EF-423E-401E-BAAA-5C1734FD21C5}" destId="{E05BCCD4-EA1B-4B64-8A9B-709A04412A40}" srcOrd="0" destOrd="0" presId="urn:microsoft.com/office/officeart/2005/8/layout/orgChart1"/>
    <dgm:cxn modelId="{FB5695E6-6347-45B8-B2BA-8B94293EB65E}" type="presParOf" srcId="{E05BCCD4-EA1B-4B64-8A9B-709A04412A40}" destId="{2B996159-C9D0-4F0B-98E2-AC38261F1FCC}" srcOrd="0" destOrd="0" presId="urn:microsoft.com/office/officeart/2005/8/layout/orgChart1"/>
    <dgm:cxn modelId="{58F1ECFC-C368-418B-B524-D02796DBC8A9}" type="presParOf" srcId="{E05BCCD4-EA1B-4B64-8A9B-709A04412A40}" destId="{4A2ADF66-647C-4D4A-8195-155EF9F6A9D2}" srcOrd="1" destOrd="0" presId="urn:microsoft.com/office/officeart/2005/8/layout/orgChart1"/>
    <dgm:cxn modelId="{D1C22F1A-431A-4130-8A5A-5421F3F228F8}" type="presParOf" srcId="{5ED8B9EF-423E-401E-BAAA-5C1734FD21C5}" destId="{2952F6EA-95F0-4E28-8D1B-6092C88427B8}" srcOrd="1" destOrd="0" presId="urn:microsoft.com/office/officeart/2005/8/layout/orgChart1"/>
    <dgm:cxn modelId="{03DC1CE8-781C-4EBF-B88C-AF59586648DF}" type="presParOf" srcId="{5ED8B9EF-423E-401E-BAAA-5C1734FD21C5}" destId="{34205E3A-C555-48C9-AC09-A0C5A82CF325}" srcOrd="2" destOrd="0" presId="urn:microsoft.com/office/officeart/2005/8/layout/orgChart1"/>
    <dgm:cxn modelId="{17513BA5-C947-4662-8995-E41AF3CA6F30}" type="presParOf" srcId="{01D2D56D-11A1-4E82-9E55-933FFE2DDDD8}" destId="{2538A046-2EE3-4141-8F53-5FE7816B5D21}" srcOrd="2" destOrd="0" presId="urn:microsoft.com/office/officeart/2005/8/layout/orgChart1"/>
    <dgm:cxn modelId="{141BB41B-444F-4782-9E50-AB6A8C6B297E}" type="presParOf" srcId="{01D2D56D-11A1-4E82-9E55-933FFE2DDDD8}" destId="{1320CB36-A640-4706-83B9-E99347822AF5}" srcOrd="3" destOrd="0" presId="urn:microsoft.com/office/officeart/2005/8/layout/orgChart1"/>
    <dgm:cxn modelId="{580BC833-1E0F-4601-8D40-7F9033643D17}" type="presParOf" srcId="{1320CB36-A640-4706-83B9-E99347822AF5}" destId="{655673D2-C8B6-4BAA-810B-95F676DE00DE}" srcOrd="0" destOrd="0" presId="urn:microsoft.com/office/officeart/2005/8/layout/orgChart1"/>
    <dgm:cxn modelId="{3978D66F-7624-4FB8-8F62-783D33321659}" type="presParOf" srcId="{655673D2-C8B6-4BAA-810B-95F676DE00DE}" destId="{47870A8D-76BC-460C-B4FA-32EFECE2B56A}" srcOrd="0" destOrd="0" presId="urn:microsoft.com/office/officeart/2005/8/layout/orgChart1"/>
    <dgm:cxn modelId="{79C9647D-1A46-463A-93BF-118BFF657BD6}" type="presParOf" srcId="{655673D2-C8B6-4BAA-810B-95F676DE00DE}" destId="{B12EB6EE-FFFE-4618-8582-3D513989B918}" srcOrd="1" destOrd="0" presId="urn:microsoft.com/office/officeart/2005/8/layout/orgChart1"/>
    <dgm:cxn modelId="{6CDED33D-0960-4B78-BBD9-CF1AAFDF6AF8}" type="presParOf" srcId="{1320CB36-A640-4706-83B9-E99347822AF5}" destId="{E6B4E032-959E-4508-B08C-F5CB336CA265}" srcOrd="1" destOrd="0" presId="urn:microsoft.com/office/officeart/2005/8/layout/orgChart1"/>
    <dgm:cxn modelId="{D3830FA1-11CF-491A-9E35-51A929B73DF3}" type="presParOf" srcId="{1320CB36-A640-4706-83B9-E99347822AF5}" destId="{883869EC-D5DA-4DA6-90DB-2CADC4BF88E4}" srcOrd="2" destOrd="0" presId="urn:microsoft.com/office/officeart/2005/8/layout/orgChart1"/>
    <dgm:cxn modelId="{14722875-84D3-4077-A653-078FB867A711}" type="presParOf" srcId="{01D2D56D-11A1-4E82-9E55-933FFE2DDDD8}" destId="{3443A894-86D1-4AD9-A89B-B4AD3315ED37}" srcOrd="4" destOrd="0" presId="urn:microsoft.com/office/officeart/2005/8/layout/orgChart1"/>
    <dgm:cxn modelId="{F520BCC3-0C09-4AA2-B193-0EF1C8F51CF3}" type="presParOf" srcId="{01D2D56D-11A1-4E82-9E55-933FFE2DDDD8}" destId="{3CE167EF-DF5D-4278-8C9E-F00E3E6ADFAB}" srcOrd="5" destOrd="0" presId="urn:microsoft.com/office/officeart/2005/8/layout/orgChart1"/>
    <dgm:cxn modelId="{4C4B0146-3725-4946-884A-E9961E056990}" type="presParOf" srcId="{3CE167EF-DF5D-4278-8C9E-F00E3E6ADFAB}" destId="{6592171D-0FD4-4337-8543-1F29407F3923}" srcOrd="0" destOrd="0" presId="urn:microsoft.com/office/officeart/2005/8/layout/orgChart1"/>
    <dgm:cxn modelId="{ECB4794F-C3A7-42E1-BB3B-BE32CFAD6B62}" type="presParOf" srcId="{6592171D-0FD4-4337-8543-1F29407F3923}" destId="{6D9E8818-8E1B-4122-89E3-C8421462950F}" srcOrd="0" destOrd="0" presId="urn:microsoft.com/office/officeart/2005/8/layout/orgChart1"/>
    <dgm:cxn modelId="{FE38D587-6E01-413B-AADE-A34F76D19274}" type="presParOf" srcId="{6592171D-0FD4-4337-8543-1F29407F3923}" destId="{D7E00634-3F5E-42BC-8437-0435EB7B30B2}" srcOrd="1" destOrd="0" presId="urn:microsoft.com/office/officeart/2005/8/layout/orgChart1"/>
    <dgm:cxn modelId="{6202DDA5-9D0B-4CA2-8C9E-8581E78592F8}" type="presParOf" srcId="{3CE167EF-DF5D-4278-8C9E-F00E3E6ADFAB}" destId="{6FCE30BF-F9E1-4CCB-9F37-9B70DF491E23}" srcOrd="1" destOrd="0" presId="urn:microsoft.com/office/officeart/2005/8/layout/orgChart1"/>
    <dgm:cxn modelId="{0EC5F087-B3BA-4D98-BB18-D8A103C41D26}" type="presParOf" srcId="{3CE167EF-DF5D-4278-8C9E-F00E3E6ADFAB}" destId="{A973E517-003B-49AC-BFD8-169E8332D5A9}" srcOrd="2" destOrd="0" presId="urn:microsoft.com/office/officeart/2005/8/layout/orgChart1"/>
    <dgm:cxn modelId="{18E415BC-CC9B-40B2-BEA3-877EFF0426E7}" type="presParOf" srcId="{01D2D56D-11A1-4E82-9E55-933FFE2DDDD8}" destId="{94CC9536-E314-458D-8071-F577215191FA}" srcOrd="6" destOrd="0" presId="urn:microsoft.com/office/officeart/2005/8/layout/orgChart1"/>
    <dgm:cxn modelId="{A0AC36B8-46EE-4A3D-A6E0-230CCA22C8C7}" type="presParOf" srcId="{01D2D56D-11A1-4E82-9E55-933FFE2DDDD8}" destId="{41FD68DB-F5DF-4104-94D8-7C4466488382}" srcOrd="7" destOrd="0" presId="urn:microsoft.com/office/officeart/2005/8/layout/orgChart1"/>
    <dgm:cxn modelId="{D14C5FCA-C5EA-4C30-9370-F335E1D40FFB}" type="presParOf" srcId="{41FD68DB-F5DF-4104-94D8-7C4466488382}" destId="{45E6E080-36A1-44B9-A4E6-99F7DB129D0C}" srcOrd="0" destOrd="0" presId="urn:microsoft.com/office/officeart/2005/8/layout/orgChart1"/>
    <dgm:cxn modelId="{99454A2B-0401-4474-A794-B6FE1C4CF25E}" type="presParOf" srcId="{45E6E080-36A1-44B9-A4E6-99F7DB129D0C}" destId="{06E73FAD-A9AD-4BF1-888C-2150BF19C5F1}" srcOrd="0" destOrd="0" presId="urn:microsoft.com/office/officeart/2005/8/layout/orgChart1"/>
    <dgm:cxn modelId="{362AAD1D-CC7D-4FA3-B528-94BD5E7E1BE2}" type="presParOf" srcId="{45E6E080-36A1-44B9-A4E6-99F7DB129D0C}" destId="{FBC85AB8-51E9-4E03-AFFA-50F5FE38D627}" srcOrd="1" destOrd="0" presId="urn:microsoft.com/office/officeart/2005/8/layout/orgChart1"/>
    <dgm:cxn modelId="{F9DF07E9-CA25-453F-802E-7763F6722951}" type="presParOf" srcId="{41FD68DB-F5DF-4104-94D8-7C4466488382}" destId="{D549E0FB-4043-4580-A739-D50998A837DC}" srcOrd="1" destOrd="0" presId="urn:microsoft.com/office/officeart/2005/8/layout/orgChart1"/>
    <dgm:cxn modelId="{41336EC7-B693-4525-9D1A-A3EA31797169}" type="presParOf" srcId="{41FD68DB-F5DF-4104-94D8-7C4466488382}" destId="{470D0D88-C6CA-4BD9-A14C-32B90C9CE9FE}" srcOrd="2" destOrd="0" presId="urn:microsoft.com/office/officeart/2005/8/layout/orgChart1"/>
    <dgm:cxn modelId="{B891AEBE-F329-4464-87DE-7933464D700E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66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3.1</a:t>
          </a:r>
          <a:r>
            <a:rPr lang="en-US" baseline="0" smtClean="0">
              <a:latin typeface="Calibri"/>
            </a:rPr>
            <a:t> </a:t>
          </a:r>
          <a:r>
            <a:rPr lang="hr-HR" baseline="0" smtClean="0">
              <a:latin typeface="Calibri"/>
            </a:rPr>
            <a:t>Formalno iniciranje projekta</a:t>
          </a:r>
          <a:endParaRPr lang="en-US" b="0" smtClean="0"/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3.1.1</a:t>
          </a:r>
          <a:r>
            <a:rPr lang="en-US" baseline="0" smtClean="0">
              <a:latin typeface="Calibri"/>
            </a:rPr>
            <a:t> </a:t>
          </a:r>
          <a:r>
            <a:rPr lang="hr-HR" baseline="0" smtClean="0">
              <a:latin typeface="Calibri"/>
            </a:rPr>
            <a:t>Evidentiranje projekta i dodjela identifikacijskog broja</a:t>
          </a:r>
          <a:endParaRPr lang="en-US" smtClean="0"/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C6A49E15-5AB2-4700-A46C-D2F82CA76833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3.1.2 Otvaranje mape projekta</a:t>
          </a:r>
          <a:endParaRPr lang="en-US" smtClean="0"/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73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2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2" custScaleX="156281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2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1" presStyleCnt="2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1" presStyleCnt="2" custScaleX="173300" custLinFactNeighborX="-6227" custLinFactNeighborY="4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1" presStyleCnt="2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876DA799-59B9-4DC9-A781-C047225E1DBB}" srcId="{E91BEFA7-22F2-44BC-8E94-3CEBB46CE2E7}" destId="{C6A49E15-5AB2-4700-A46C-D2F82CA76833}" srcOrd="1" destOrd="0" parTransId="{10AF9B5E-44DC-4A7B-A2FC-FCF9C74A697D}" sibTransId="{C9F2EE5E-FE07-4AB5-B37F-89383E0CDDC7}"/>
    <dgm:cxn modelId="{B8B732EA-D1A8-47C4-9D34-6984C96455C4}" type="presOf" srcId="{D51E958B-E108-401A-864F-D962E2CD625F}" destId="{2B996159-C9D0-4F0B-98E2-AC38261F1FCC}" srcOrd="0" destOrd="0" presId="urn:microsoft.com/office/officeart/2005/8/layout/orgChart1"/>
    <dgm:cxn modelId="{55A65136-6AAA-420C-9EC8-5F4C597A879D}" type="presOf" srcId="{10AF9B5E-44DC-4A7B-A2FC-FCF9C74A697D}" destId="{2538A046-2EE3-4141-8F53-5FE7816B5D21}" srcOrd="0" destOrd="0" presId="urn:microsoft.com/office/officeart/2005/8/layout/orgChart1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4C9E5683-D136-4210-A7C1-6672A2FEF922}" type="presOf" srcId="{C6A49E15-5AB2-4700-A46C-D2F82CA76833}" destId="{47870A8D-76BC-460C-B4FA-32EFECE2B56A}" srcOrd="0" destOrd="0" presId="urn:microsoft.com/office/officeart/2005/8/layout/orgChart1"/>
    <dgm:cxn modelId="{BDC15C63-3975-43BF-9F84-6038A34A196D}" type="presOf" srcId="{9896DC4A-99B0-47CB-B058-6D82ABF6C47F}" destId="{97E1651C-A1ED-41BF-ADA5-E83B0D9473A9}" srcOrd="0" destOrd="0" presId="urn:microsoft.com/office/officeart/2005/8/layout/orgChart1"/>
    <dgm:cxn modelId="{45739A8E-0748-4141-9E9B-71985BFF3672}" type="presOf" srcId="{D51E958B-E108-401A-864F-D962E2CD625F}" destId="{4A2ADF66-647C-4D4A-8195-155EF9F6A9D2}" srcOrd="1" destOrd="0" presId="urn:microsoft.com/office/officeart/2005/8/layout/orgChart1"/>
    <dgm:cxn modelId="{0A1E647B-6514-41F9-A7EC-6AC0EC47D7D7}" type="presOf" srcId="{E91BEFA7-22F2-44BC-8E94-3CEBB46CE2E7}" destId="{E0073F42-5FBB-47FC-857F-27FBEB097687}" srcOrd="0" destOrd="0" presId="urn:microsoft.com/office/officeart/2005/8/layout/orgChart1"/>
    <dgm:cxn modelId="{DC0CC81D-ED31-49F4-B45C-75A08C2E0ABF}" type="presOf" srcId="{DABFFD50-80D9-4069-8111-1AC14E95A7AD}" destId="{46B49137-8B0F-4EF6-87A2-711957ABF870}" srcOrd="0" destOrd="0" presId="urn:microsoft.com/office/officeart/2005/8/layout/orgChart1"/>
    <dgm:cxn modelId="{0FB5E594-4127-40C6-8853-87A16DFFFB01}" type="presOf" srcId="{E91BEFA7-22F2-44BC-8E94-3CEBB46CE2E7}" destId="{1C6AC39D-94EC-4557-B3B3-FA937419A766}" srcOrd="1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6237039E-97FC-4A93-A2B4-2C7FAD06E36A}" type="presOf" srcId="{C6A49E15-5AB2-4700-A46C-D2F82CA76833}" destId="{B12EB6EE-FFFE-4618-8582-3D513989B918}" srcOrd="1" destOrd="0" presId="urn:microsoft.com/office/officeart/2005/8/layout/orgChart1"/>
    <dgm:cxn modelId="{2B4F2326-3A1C-4DC8-80FA-F21E3C17EEE1}" type="presParOf" srcId="{46B49137-8B0F-4EF6-87A2-711957ABF870}" destId="{34FECB1B-2BEB-469F-81AE-E95C948CA179}" srcOrd="0" destOrd="0" presId="urn:microsoft.com/office/officeart/2005/8/layout/orgChart1"/>
    <dgm:cxn modelId="{092DC999-9EBE-4300-8D45-3BF9FE8DAC30}" type="presParOf" srcId="{34FECB1B-2BEB-469F-81AE-E95C948CA179}" destId="{183369A8-2500-4214-99F8-78CFA89A8090}" srcOrd="0" destOrd="0" presId="urn:microsoft.com/office/officeart/2005/8/layout/orgChart1"/>
    <dgm:cxn modelId="{A887D249-13A7-4D34-95A4-4B183A0AD9B0}" type="presParOf" srcId="{183369A8-2500-4214-99F8-78CFA89A8090}" destId="{E0073F42-5FBB-47FC-857F-27FBEB097687}" srcOrd="0" destOrd="0" presId="urn:microsoft.com/office/officeart/2005/8/layout/orgChart1"/>
    <dgm:cxn modelId="{92B15D2B-C72F-4518-BBC3-89A4223396FC}" type="presParOf" srcId="{183369A8-2500-4214-99F8-78CFA89A8090}" destId="{1C6AC39D-94EC-4557-B3B3-FA937419A766}" srcOrd="1" destOrd="0" presId="urn:microsoft.com/office/officeart/2005/8/layout/orgChart1"/>
    <dgm:cxn modelId="{91D31D47-8DD3-45C9-AAD3-4707C1C92512}" type="presParOf" srcId="{34FECB1B-2BEB-469F-81AE-E95C948CA179}" destId="{01D2D56D-11A1-4E82-9E55-933FFE2DDDD8}" srcOrd="1" destOrd="0" presId="urn:microsoft.com/office/officeart/2005/8/layout/orgChart1"/>
    <dgm:cxn modelId="{48C37802-C64C-42A7-8AFE-15B5522C0A93}" type="presParOf" srcId="{01D2D56D-11A1-4E82-9E55-933FFE2DDDD8}" destId="{97E1651C-A1ED-41BF-ADA5-E83B0D9473A9}" srcOrd="0" destOrd="0" presId="urn:microsoft.com/office/officeart/2005/8/layout/orgChart1"/>
    <dgm:cxn modelId="{D3D98E0F-0C25-4497-87D4-58FFA211050F}" type="presParOf" srcId="{01D2D56D-11A1-4E82-9E55-933FFE2DDDD8}" destId="{5ED8B9EF-423E-401E-BAAA-5C1734FD21C5}" srcOrd="1" destOrd="0" presId="urn:microsoft.com/office/officeart/2005/8/layout/orgChart1"/>
    <dgm:cxn modelId="{1121E545-F9BC-4331-BF51-52EAC7889150}" type="presParOf" srcId="{5ED8B9EF-423E-401E-BAAA-5C1734FD21C5}" destId="{E05BCCD4-EA1B-4B64-8A9B-709A04412A40}" srcOrd="0" destOrd="0" presId="urn:microsoft.com/office/officeart/2005/8/layout/orgChart1"/>
    <dgm:cxn modelId="{F8045AE6-2643-4DD2-A253-C49318C82EE0}" type="presParOf" srcId="{E05BCCD4-EA1B-4B64-8A9B-709A04412A40}" destId="{2B996159-C9D0-4F0B-98E2-AC38261F1FCC}" srcOrd="0" destOrd="0" presId="urn:microsoft.com/office/officeart/2005/8/layout/orgChart1"/>
    <dgm:cxn modelId="{1154E857-579E-43E8-AC5C-AB0F2EE45CF4}" type="presParOf" srcId="{E05BCCD4-EA1B-4B64-8A9B-709A04412A40}" destId="{4A2ADF66-647C-4D4A-8195-155EF9F6A9D2}" srcOrd="1" destOrd="0" presId="urn:microsoft.com/office/officeart/2005/8/layout/orgChart1"/>
    <dgm:cxn modelId="{912D63CC-6462-4097-AD19-AA4E015BCE3C}" type="presParOf" srcId="{5ED8B9EF-423E-401E-BAAA-5C1734FD21C5}" destId="{2952F6EA-95F0-4E28-8D1B-6092C88427B8}" srcOrd="1" destOrd="0" presId="urn:microsoft.com/office/officeart/2005/8/layout/orgChart1"/>
    <dgm:cxn modelId="{1035FF03-80AB-4C57-94E5-FC7C5E1BBF58}" type="presParOf" srcId="{5ED8B9EF-423E-401E-BAAA-5C1734FD21C5}" destId="{34205E3A-C555-48C9-AC09-A0C5A82CF325}" srcOrd="2" destOrd="0" presId="urn:microsoft.com/office/officeart/2005/8/layout/orgChart1"/>
    <dgm:cxn modelId="{C35DDCF2-D044-483B-BFAC-75B06B5D7ED4}" type="presParOf" srcId="{01D2D56D-11A1-4E82-9E55-933FFE2DDDD8}" destId="{2538A046-2EE3-4141-8F53-5FE7816B5D21}" srcOrd="2" destOrd="0" presId="urn:microsoft.com/office/officeart/2005/8/layout/orgChart1"/>
    <dgm:cxn modelId="{9E873590-44CE-4E00-935E-07759C430393}" type="presParOf" srcId="{01D2D56D-11A1-4E82-9E55-933FFE2DDDD8}" destId="{1320CB36-A640-4706-83B9-E99347822AF5}" srcOrd="3" destOrd="0" presId="urn:microsoft.com/office/officeart/2005/8/layout/orgChart1"/>
    <dgm:cxn modelId="{F9727646-B091-4F46-9586-4AE7B9AC700D}" type="presParOf" srcId="{1320CB36-A640-4706-83B9-E99347822AF5}" destId="{655673D2-C8B6-4BAA-810B-95F676DE00DE}" srcOrd="0" destOrd="0" presId="urn:microsoft.com/office/officeart/2005/8/layout/orgChart1"/>
    <dgm:cxn modelId="{3938A8E5-A840-48FE-B804-B71155C499EF}" type="presParOf" srcId="{655673D2-C8B6-4BAA-810B-95F676DE00DE}" destId="{47870A8D-76BC-460C-B4FA-32EFECE2B56A}" srcOrd="0" destOrd="0" presId="urn:microsoft.com/office/officeart/2005/8/layout/orgChart1"/>
    <dgm:cxn modelId="{8DB5925A-A847-44EC-B616-6DE7DAEBFE61}" type="presParOf" srcId="{655673D2-C8B6-4BAA-810B-95F676DE00DE}" destId="{B12EB6EE-FFFE-4618-8582-3D513989B918}" srcOrd="1" destOrd="0" presId="urn:microsoft.com/office/officeart/2005/8/layout/orgChart1"/>
    <dgm:cxn modelId="{750B754F-C3E7-4976-8AC2-A5270322DA2D}" type="presParOf" srcId="{1320CB36-A640-4706-83B9-E99347822AF5}" destId="{E6B4E032-959E-4508-B08C-F5CB336CA265}" srcOrd="1" destOrd="0" presId="urn:microsoft.com/office/officeart/2005/8/layout/orgChart1"/>
    <dgm:cxn modelId="{EF84105A-7F00-4633-A3A9-8EF491C20AB1}" type="presParOf" srcId="{1320CB36-A640-4706-83B9-E99347822AF5}" destId="{883869EC-D5DA-4DA6-90DB-2CADC4BF88E4}" srcOrd="2" destOrd="0" presId="urn:microsoft.com/office/officeart/2005/8/layout/orgChart1"/>
    <dgm:cxn modelId="{207F6329-8832-4237-8A17-6EF0F8B5A627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71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3.1.2 Otvaranje mape projekta</a:t>
          </a:r>
          <a:endParaRPr lang="en-US" b="0" smtClean="0"/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3.1.2.1</a:t>
          </a:r>
          <a:r>
            <a:rPr lang="en-US" baseline="0" smtClean="0">
              <a:latin typeface="Calibri"/>
            </a:rPr>
            <a:t> </a:t>
          </a:r>
          <a:r>
            <a:rPr lang="hr-HR" baseline="0" smtClean="0">
              <a:latin typeface="Calibri"/>
            </a:rPr>
            <a:t>Izrada popisa članova tima i njihovih prava pristupa mapi projekta</a:t>
          </a:r>
          <a:endParaRPr lang="en-US" smtClean="0"/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C6A49E15-5AB2-4700-A46C-D2F82CA76833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3.1.2.2 Izrada zahtjeva za otvaranjem mape projekta</a:t>
          </a:r>
          <a:endParaRPr lang="en-US" smtClean="0"/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/>
        </a:p>
      </dgm:t>
    </dgm:pt>
    <dgm:pt modelId="{A0ABF261-96EC-40FE-A1FD-CC505E2CF327}">
      <dgm:prSet/>
      <dgm:spPr/>
      <dgm:t>
        <a:bodyPr/>
        <a:lstStyle/>
        <a:p>
          <a:pPr marR="0" algn="ctr" rtl="0"/>
          <a:r>
            <a:rPr lang="hr-HR" smtClean="0"/>
            <a:t>3.1.2.3 Kreiranje digitalne mape projekta unutar dijeljenog prostora za pohranu</a:t>
          </a:r>
          <a:endParaRPr lang="en-US" smtClean="0"/>
        </a:p>
      </dgm:t>
    </dgm:pt>
    <dgm:pt modelId="{394B605A-3622-45B4-B282-57E778F6D642}" type="parTrans" cxnId="{2DE3BCA1-E4CA-4DEC-8805-BAF67E03013D}">
      <dgm:prSet/>
      <dgm:spPr/>
      <dgm:t>
        <a:bodyPr/>
        <a:lstStyle/>
        <a:p>
          <a:endParaRPr lang="en-US"/>
        </a:p>
      </dgm:t>
    </dgm:pt>
    <dgm:pt modelId="{0246C85D-B469-4CB6-8752-8A04A5E21F3E}" type="sibTrans" cxnId="{2DE3BCA1-E4CA-4DEC-8805-BAF67E03013D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73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3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3" custScaleX="156281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3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1" presStyleCnt="3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1" presStyleCnt="3" custScaleX="173300" custLinFactNeighborX="-6227" custLinFactNeighborY="4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1" presStyleCnt="3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F1107674-CAAD-4757-8F53-399ACA309207}" type="pres">
      <dgm:prSet presAssocID="{394B605A-3622-45B4-B282-57E778F6D642}" presName="Name35" presStyleLbl="parChTrans1D2" presStyleIdx="2" presStyleCnt="3"/>
      <dgm:spPr/>
      <dgm:t>
        <a:bodyPr/>
        <a:lstStyle/>
        <a:p>
          <a:endParaRPr lang="en-US"/>
        </a:p>
      </dgm:t>
    </dgm:pt>
    <dgm:pt modelId="{D4ACCF08-2A1E-4320-86B9-FBE386C56A5A}" type="pres">
      <dgm:prSet presAssocID="{A0ABF261-96EC-40FE-A1FD-CC505E2CF327}" presName="hierRoot2" presStyleCnt="0">
        <dgm:presLayoutVars>
          <dgm:hierBranch val="init"/>
        </dgm:presLayoutVars>
      </dgm:prSet>
      <dgm:spPr/>
    </dgm:pt>
    <dgm:pt modelId="{A9C879F9-CA00-41C2-BDDF-67A9838694F6}" type="pres">
      <dgm:prSet presAssocID="{A0ABF261-96EC-40FE-A1FD-CC505E2CF327}" presName="rootComposite" presStyleCnt="0"/>
      <dgm:spPr/>
    </dgm:pt>
    <dgm:pt modelId="{1CA9E42C-3D77-4D64-AAF3-D280163D70B3}" type="pres">
      <dgm:prSet presAssocID="{A0ABF261-96EC-40FE-A1FD-CC505E2CF327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E80449-5A3B-4256-A48B-83D158A9082E}" type="pres">
      <dgm:prSet presAssocID="{A0ABF261-96EC-40FE-A1FD-CC505E2CF327}" presName="rootConnector" presStyleLbl="node2" presStyleIdx="2" presStyleCnt="3"/>
      <dgm:spPr/>
      <dgm:t>
        <a:bodyPr/>
        <a:lstStyle/>
        <a:p>
          <a:endParaRPr lang="en-US"/>
        </a:p>
      </dgm:t>
    </dgm:pt>
    <dgm:pt modelId="{8072A55C-53D0-45D3-B259-E3DB05FD7648}" type="pres">
      <dgm:prSet presAssocID="{A0ABF261-96EC-40FE-A1FD-CC505E2CF327}" presName="hierChild4" presStyleCnt="0"/>
      <dgm:spPr/>
    </dgm:pt>
    <dgm:pt modelId="{101672AF-8830-4334-A143-082EB2140802}" type="pres">
      <dgm:prSet presAssocID="{A0ABF261-96EC-40FE-A1FD-CC505E2CF327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584AE16F-BC2A-4919-9F02-2BE2F9155530}" type="presOf" srcId="{10AF9B5E-44DC-4A7B-A2FC-FCF9C74A697D}" destId="{2538A046-2EE3-4141-8F53-5FE7816B5D21}" srcOrd="0" destOrd="0" presId="urn:microsoft.com/office/officeart/2005/8/layout/orgChart1"/>
    <dgm:cxn modelId="{3863D42F-B53D-4B59-BCC2-7139316B224A}" type="presOf" srcId="{DABFFD50-80D9-4069-8111-1AC14E95A7AD}" destId="{46B49137-8B0F-4EF6-87A2-711957ABF870}" srcOrd="0" destOrd="0" presId="urn:microsoft.com/office/officeart/2005/8/layout/orgChart1"/>
    <dgm:cxn modelId="{2DE3BCA1-E4CA-4DEC-8805-BAF67E03013D}" srcId="{E91BEFA7-22F2-44BC-8E94-3CEBB46CE2E7}" destId="{A0ABF261-96EC-40FE-A1FD-CC505E2CF327}" srcOrd="2" destOrd="0" parTransId="{394B605A-3622-45B4-B282-57E778F6D642}" sibTransId="{0246C85D-B469-4CB6-8752-8A04A5E21F3E}"/>
    <dgm:cxn modelId="{035EE37E-2060-463E-8BA6-C5E82719A02B}" type="presOf" srcId="{C6A49E15-5AB2-4700-A46C-D2F82CA76833}" destId="{47870A8D-76BC-460C-B4FA-32EFECE2B56A}" srcOrd="0" destOrd="0" presId="urn:microsoft.com/office/officeart/2005/8/layout/orgChart1"/>
    <dgm:cxn modelId="{876DA799-59B9-4DC9-A781-C047225E1DBB}" srcId="{E91BEFA7-22F2-44BC-8E94-3CEBB46CE2E7}" destId="{C6A49E15-5AB2-4700-A46C-D2F82CA76833}" srcOrd="1" destOrd="0" parTransId="{10AF9B5E-44DC-4A7B-A2FC-FCF9C74A697D}" sibTransId="{C9F2EE5E-FE07-4AB5-B37F-89383E0CDDC7}"/>
    <dgm:cxn modelId="{505624D2-3D8E-48E8-9F2B-88C5A9DD21AE}" type="presOf" srcId="{E91BEFA7-22F2-44BC-8E94-3CEBB46CE2E7}" destId="{E0073F42-5FBB-47FC-857F-27FBEB097687}" srcOrd="0" destOrd="0" presId="urn:microsoft.com/office/officeart/2005/8/layout/orgChart1"/>
    <dgm:cxn modelId="{1C2D9508-EDE1-43C1-9E46-796B5C6BFEDD}" type="presOf" srcId="{A0ABF261-96EC-40FE-A1FD-CC505E2CF327}" destId="{61E80449-5A3B-4256-A48B-83D158A9082E}" srcOrd="1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93E5F267-47D6-4A5C-9E8F-94921A139AC1}" type="presOf" srcId="{C6A49E15-5AB2-4700-A46C-D2F82CA76833}" destId="{B12EB6EE-FFFE-4618-8582-3D513989B918}" srcOrd="1" destOrd="0" presId="urn:microsoft.com/office/officeart/2005/8/layout/orgChart1"/>
    <dgm:cxn modelId="{DEB23369-8F81-4EB8-8AE8-0DFCF11731EB}" type="presOf" srcId="{D51E958B-E108-401A-864F-D962E2CD625F}" destId="{2B996159-C9D0-4F0B-98E2-AC38261F1FCC}" srcOrd="0" destOrd="0" presId="urn:microsoft.com/office/officeart/2005/8/layout/orgChart1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E2CCD4A2-6D93-4E1B-8482-92EBC7C15ECE}" type="presOf" srcId="{394B605A-3622-45B4-B282-57E778F6D642}" destId="{F1107674-CAAD-4757-8F53-399ACA309207}" srcOrd="0" destOrd="0" presId="urn:microsoft.com/office/officeart/2005/8/layout/orgChart1"/>
    <dgm:cxn modelId="{3CD8011B-BB14-4531-8311-94C39BC3E9FB}" type="presOf" srcId="{E91BEFA7-22F2-44BC-8E94-3CEBB46CE2E7}" destId="{1C6AC39D-94EC-4557-B3B3-FA937419A766}" srcOrd="1" destOrd="0" presId="urn:microsoft.com/office/officeart/2005/8/layout/orgChart1"/>
    <dgm:cxn modelId="{75632479-15F8-4D6C-A180-939A46AC3392}" type="presOf" srcId="{A0ABF261-96EC-40FE-A1FD-CC505E2CF327}" destId="{1CA9E42C-3D77-4D64-AAF3-D280163D70B3}" srcOrd="0" destOrd="0" presId="urn:microsoft.com/office/officeart/2005/8/layout/orgChart1"/>
    <dgm:cxn modelId="{8AF4822B-DB48-4690-B739-9C906FE7FC14}" type="presOf" srcId="{D51E958B-E108-401A-864F-D962E2CD625F}" destId="{4A2ADF66-647C-4D4A-8195-155EF9F6A9D2}" srcOrd="1" destOrd="0" presId="urn:microsoft.com/office/officeart/2005/8/layout/orgChart1"/>
    <dgm:cxn modelId="{9FDDE562-0F02-4121-A0EC-3D7B8E346AAF}" type="presOf" srcId="{9896DC4A-99B0-47CB-B058-6D82ABF6C47F}" destId="{97E1651C-A1ED-41BF-ADA5-E83B0D9473A9}" srcOrd="0" destOrd="0" presId="urn:microsoft.com/office/officeart/2005/8/layout/orgChart1"/>
    <dgm:cxn modelId="{21AEC901-5447-4657-842B-C60846DD568A}" type="presParOf" srcId="{46B49137-8B0F-4EF6-87A2-711957ABF870}" destId="{34FECB1B-2BEB-469F-81AE-E95C948CA179}" srcOrd="0" destOrd="0" presId="urn:microsoft.com/office/officeart/2005/8/layout/orgChart1"/>
    <dgm:cxn modelId="{2AB14081-D461-4550-A99F-4C1D434D5B0C}" type="presParOf" srcId="{34FECB1B-2BEB-469F-81AE-E95C948CA179}" destId="{183369A8-2500-4214-99F8-78CFA89A8090}" srcOrd="0" destOrd="0" presId="urn:microsoft.com/office/officeart/2005/8/layout/orgChart1"/>
    <dgm:cxn modelId="{75033092-2B4F-44AC-8805-F18E85321665}" type="presParOf" srcId="{183369A8-2500-4214-99F8-78CFA89A8090}" destId="{E0073F42-5FBB-47FC-857F-27FBEB097687}" srcOrd="0" destOrd="0" presId="urn:microsoft.com/office/officeart/2005/8/layout/orgChart1"/>
    <dgm:cxn modelId="{5C66C818-F1D5-40EE-95A7-D934D1C5A654}" type="presParOf" srcId="{183369A8-2500-4214-99F8-78CFA89A8090}" destId="{1C6AC39D-94EC-4557-B3B3-FA937419A766}" srcOrd="1" destOrd="0" presId="urn:microsoft.com/office/officeart/2005/8/layout/orgChart1"/>
    <dgm:cxn modelId="{862F40A8-1C65-4CDF-A749-2EB4A24DEED3}" type="presParOf" srcId="{34FECB1B-2BEB-469F-81AE-E95C948CA179}" destId="{01D2D56D-11A1-4E82-9E55-933FFE2DDDD8}" srcOrd="1" destOrd="0" presId="urn:microsoft.com/office/officeart/2005/8/layout/orgChart1"/>
    <dgm:cxn modelId="{21C9D38A-5626-4CA6-AB43-EAAB9BA00985}" type="presParOf" srcId="{01D2D56D-11A1-4E82-9E55-933FFE2DDDD8}" destId="{97E1651C-A1ED-41BF-ADA5-E83B0D9473A9}" srcOrd="0" destOrd="0" presId="urn:microsoft.com/office/officeart/2005/8/layout/orgChart1"/>
    <dgm:cxn modelId="{CE39D19B-924E-4D30-AE57-07F2174BF6CA}" type="presParOf" srcId="{01D2D56D-11A1-4E82-9E55-933FFE2DDDD8}" destId="{5ED8B9EF-423E-401E-BAAA-5C1734FD21C5}" srcOrd="1" destOrd="0" presId="urn:microsoft.com/office/officeart/2005/8/layout/orgChart1"/>
    <dgm:cxn modelId="{C28774AF-52BB-456F-B011-908BEC0A244D}" type="presParOf" srcId="{5ED8B9EF-423E-401E-BAAA-5C1734FD21C5}" destId="{E05BCCD4-EA1B-4B64-8A9B-709A04412A40}" srcOrd="0" destOrd="0" presId="urn:microsoft.com/office/officeart/2005/8/layout/orgChart1"/>
    <dgm:cxn modelId="{9BBBFCCD-F4AF-42A5-8BBF-1031FDF56987}" type="presParOf" srcId="{E05BCCD4-EA1B-4B64-8A9B-709A04412A40}" destId="{2B996159-C9D0-4F0B-98E2-AC38261F1FCC}" srcOrd="0" destOrd="0" presId="urn:microsoft.com/office/officeart/2005/8/layout/orgChart1"/>
    <dgm:cxn modelId="{C33A559F-4AF0-49DC-A499-A8ACF1DC35BA}" type="presParOf" srcId="{E05BCCD4-EA1B-4B64-8A9B-709A04412A40}" destId="{4A2ADF66-647C-4D4A-8195-155EF9F6A9D2}" srcOrd="1" destOrd="0" presId="urn:microsoft.com/office/officeart/2005/8/layout/orgChart1"/>
    <dgm:cxn modelId="{445AA16B-25F3-43E6-84CB-C6A3AA3ED186}" type="presParOf" srcId="{5ED8B9EF-423E-401E-BAAA-5C1734FD21C5}" destId="{2952F6EA-95F0-4E28-8D1B-6092C88427B8}" srcOrd="1" destOrd="0" presId="urn:microsoft.com/office/officeart/2005/8/layout/orgChart1"/>
    <dgm:cxn modelId="{142FF6BA-9E2D-4F53-B71A-72AEB04F5A1C}" type="presParOf" srcId="{5ED8B9EF-423E-401E-BAAA-5C1734FD21C5}" destId="{34205E3A-C555-48C9-AC09-A0C5A82CF325}" srcOrd="2" destOrd="0" presId="urn:microsoft.com/office/officeart/2005/8/layout/orgChart1"/>
    <dgm:cxn modelId="{2E294451-8C2D-4714-84B8-2733D0F72AC8}" type="presParOf" srcId="{01D2D56D-11A1-4E82-9E55-933FFE2DDDD8}" destId="{2538A046-2EE3-4141-8F53-5FE7816B5D21}" srcOrd="2" destOrd="0" presId="urn:microsoft.com/office/officeart/2005/8/layout/orgChart1"/>
    <dgm:cxn modelId="{7B8822FF-6848-4272-BEE0-CB6FBBC0A8EA}" type="presParOf" srcId="{01D2D56D-11A1-4E82-9E55-933FFE2DDDD8}" destId="{1320CB36-A640-4706-83B9-E99347822AF5}" srcOrd="3" destOrd="0" presId="urn:microsoft.com/office/officeart/2005/8/layout/orgChart1"/>
    <dgm:cxn modelId="{E927ABC5-E179-42B1-B9BC-41197A641452}" type="presParOf" srcId="{1320CB36-A640-4706-83B9-E99347822AF5}" destId="{655673D2-C8B6-4BAA-810B-95F676DE00DE}" srcOrd="0" destOrd="0" presId="urn:microsoft.com/office/officeart/2005/8/layout/orgChart1"/>
    <dgm:cxn modelId="{954CE7EF-2025-4DA8-B3C9-3D289855E5C5}" type="presParOf" srcId="{655673D2-C8B6-4BAA-810B-95F676DE00DE}" destId="{47870A8D-76BC-460C-B4FA-32EFECE2B56A}" srcOrd="0" destOrd="0" presId="urn:microsoft.com/office/officeart/2005/8/layout/orgChart1"/>
    <dgm:cxn modelId="{4D59B54F-DA73-4AB1-B8B9-730C13B1B1B3}" type="presParOf" srcId="{655673D2-C8B6-4BAA-810B-95F676DE00DE}" destId="{B12EB6EE-FFFE-4618-8582-3D513989B918}" srcOrd="1" destOrd="0" presId="urn:microsoft.com/office/officeart/2005/8/layout/orgChart1"/>
    <dgm:cxn modelId="{22E92D6E-DD44-4F44-9282-C2D53CF4F107}" type="presParOf" srcId="{1320CB36-A640-4706-83B9-E99347822AF5}" destId="{E6B4E032-959E-4508-B08C-F5CB336CA265}" srcOrd="1" destOrd="0" presId="urn:microsoft.com/office/officeart/2005/8/layout/orgChart1"/>
    <dgm:cxn modelId="{4534EF30-5771-4CE5-9EFF-61A423601CB9}" type="presParOf" srcId="{1320CB36-A640-4706-83B9-E99347822AF5}" destId="{883869EC-D5DA-4DA6-90DB-2CADC4BF88E4}" srcOrd="2" destOrd="0" presId="urn:microsoft.com/office/officeart/2005/8/layout/orgChart1"/>
    <dgm:cxn modelId="{C87BBBC3-4458-48BF-92AE-15176EAA17EB}" type="presParOf" srcId="{01D2D56D-11A1-4E82-9E55-933FFE2DDDD8}" destId="{F1107674-CAAD-4757-8F53-399ACA309207}" srcOrd="4" destOrd="0" presId="urn:microsoft.com/office/officeart/2005/8/layout/orgChart1"/>
    <dgm:cxn modelId="{6F93E02F-5217-4B43-97F2-151EF7CE8521}" type="presParOf" srcId="{01D2D56D-11A1-4E82-9E55-933FFE2DDDD8}" destId="{D4ACCF08-2A1E-4320-86B9-FBE386C56A5A}" srcOrd="5" destOrd="0" presId="urn:microsoft.com/office/officeart/2005/8/layout/orgChart1"/>
    <dgm:cxn modelId="{00D35CC1-3C09-436D-9E94-A7279C72E658}" type="presParOf" srcId="{D4ACCF08-2A1E-4320-86B9-FBE386C56A5A}" destId="{A9C879F9-CA00-41C2-BDDF-67A9838694F6}" srcOrd="0" destOrd="0" presId="urn:microsoft.com/office/officeart/2005/8/layout/orgChart1"/>
    <dgm:cxn modelId="{1F3164EC-F586-4C34-871C-10823B70D09D}" type="presParOf" srcId="{A9C879F9-CA00-41C2-BDDF-67A9838694F6}" destId="{1CA9E42C-3D77-4D64-AAF3-D280163D70B3}" srcOrd="0" destOrd="0" presId="urn:microsoft.com/office/officeart/2005/8/layout/orgChart1"/>
    <dgm:cxn modelId="{07374DAD-4F73-4C18-A6BC-FBDB5E6938BF}" type="presParOf" srcId="{A9C879F9-CA00-41C2-BDDF-67A9838694F6}" destId="{61E80449-5A3B-4256-A48B-83D158A9082E}" srcOrd="1" destOrd="0" presId="urn:microsoft.com/office/officeart/2005/8/layout/orgChart1"/>
    <dgm:cxn modelId="{67C550F5-3D5E-451E-94DA-F4D09E4F4923}" type="presParOf" srcId="{D4ACCF08-2A1E-4320-86B9-FBE386C56A5A}" destId="{8072A55C-53D0-45D3-B259-E3DB05FD7648}" srcOrd="1" destOrd="0" presId="urn:microsoft.com/office/officeart/2005/8/layout/orgChart1"/>
    <dgm:cxn modelId="{823DD0EB-FB09-45D8-AB44-EE9B84067CA7}" type="presParOf" srcId="{D4ACCF08-2A1E-4320-86B9-FBE386C56A5A}" destId="{101672AF-8830-4334-A143-082EB2140802}" srcOrd="2" destOrd="0" presId="urn:microsoft.com/office/officeart/2005/8/layout/orgChart1"/>
    <dgm:cxn modelId="{1A8429C7-4E7E-4039-B03F-2FFC135D329A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76" minVer="http://schemas.openxmlformats.org/drawingml/2006/diagram"/>
    </a:ext>
  </dgm:extLst>
</dgm:dataModel>
</file>

<file path=word/diagrams/data15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3.3 Isporučivanje rezultata rada</a:t>
          </a:r>
          <a:endParaRPr lang="en-US" b="0" smtClean="0"/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3.3.1 Izrada kontrolne verzije projektne dokumentacije</a:t>
          </a:r>
          <a:endParaRPr lang="en-US" smtClean="0"/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FEF91F4A-E277-4E3B-8E8F-98779749C1CA}">
      <dgm:prSet/>
      <dgm:spPr/>
      <dgm:t>
        <a:bodyPr/>
        <a:lstStyle/>
        <a:p>
          <a:pPr marR="0" algn="ctr" rtl="0"/>
          <a:r>
            <a:rPr lang="hr-HR" smtClean="0"/>
            <a:t>3.3.2 Pribavljanje potvrde naručitelja da je zadovoljan predloženom projektnom dokumentacijom</a:t>
          </a:r>
          <a:endParaRPr lang="en-US" smtClean="0"/>
        </a:p>
      </dgm:t>
    </dgm:pt>
    <dgm:pt modelId="{D6133441-04FA-4599-8E0B-44E11D684975}" type="parTrans" cxnId="{5A22FB4B-6551-412C-B443-5F074EDAB2E8}">
      <dgm:prSet/>
      <dgm:spPr/>
      <dgm:t>
        <a:bodyPr/>
        <a:lstStyle/>
        <a:p>
          <a:endParaRPr lang="en-US"/>
        </a:p>
      </dgm:t>
    </dgm:pt>
    <dgm:pt modelId="{7558C618-1FE1-42DF-BA8D-50D9AEF14057}" type="sibTrans" cxnId="{5A22FB4B-6551-412C-B443-5F074EDAB2E8}">
      <dgm:prSet/>
      <dgm:spPr/>
    </dgm:pt>
    <dgm:pt modelId="{BFFDBCE9-97A2-4B92-B6A8-08C51A84887C}">
      <dgm:prSet/>
      <dgm:spPr/>
      <dgm:t>
        <a:bodyPr/>
        <a:lstStyle/>
        <a:p>
          <a:pPr marR="0" algn="ctr" rtl="0"/>
          <a:r>
            <a:rPr lang="hr-HR" smtClean="0"/>
            <a:t>3.3.3 Izrada završne verzije projektne dokumentacije</a:t>
          </a:r>
          <a:endParaRPr lang="en-US" smtClean="0"/>
        </a:p>
      </dgm:t>
    </dgm:pt>
    <dgm:pt modelId="{73890628-76BB-44EC-A8D6-E7F71CA2CCD0}" type="parTrans" cxnId="{5807376E-7E85-4B81-B19C-94A9E4F11847}">
      <dgm:prSet/>
      <dgm:spPr/>
      <dgm:t>
        <a:bodyPr/>
        <a:lstStyle/>
        <a:p>
          <a:endParaRPr lang="en-US"/>
        </a:p>
      </dgm:t>
    </dgm:pt>
    <dgm:pt modelId="{8EFF04F1-401A-4B74-A7F6-E3974470F3D2}" type="sibTrans" cxnId="{5807376E-7E85-4B81-B19C-94A9E4F11847}">
      <dgm:prSet/>
      <dgm:spPr/>
    </dgm:pt>
    <dgm:pt modelId="{B081F189-FD21-4461-991A-9AA3438D01D8}">
      <dgm:prSet/>
      <dgm:spPr/>
      <dgm:t>
        <a:bodyPr/>
        <a:lstStyle/>
        <a:p>
          <a:pPr marR="0" algn="ctr" rtl="0"/>
          <a:r>
            <a:rPr lang="hr-HR" smtClean="0"/>
            <a:t>3.3.4 Primopredaja završne verzije projektne dokumentacije</a:t>
          </a:r>
          <a:endParaRPr lang="en-US" smtClean="0"/>
        </a:p>
      </dgm:t>
    </dgm:pt>
    <dgm:pt modelId="{9D4E541B-9430-4628-B799-3C008787FFA5}" type="parTrans" cxnId="{A59989EB-4546-40DC-A767-ED8DDB7652D8}">
      <dgm:prSet/>
      <dgm:spPr/>
      <dgm:t>
        <a:bodyPr/>
        <a:lstStyle/>
        <a:p>
          <a:endParaRPr lang="en-US"/>
        </a:p>
      </dgm:t>
    </dgm:pt>
    <dgm:pt modelId="{F6EECEE8-899B-421C-AA2E-90D2FCC0065D}" type="sibTrans" cxnId="{A59989EB-4546-40DC-A767-ED8DDB7652D8}">
      <dgm:prSet/>
      <dgm:spPr/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73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4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4" custScaleX="156281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4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EFB6817C-D3EC-4392-AF88-BEEF1A81E893}" type="pres">
      <dgm:prSet presAssocID="{D6133441-04FA-4599-8E0B-44E11D684975}" presName="Name35" presStyleLbl="parChTrans1D2" presStyleIdx="1" presStyleCnt="4"/>
      <dgm:spPr/>
      <dgm:t>
        <a:bodyPr/>
        <a:lstStyle/>
        <a:p>
          <a:endParaRPr lang="en-US"/>
        </a:p>
      </dgm:t>
    </dgm:pt>
    <dgm:pt modelId="{48B3D4F7-CC1B-4E7D-9A0F-F0B3800A327A}" type="pres">
      <dgm:prSet presAssocID="{FEF91F4A-E277-4E3B-8E8F-98779749C1CA}" presName="hierRoot2" presStyleCnt="0">
        <dgm:presLayoutVars>
          <dgm:hierBranch val="init"/>
        </dgm:presLayoutVars>
      </dgm:prSet>
      <dgm:spPr/>
    </dgm:pt>
    <dgm:pt modelId="{B3048D3B-F2F5-47E3-BC55-EAB714042D52}" type="pres">
      <dgm:prSet presAssocID="{FEF91F4A-E277-4E3B-8E8F-98779749C1CA}" presName="rootComposite" presStyleCnt="0"/>
      <dgm:spPr/>
    </dgm:pt>
    <dgm:pt modelId="{6CE618E7-B9A3-44E0-8791-765FCBE36DF4}" type="pres">
      <dgm:prSet presAssocID="{FEF91F4A-E277-4E3B-8E8F-98779749C1CA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06CBCF-65A9-4CD0-8B18-BFE4E0C82F0F}" type="pres">
      <dgm:prSet presAssocID="{FEF91F4A-E277-4E3B-8E8F-98779749C1CA}" presName="rootConnector" presStyleLbl="node2" presStyleIdx="1" presStyleCnt="4"/>
      <dgm:spPr/>
      <dgm:t>
        <a:bodyPr/>
        <a:lstStyle/>
        <a:p>
          <a:endParaRPr lang="en-US"/>
        </a:p>
      </dgm:t>
    </dgm:pt>
    <dgm:pt modelId="{8F2C26BF-0017-4CCC-AF4F-1122792F7E7A}" type="pres">
      <dgm:prSet presAssocID="{FEF91F4A-E277-4E3B-8E8F-98779749C1CA}" presName="hierChild4" presStyleCnt="0"/>
      <dgm:spPr/>
    </dgm:pt>
    <dgm:pt modelId="{3FC028C2-8698-4DCD-AE68-70F09AE743F0}" type="pres">
      <dgm:prSet presAssocID="{FEF91F4A-E277-4E3B-8E8F-98779749C1CA}" presName="hierChild5" presStyleCnt="0"/>
      <dgm:spPr/>
    </dgm:pt>
    <dgm:pt modelId="{1F2A9F8A-9D9A-4A95-8843-AFF90DFDA5AB}" type="pres">
      <dgm:prSet presAssocID="{73890628-76BB-44EC-A8D6-E7F71CA2CCD0}" presName="Name35" presStyleLbl="parChTrans1D2" presStyleIdx="2" presStyleCnt="4"/>
      <dgm:spPr/>
      <dgm:t>
        <a:bodyPr/>
        <a:lstStyle/>
        <a:p>
          <a:endParaRPr lang="en-US"/>
        </a:p>
      </dgm:t>
    </dgm:pt>
    <dgm:pt modelId="{7D2D069D-F042-4C44-B845-6CD05B94FB6A}" type="pres">
      <dgm:prSet presAssocID="{BFFDBCE9-97A2-4B92-B6A8-08C51A84887C}" presName="hierRoot2" presStyleCnt="0">
        <dgm:presLayoutVars>
          <dgm:hierBranch val="init"/>
        </dgm:presLayoutVars>
      </dgm:prSet>
      <dgm:spPr/>
    </dgm:pt>
    <dgm:pt modelId="{27B8FAD4-182F-4AE4-BBA0-620CD42F2C2C}" type="pres">
      <dgm:prSet presAssocID="{BFFDBCE9-97A2-4B92-B6A8-08C51A84887C}" presName="rootComposite" presStyleCnt="0"/>
      <dgm:spPr/>
    </dgm:pt>
    <dgm:pt modelId="{94062937-BC87-4BA1-A19E-5278DDB8BDFF}" type="pres">
      <dgm:prSet presAssocID="{BFFDBCE9-97A2-4B92-B6A8-08C51A84887C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2E9DDA-B258-4B64-AFCE-CF37FE12146F}" type="pres">
      <dgm:prSet presAssocID="{BFFDBCE9-97A2-4B92-B6A8-08C51A84887C}" presName="rootConnector" presStyleLbl="node2" presStyleIdx="2" presStyleCnt="4"/>
      <dgm:spPr/>
      <dgm:t>
        <a:bodyPr/>
        <a:lstStyle/>
        <a:p>
          <a:endParaRPr lang="en-US"/>
        </a:p>
      </dgm:t>
    </dgm:pt>
    <dgm:pt modelId="{EC9350CA-6FE6-4BDD-BA53-6DB7C328727E}" type="pres">
      <dgm:prSet presAssocID="{BFFDBCE9-97A2-4B92-B6A8-08C51A84887C}" presName="hierChild4" presStyleCnt="0"/>
      <dgm:spPr/>
    </dgm:pt>
    <dgm:pt modelId="{E61B58D2-8C6A-4F6A-AAFB-F195BA186E6F}" type="pres">
      <dgm:prSet presAssocID="{BFFDBCE9-97A2-4B92-B6A8-08C51A84887C}" presName="hierChild5" presStyleCnt="0"/>
      <dgm:spPr/>
    </dgm:pt>
    <dgm:pt modelId="{F3108B33-DFC6-4BA5-982C-A8F960DD8A2D}" type="pres">
      <dgm:prSet presAssocID="{9D4E541B-9430-4628-B799-3C008787FFA5}" presName="Name35" presStyleLbl="parChTrans1D2" presStyleIdx="3" presStyleCnt="4"/>
      <dgm:spPr/>
      <dgm:t>
        <a:bodyPr/>
        <a:lstStyle/>
        <a:p>
          <a:endParaRPr lang="en-US"/>
        </a:p>
      </dgm:t>
    </dgm:pt>
    <dgm:pt modelId="{E45B3889-4C8A-4A1D-B35C-59E70F55E77C}" type="pres">
      <dgm:prSet presAssocID="{B081F189-FD21-4461-991A-9AA3438D01D8}" presName="hierRoot2" presStyleCnt="0">
        <dgm:presLayoutVars>
          <dgm:hierBranch val="init"/>
        </dgm:presLayoutVars>
      </dgm:prSet>
      <dgm:spPr/>
    </dgm:pt>
    <dgm:pt modelId="{140E7DC5-9EC3-4C23-8696-261912E146E7}" type="pres">
      <dgm:prSet presAssocID="{B081F189-FD21-4461-991A-9AA3438D01D8}" presName="rootComposite" presStyleCnt="0"/>
      <dgm:spPr/>
    </dgm:pt>
    <dgm:pt modelId="{39BD90C1-F76C-41C9-82BD-1C79434B75D6}" type="pres">
      <dgm:prSet presAssocID="{B081F189-FD21-4461-991A-9AA3438D01D8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2949B0-35E0-4224-AA9E-01120F05E86C}" type="pres">
      <dgm:prSet presAssocID="{B081F189-FD21-4461-991A-9AA3438D01D8}" presName="rootConnector" presStyleLbl="node2" presStyleIdx="3" presStyleCnt="4"/>
      <dgm:spPr/>
      <dgm:t>
        <a:bodyPr/>
        <a:lstStyle/>
        <a:p>
          <a:endParaRPr lang="en-US"/>
        </a:p>
      </dgm:t>
    </dgm:pt>
    <dgm:pt modelId="{C56855A5-5FE3-4458-8884-C381437A1772}" type="pres">
      <dgm:prSet presAssocID="{B081F189-FD21-4461-991A-9AA3438D01D8}" presName="hierChild4" presStyleCnt="0"/>
      <dgm:spPr/>
    </dgm:pt>
    <dgm:pt modelId="{F816178F-9C8B-4964-B250-09924F7E86B2}" type="pres">
      <dgm:prSet presAssocID="{B081F189-FD21-4461-991A-9AA3438D01D8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1993C109-A944-490A-A0AB-2313CF9A1867}" type="presOf" srcId="{9D4E541B-9430-4628-B799-3C008787FFA5}" destId="{F3108B33-DFC6-4BA5-982C-A8F960DD8A2D}" srcOrd="0" destOrd="0" presId="urn:microsoft.com/office/officeart/2005/8/layout/orgChart1"/>
    <dgm:cxn modelId="{D243E685-012E-4E48-855C-30A076D9FE74}" type="presOf" srcId="{E91BEFA7-22F2-44BC-8E94-3CEBB46CE2E7}" destId="{E0073F42-5FBB-47FC-857F-27FBEB097687}" srcOrd="0" destOrd="0" presId="urn:microsoft.com/office/officeart/2005/8/layout/orgChart1"/>
    <dgm:cxn modelId="{F9BC5F60-40E8-4FCA-B5DA-8BFEC08E2EC1}" type="presOf" srcId="{D51E958B-E108-401A-864F-D962E2CD625F}" destId="{2B996159-C9D0-4F0B-98E2-AC38261F1FCC}" srcOrd="0" destOrd="0" presId="urn:microsoft.com/office/officeart/2005/8/layout/orgChart1"/>
    <dgm:cxn modelId="{5807376E-7E85-4B81-B19C-94A9E4F11847}" srcId="{E91BEFA7-22F2-44BC-8E94-3CEBB46CE2E7}" destId="{BFFDBCE9-97A2-4B92-B6A8-08C51A84887C}" srcOrd="2" destOrd="0" parTransId="{73890628-76BB-44EC-A8D6-E7F71CA2CCD0}" sibTransId="{8EFF04F1-401A-4B74-A7F6-E3974470F3D2}"/>
    <dgm:cxn modelId="{5A22FB4B-6551-412C-B443-5F074EDAB2E8}" srcId="{E91BEFA7-22F2-44BC-8E94-3CEBB46CE2E7}" destId="{FEF91F4A-E277-4E3B-8E8F-98779749C1CA}" srcOrd="1" destOrd="0" parTransId="{D6133441-04FA-4599-8E0B-44E11D684975}" sibTransId="{7558C618-1FE1-42DF-BA8D-50D9AEF14057}"/>
    <dgm:cxn modelId="{B9791E78-02D8-474B-A410-252DA44D422A}" type="presOf" srcId="{E91BEFA7-22F2-44BC-8E94-3CEBB46CE2E7}" destId="{1C6AC39D-94EC-4557-B3B3-FA937419A766}" srcOrd="1" destOrd="0" presId="urn:microsoft.com/office/officeart/2005/8/layout/orgChart1"/>
    <dgm:cxn modelId="{309A82DE-9CC0-4BDF-A419-9976A1F6D66D}" type="presOf" srcId="{BFFDBCE9-97A2-4B92-B6A8-08C51A84887C}" destId="{94062937-BC87-4BA1-A19E-5278DDB8BDFF}" srcOrd="0" destOrd="0" presId="urn:microsoft.com/office/officeart/2005/8/layout/orgChart1"/>
    <dgm:cxn modelId="{D854838C-73CF-409E-B231-87E029BFE4E5}" type="presOf" srcId="{BFFDBCE9-97A2-4B92-B6A8-08C51A84887C}" destId="{872E9DDA-B258-4B64-AFCE-CF37FE12146F}" srcOrd="1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A8E5CC40-9F8A-442A-807A-E81C414C1609}" type="presOf" srcId="{D6133441-04FA-4599-8E0B-44E11D684975}" destId="{EFB6817C-D3EC-4392-AF88-BEEF1A81E893}" srcOrd="0" destOrd="0" presId="urn:microsoft.com/office/officeart/2005/8/layout/orgChart1"/>
    <dgm:cxn modelId="{A59989EB-4546-40DC-A767-ED8DDB7652D8}" srcId="{E91BEFA7-22F2-44BC-8E94-3CEBB46CE2E7}" destId="{B081F189-FD21-4461-991A-9AA3438D01D8}" srcOrd="3" destOrd="0" parTransId="{9D4E541B-9430-4628-B799-3C008787FFA5}" sibTransId="{F6EECEE8-899B-421C-AA2E-90D2FCC0065D}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A61E17AF-D24E-4FEE-B9E4-EE7EE70DC500}" type="presOf" srcId="{FEF91F4A-E277-4E3B-8E8F-98779749C1CA}" destId="{6CE618E7-B9A3-44E0-8791-765FCBE36DF4}" srcOrd="0" destOrd="0" presId="urn:microsoft.com/office/officeart/2005/8/layout/orgChart1"/>
    <dgm:cxn modelId="{6EEBB446-416A-472E-9697-E0398F0BA633}" type="presOf" srcId="{73890628-76BB-44EC-A8D6-E7F71CA2CCD0}" destId="{1F2A9F8A-9D9A-4A95-8843-AFF90DFDA5AB}" srcOrd="0" destOrd="0" presId="urn:microsoft.com/office/officeart/2005/8/layout/orgChart1"/>
    <dgm:cxn modelId="{75097227-5B0E-4469-A40D-8E3B1E52C575}" type="presOf" srcId="{DABFFD50-80D9-4069-8111-1AC14E95A7AD}" destId="{46B49137-8B0F-4EF6-87A2-711957ABF870}" srcOrd="0" destOrd="0" presId="urn:microsoft.com/office/officeart/2005/8/layout/orgChart1"/>
    <dgm:cxn modelId="{69F12D8B-1054-4BA8-98BF-4BB069406AC1}" type="presOf" srcId="{FEF91F4A-E277-4E3B-8E8F-98779749C1CA}" destId="{E806CBCF-65A9-4CD0-8B18-BFE4E0C82F0F}" srcOrd="1" destOrd="0" presId="urn:microsoft.com/office/officeart/2005/8/layout/orgChart1"/>
    <dgm:cxn modelId="{2F011502-96B8-4C09-B097-1499D2A76259}" type="presOf" srcId="{B081F189-FD21-4461-991A-9AA3438D01D8}" destId="{39BD90C1-F76C-41C9-82BD-1C79434B75D6}" srcOrd="0" destOrd="0" presId="urn:microsoft.com/office/officeart/2005/8/layout/orgChart1"/>
    <dgm:cxn modelId="{E8DAFCAA-4AC3-477E-9C69-A7DC57B9613C}" type="presOf" srcId="{B081F189-FD21-4461-991A-9AA3438D01D8}" destId="{DE2949B0-35E0-4224-AA9E-01120F05E86C}" srcOrd="1" destOrd="0" presId="urn:microsoft.com/office/officeart/2005/8/layout/orgChart1"/>
    <dgm:cxn modelId="{A164879E-1246-4366-BC39-B088C3996AB8}" type="presOf" srcId="{9896DC4A-99B0-47CB-B058-6D82ABF6C47F}" destId="{97E1651C-A1ED-41BF-ADA5-E83B0D9473A9}" srcOrd="0" destOrd="0" presId="urn:microsoft.com/office/officeart/2005/8/layout/orgChart1"/>
    <dgm:cxn modelId="{CD29C29B-8564-4B34-A407-FC3C4223AA98}" type="presOf" srcId="{D51E958B-E108-401A-864F-D962E2CD625F}" destId="{4A2ADF66-647C-4D4A-8195-155EF9F6A9D2}" srcOrd="1" destOrd="0" presId="urn:microsoft.com/office/officeart/2005/8/layout/orgChart1"/>
    <dgm:cxn modelId="{982C8580-3045-444C-BB3A-D9F33A99ECAA}" type="presParOf" srcId="{46B49137-8B0F-4EF6-87A2-711957ABF870}" destId="{34FECB1B-2BEB-469F-81AE-E95C948CA179}" srcOrd="0" destOrd="0" presId="urn:microsoft.com/office/officeart/2005/8/layout/orgChart1"/>
    <dgm:cxn modelId="{01181797-DA98-4BB8-B46B-DB1DE94B41B8}" type="presParOf" srcId="{34FECB1B-2BEB-469F-81AE-E95C948CA179}" destId="{183369A8-2500-4214-99F8-78CFA89A8090}" srcOrd="0" destOrd="0" presId="urn:microsoft.com/office/officeart/2005/8/layout/orgChart1"/>
    <dgm:cxn modelId="{7FBE6004-4206-4216-9253-E1DE29ABF36D}" type="presParOf" srcId="{183369A8-2500-4214-99F8-78CFA89A8090}" destId="{E0073F42-5FBB-47FC-857F-27FBEB097687}" srcOrd="0" destOrd="0" presId="urn:microsoft.com/office/officeart/2005/8/layout/orgChart1"/>
    <dgm:cxn modelId="{DB7C25D8-A85F-4A81-9A52-D1200D1D8609}" type="presParOf" srcId="{183369A8-2500-4214-99F8-78CFA89A8090}" destId="{1C6AC39D-94EC-4557-B3B3-FA937419A766}" srcOrd="1" destOrd="0" presId="urn:microsoft.com/office/officeart/2005/8/layout/orgChart1"/>
    <dgm:cxn modelId="{598E4F6B-2B8D-46E6-B8A3-DC66925F4100}" type="presParOf" srcId="{34FECB1B-2BEB-469F-81AE-E95C948CA179}" destId="{01D2D56D-11A1-4E82-9E55-933FFE2DDDD8}" srcOrd="1" destOrd="0" presId="urn:microsoft.com/office/officeart/2005/8/layout/orgChart1"/>
    <dgm:cxn modelId="{E8262292-B019-4BA9-9953-A196A1AC7F69}" type="presParOf" srcId="{01D2D56D-11A1-4E82-9E55-933FFE2DDDD8}" destId="{97E1651C-A1ED-41BF-ADA5-E83B0D9473A9}" srcOrd="0" destOrd="0" presId="urn:microsoft.com/office/officeart/2005/8/layout/orgChart1"/>
    <dgm:cxn modelId="{B1E4EDC9-23FF-4A54-B794-6D39349CC757}" type="presParOf" srcId="{01D2D56D-11A1-4E82-9E55-933FFE2DDDD8}" destId="{5ED8B9EF-423E-401E-BAAA-5C1734FD21C5}" srcOrd="1" destOrd="0" presId="urn:microsoft.com/office/officeart/2005/8/layout/orgChart1"/>
    <dgm:cxn modelId="{7E279532-62D2-4C7A-ABDE-D24A65B51910}" type="presParOf" srcId="{5ED8B9EF-423E-401E-BAAA-5C1734FD21C5}" destId="{E05BCCD4-EA1B-4B64-8A9B-709A04412A40}" srcOrd="0" destOrd="0" presId="urn:microsoft.com/office/officeart/2005/8/layout/orgChart1"/>
    <dgm:cxn modelId="{92611C6F-1435-4F90-88D7-7DAE8E505436}" type="presParOf" srcId="{E05BCCD4-EA1B-4B64-8A9B-709A04412A40}" destId="{2B996159-C9D0-4F0B-98E2-AC38261F1FCC}" srcOrd="0" destOrd="0" presId="urn:microsoft.com/office/officeart/2005/8/layout/orgChart1"/>
    <dgm:cxn modelId="{761531C4-D74A-4AA0-859F-14560817A555}" type="presParOf" srcId="{E05BCCD4-EA1B-4B64-8A9B-709A04412A40}" destId="{4A2ADF66-647C-4D4A-8195-155EF9F6A9D2}" srcOrd="1" destOrd="0" presId="urn:microsoft.com/office/officeart/2005/8/layout/orgChart1"/>
    <dgm:cxn modelId="{FC8144C4-3FDB-4786-AD62-42244B3A1D76}" type="presParOf" srcId="{5ED8B9EF-423E-401E-BAAA-5C1734FD21C5}" destId="{2952F6EA-95F0-4E28-8D1B-6092C88427B8}" srcOrd="1" destOrd="0" presId="urn:microsoft.com/office/officeart/2005/8/layout/orgChart1"/>
    <dgm:cxn modelId="{C04FF33D-99CD-489F-BF11-E037644479C2}" type="presParOf" srcId="{5ED8B9EF-423E-401E-BAAA-5C1734FD21C5}" destId="{34205E3A-C555-48C9-AC09-A0C5A82CF325}" srcOrd="2" destOrd="0" presId="urn:microsoft.com/office/officeart/2005/8/layout/orgChart1"/>
    <dgm:cxn modelId="{0E014C19-B9A8-4849-B91B-90C25FFBAE11}" type="presParOf" srcId="{01D2D56D-11A1-4E82-9E55-933FFE2DDDD8}" destId="{EFB6817C-D3EC-4392-AF88-BEEF1A81E893}" srcOrd="2" destOrd="0" presId="urn:microsoft.com/office/officeart/2005/8/layout/orgChart1"/>
    <dgm:cxn modelId="{3208BD4E-DF5B-473E-88D1-B33320EEBC72}" type="presParOf" srcId="{01D2D56D-11A1-4E82-9E55-933FFE2DDDD8}" destId="{48B3D4F7-CC1B-4E7D-9A0F-F0B3800A327A}" srcOrd="3" destOrd="0" presId="urn:microsoft.com/office/officeart/2005/8/layout/orgChart1"/>
    <dgm:cxn modelId="{70CB8951-2668-4F7D-A485-6C3CF85E1C3C}" type="presParOf" srcId="{48B3D4F7-CC1B-4E7D-9A0F-F0B3800A327A}" destId="{B3048D3B-F2F5-47E3-BC55-EAB714042D52}" srcOrd="0" destOrd="0" presId="urn:microsoft.com/office/officeart/2005/8/layout/orgChart1"/>
    <dgm:cxn modelId="{F8FD7CA4-8AD7-4F3E-88C4-A67BBF653616}" type="presParOf" srcId="{B3048D3B-F2F5-47E3-BC55-EAB714042D52}" destId="{6CE618E7-B9A3-44E0-8791-765FCBE36DF4}" srcOrd="0" destOrd="0" presId="urn:microsoft.com/office/officeart/2005/8/layout/orgChart1"/>
    <dgm:cxn modelId="{EEBF2A94-A3AF-47B9-88C6-C8BA99F34CB0}" type="presParOf" srcId="{B3048D3B-F2F5-47E3-BC55-EAB714042D52}" destId="{E806CBCF-65A9-4CD0-8B18-BFE4E0C82F0F}" srcOrd="1" destOrd="0" presId="urn:microsoft.com/office/officeart/2005/8/layout/orgChart1"/>
    <dgm:cxn modelId="{06D3023F-4333-46FC-BD8A-16725EC6D9B9}" type="presParOf" srcId="{48B3D4F7-CC1B-4E7D-9A0F-F0B3800A327A}" destId="{8F2C26BF-0017-4CCC-AF4F-1122792F7E7A}" srcOrd="1" destOrd="0" presId="urn:microsoft.com/office/officeart/2005/8/layout/orgChart1"/>
    <dgm:cxn modelId="{1723F709-70E1-4D14-9EB9-B57580BD2E5E}" type="presParOf" srcId="{48B3D4F7-CC1B-4E7D-9A0F-F0B3800A327A}" destId="{3FC028C2-8698-4DCD-AE68-70F09AE743F0}" srcOrd="2" destOrd="0" presId="urn:microsoft.com/office/officeart/2005/8/layout/orgChart1"/>
    <dgm:cxn modelId="{E5465234-B24A-4882-B1CF-A1ABCE085651}" type="presParOf" srcId="{01D2D56D-11A1-4E82-9E55-933FFE2DDDD8}" destId="{1F2A9F8A-9D9A-4A95-8843-AFF90DFDA5AB}" srcOrd="4" destOrd="0" presId="urn:microsoft.com/office/officeart/2005/8/layout/orgChart1"/>
    <dgm:cxn modelId="{DB501BEC-A54F-4BA6-B300-B82F781E8BE9}" type="presParOf" srcId="{01D2D56D-11A1-4E82-9E55-933FFE2DDDD8}" destId="{7D2D069D-F042-4C44-B845-6CD05B94FB6A}" srcOrd="5" destOrd="0" presId="urn:microsoft.com/office/officeart/2005/8/layout/orgChart1"/>
    <dgm:cxn modelId="{1DFEBCDA-1393-4A4E-B13D-79897569E37F}" type="presParOf" srcId="{7D2D069D-F042-4C44-B845-6CD05B94FB6A}" destId="{27B8FAD4-182F-4AE4-BBA0-620CD42F2C2C}" srcOrd="0" destOrd="0" presId="urn:microsoft.com/office/officeart/2005/8/layout/orgChart1"/>
    <dgm:cxn modelId="{A24CF599-4507-4FDD-976F-17D27AF327A1}" type="presParOf" srcId="{27B8FAD4-182F-4AE4-BBA0-620CD42F2C2C}" destId="{94062937-BC87-4BA1-A19E-5278DDB8BDFF}" srcOrd="0" destOrd="0" presId="urn:microsoft.com/office/officeart/2005/8/layout/orgChart1"/>
    <dgm:cxn modelId="{C4FAC238-12EF-419E-A5EB-A27F8D569FED}" type="presParOf" srcId="{27B8FAD4-182F-4AE4-BBA0-620CD42F2C2C}" destId="{872E9DDA-B258-4B64-AFCE-CF37FE12146F}" srcOrd="1" destOrd="0" presId="urn:microsoft.com/office/officeart/2005/8/layout/orgChart1"/>
    <dgm:cxn modelId="{8429B101-8ABF-4842-8532-E1FC5C64A2E0}" type="presParOf" srcId="{7D2D069D-F042-4C44-B845-6CD05B94FB6A}" destId="{EC9350CA-6FE6-4BDD-BA53-6DB7C328727E}" srcOrd="1" destOrd="0" presId="urn:microsoft.com/office/officeart/2005/8/layout/orgChart1"/>
    <dgm:cxn modelId="{98922063-14AA-4F56-85D3-17146A024612}" type="presParOf" srcId="{7D2D069D-F042-4C44-B845-6CD05B94FB6A}" destId="{E61B58D2-8C6A-4F6A-AAFB-F195BA186E6F}" srcOrd="2" destOrd="0" presId="urn:microsoft.com/office/officeart/2005/8/layout/orgChart1"/>
    <dgm:cxn modelId="{E2AC05F6-3F96-4F6C-943F-330F1341E76C}" type="presParOf" srcId="{01D2D56D-11A1-4E82-9E55-933FFE2DDDD8}" destId="{F3108B33-DFC6-4BA5-982C-A8F960DD8A2D}" srcOrd="6" destOrd="0" presId="urn:microsoft.com/office/officeart/2005/8/layout/orgChart1"/>
    <dgm:cxn modelId="{B733C8C3-806A-4897-AC28-36F2BE363983}" type="presParOf" srcId="{01D2D56D-11A1-4E82-9E55-933FFE2DDDD8}" destId="{E45B3889-4C8A-4A1D-B35C-59E70F55E77C}" srcOrd="7" destOrd="0" presId="urn:microsoft.com/office/officeart/2005/8/layout/orgChart1"/>
    <dgm:cxn modelId="{0137811B-1BBB-4B15-8F32-F0374D6B6B7D}" type="presParOf" srcId="{E45B3889-4C8A-4A1D-B35C-59E70F55E77C}" destId="{140E7DC5-9EC3-4C23-8696-261912E146E7}" srcOrd="0" destOrd="0" presId="urn:microsoft.com/office/officeart/2005/8/layout/orgChart1"/>
    <dgm:cxn modelId="{09FBE9B9-F71B-463E-89F2-C06A6EE637AA}" type="presParOf" srcId="{140E7DC5-9EC3-4C23-8696-261912E146E7}" destId="{39BD90C1-F76C-41C9-82BD-1C79434B75D6}" srcOrd="0" destOrd="0" presId="urn:microsoft.com/office/officeart/2005/8/layout/orgChart1"/>
    <dgm:cxn modelId="{2B650275-0509-46EF-ACBD-1148CCD870B0}" type="presParOf" srcId="{140E7DC5-9EC3-4C23-8696-261912E146E7}" destId="{DE2949B0-35E0-4224-AA9E-01120F05E86C}" srcOrd="1" destOrd="0" presId="urn:microsoft.com/office/officeart/2005/8/layout/orgChart1"/>
    <dgm:cxn modelId="{1FE9D050-51A9-416B-A040-B810661750F6}" type="presParOf" srcId="{E45B3889-4C8A-4A1D-B35C-59E70F55E77C}" destId="{C56855A5-5FE3-4458-8884-C381437A1772}" srcOrd="1" destOrd="0" presId="urn:microsoft.com/office/officeart/2005/8/layout/orgChart1"/>
    <dgm:cxn modelId="{76C2B871-4231-42C4-AE60-C29510F75487}" type="presParOf" srcId="{E45B3889-4C8A-4A1D-B35C-59E70F55E77C}" destId="{F816178F-9C8B-4964-B250-09924F7E86B2}" srcOrd="2" destOrd="0" presId="urn:microsoft.com/office/officeart/2005/8/layout/orgChart1"/>
    <dgm:cxn modelId="{55F8908F-7D5A-4A85-B221-97FC68BE0EEC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81" minVer="http://schemas.openxmlformats.org/drawingml/2006/diagram"/>
    </a:ext>
  </dgm:extLst>
</dgm:dataModel>
</file>

<file path=word/diagrams/data16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3.4 Naplata i zatvaranje projekta</a:t>
          </a:r>
          <a:endParaRPr lang="en-US" b="0" smtClean="0"/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3.4.1 Obavještavanje Direktora i Ureda za opće poslove o obavljenom poslu</a:t>
          </a:r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EA1CD29C-19DC-4A43-8B5A-55AB15C4AA64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3.4.2 Naplata obavljenog posla</a:t>
          </a:r>
        </a:p>
      </dgm:t>
    </dgm:pt>
    <dgm:pt modelId="{036DCC81-23DF-4AF3-A230-74AFDC06BD0F}" type="parTrans" cxnId="{A6034765-343B-4B10-83A1-B8F85424FD90}">
      <dgm:prSet/>
      <dgm:spPr/>
      <dgm:t>
        <a:bodyPr/>
        <a:lstStyle/>
        <a:p>
          <a:endParaRPr lang="en-US"/>
        </a:p>
      </dgm:t>
    </dgm:pt>
    <dgm:pt modelId="{7A7B558E-AE39-45B9-BDE8-453B524BF350}" type="sibTrans" cxnId="{A6034765-343B-4B10-83A1-B8F85424FD90}">
      <dgm:prSet/>
      <dgm:spPr/>
      <dgm:t>
        <a:bodyPr/>
        <a:lstStyle/>
        <a:p>
          <a:endParaRPr lang="en-US"/>
        </a:p>
      </dgm:t>
    </dgm:pt>
    <dgm:pt modelId="{E755F4AF-91B0-43CC-B008-7888457CFDF7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3.4.3 Zatvaranje projekta</a:t>
          </a:r>
        </a:p>
      </dgm:t>
    </dgm:pt>
    <dgm:pt modelId="{5E6DAEAE-715D-47BD-959B-07FF5C91BC04}" type="parTrans" cxnId="{F8C647F7-F12D-4C4C-B113-939EA88738A8}">
      <dgm:prSet/>
      <dgm:spPr/>
      <dgm:t>
        <a:bodyPr/>
        <a:lstStyle/>
        <a:p>
          <a:endParaRPr lang="en-US"/>
        </a:p>
      </dgm:t>
    </dgm:pt>
    <dgm:pt modelId="{F006092D-BCEE-4B34-B132-9E1E03155735}" type="sibTrans" cxnId="{F8C647F7-F12D-4C4C-B113-939EA88738A8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73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3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3" custScaleX="156281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3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0278F4DA-0A6A-4390-BF4A-400DDC3AC5B7}" type="pres">
      <dgm:prSet presAssocID="{036DCC81-23DF-4AF3-A230-74AFDC06BD0F}" presName="Name35" presStyleLbl="parChTrans1D2" presStyleIdx="1" presStyleCnt="3"/>
      <dgm:spPr/>
      <dgm:t>
        <a:bodyPr/>
        <a:lstStyle/>
        <a:p>
          <a:endParaRPr lang="en-US"/>
        </a:p>
      </dgm:t>
    </dgm:pt>
    <dgm:pt modelId="{C3B855D9-1E2C-4623-BD88-BBC14735FA3E}" type="pres">
      <dgm:prSet presAssocID="{EA1CD29C-19DC-4A43-8B5A-55AB15C4AA64}" presName="hierRoot2" presStyleCnt="0">
        <dgm:presLayoutVars>
          <dgm:hierBranch val="init"/>
        </dgm:presLayoutVars>
      </dgm:prSet>
      <dgm:spPr/>
    </dgm:pt>
    <dgm:pt modelId="{BF1215E6-7BA7-483D-B104-5F21173C3C1F}" type="pres">
      <dgm:prSet presAssocID="{EA1CD29C-19DC-4A43-8B5A-55AB15C4AA64}" presName="rootComposite" presStyleCnt="0"/>
      <dgm:spPr/>
    </dgm:pt>
    <dgm:pt modelId="{952941AA-2BC3-4A93-B9EF-0EF17F0D6E5D}" type="pres">
      <dgm:prSet presAssocID="{EA1CD29C-19DC-4A43-8B5A-55AB15C4AA64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B2EB32-637C-4321-82B6-5349D21730CF}" type="pres">
      <dgm:prSet presAssocID="{EA1CD29C-19DC-4A43-8B5A-55AB15C4AA64}" presName="rootConnector" presStyleLbl="node2" presStyleIdx="1" presStyleCnt="3"/>
      <dgm:spPr/>
      <dgm:t>
        <a:bodyPr/>
        <a:lstStyle/>
        <a:p>
          <a:endParaRPr lang="en-US"/>
        </a:p>
      </dgm:t>
    </dgm:pt>
    <dgm:pt modelId="{DC81131B-0B71-4B92-9AC0-8AFA68829000}" type="pres">
      <dgm:prSet presAssocID="{EA1CD29C-19DC-4A43-8B5A-55AB15C4AA64}" presName="hierChild4" presStyleCnt="0"/>
      <dgm:spPr/>
    </dgm:pt>
    <dgm:pt modelId="{4D197ADD-5F18-4D6A-8C86-CAB0D0FFAABA}" type="pres">
      <dgm:prSet presAssocID="{EA1CD29C-19DC-4A43-8B5A-55AB15C4AA64}" presName="hierChild5" presStyleCnt="0"/>
      <dgm:spPr/>
    </dgm:pt>
    <dgm:pt modelId="{01CF27B3-125E-4B8A-96F5-275E7F322F8E}" type="pres">
      <dgm:prSet presAssocID="{5E6DAEAE-715D-47BD-959B-07FF5C91BC04}" presName="Name35" presStyleLbl="parChTrans1D2" presStyleIdx="2" presStyleCnt="3"/>
      <dgm:spPr/>
      <dgm:t>
        <a:bodyPr/>
        <a:lstStyle/>
        <a:p>
          <a:endParaRPr lang="en-US"/>
        </a:p>
      </dgm:t>
    </dgm:pt>
    <dgm:pt modelId="{706856CF-7546-4435-858C-A3D5AD4A57EC}" type="pres">
      <dgm:prSet presAssocID="{E755F4AF-91B0-43CC-B008-7888457CFDF7}" presName="hierRoot2" presStyleCnt="0">
        <dgm:presLayoutVars>
          <dgm:hierBranch val="init"/>
        </dgm:presLayoutVars>
      </dgm:prSet>
      <dgm:spPr/>
    </dgm:pt>
    <dgm:pt modelId="{BB58DCD3-9F76-497A-9637-D4B7E34E3CC9}" type="pres">
      <dgm:prSet presAssocID="{E755F4AF-91B0-43CC-B008-7888457CFDF7}" presName="rootComposite" presStyleCnt="0"/>
      <dgm:spPr/>
    </dgm:pt>
    <dgm:pt modelId="{02BC9780-85F1-41BE-B6A0-FB969953505C}" type="pres">
      <dgm:prSet presAssocID="{E755F4AF-91B0-43CC-B008-7888457CFDF7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238D14-A6C3-4C2A-8476-023A0F8DA155}" type="pres">
      <dgm:prSet presAssocID="{E755F4AF-91B0-43CC-B008-7888457CFDF7}" presName="rootConnector" presStyleLbl="node2" presStyleIdx="2" presStyleCnt="3"/>
      <dgm:spPr/>
      <dgm:t>
        <a:bodyPr/>
        <a:lstStyle/>
        <a:p>
          <a:endParaRPr lang="en-US"/>
        </a:p>
      </dgm:t>
    </dgm:pt>
    <dgm:pt modelId="{C9D4D541-E7D7-4BFD-B3F9-EE08C174DC04}" type="pres">
      <dgm:prSet presAssocID="{E755F4AF-91B0-43CC-B008-7888457CFDF7}" presName="hierChild4" presStyleCnt="0"/>
      <dgm:spPr/>
    </dgm:pt>
    <dgm:pt modelId="{CB686B70-0B63-42E1-B251-69DDBF8F089F}" type="pres">
      <dgm:prSet presAssocID="{E755F4AF-91B0-43CC-B008-7888457CFDF7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3FF6D566-CB9E-4D39-8BFF-5F18B3EEBDD2}" type="presOf" srcId="{D51E958B-E108-401A-864F-D962E2CD625F}" destId="{2B996159-C9D0-4F0B-98E2-AC38261F1FCC}" srcOrd="0" destOrd="0" presId="urn:microsoft.com/office/officeart/2005/8/layout/orgChart1"/>
    <dgm:cxn modelId="{F8C647F7-F12D-4C4C-B113-939EA88738A8}" srcId="{E91BEFA7-22F2-44BC-8E94-3CEBB46CE2E7}" destId="{E755F4AF-91B0-43CC-B008-7888457CFDF7}" srcOrd="2" destOrd="0" parTransId="{5E6DAEAE-715D-47BD-959B-07FF5C91BC04}" sibTransId="{F006092D-BCEE-4B34-B132-9E1E03155735}"/>
    <dgm:cxn modelId="{ED773682-0F67-4BC3-A0D2-62D803D65D58}" type="presOf" srcId="{EA1CD29C-19DC-4A43-8B5A-55AB15C4AA64}" destId="{952941AA-2BC3-4A93-B9EF-0EF17F0D6E5D}" srcOrd="0" destOrd="0" presId="urn:microsoft.com/office/officeart/2005/8/layout/orgChart1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3FE3B30A-BE09-4851-94B6-531EA3CCFBC1}" type="presOf" srcId="{EA1CD29C-19DC-4A43-8B5A-55AB15C4AA64}" destId="{7BB2EB32-637C-4321-82B6-5349D21730CF}" srcOrd="1" destOrd="0" presId="urn:microsoft.com/office/officeart/2005/8/layout/orgChart1"/>
    <dgm:cxn modelId="{B9D7F696-FFCC-4A5B-BD4B-A96A589D64B9}" type="presOf" srcId="{5E6DAEAE-715D-47BD-959B-07FF5C91BC04}" destId="{01CF27B3-125E-4B8A-96F5-275E7F322F8E}" srcOrd="0" destOrd="0" presId="urn:microsoft.com/office/officeart/2005/8/layout/orgChart1"/>
    <dgm:cxn modelId="{B7EEA862-6FEB-42A1-96CB-2E38DFB12780}" type="presOf" srcId="{E755F4AF-91B0-43CC-B008-7888457CFDF7}" destId="{02BC9780-85F1-41BE-B6A0-FB969953505C}" srcOrd="0" destOrd="0" presId="urn:microsoft.com/office/officeart/2005/8/layout/orgChart1"/>
    <dgm:cxn modelId="{21929484-EAB3-4B0C-93D5-9EE57ABCEE1F}" type="presOf" srcId="{DABFFD50-80D9-4069-8111-1AC14E95A7AD}" destId="{46B49137-8B0F-4EF6-87A2-711957ABF870}" srcOrd="0" destOrd="0" presId="urn:microsoft.com/office/officeart/2005/8/layout/orgChart1"/>
    <dgm:cxn modelId="{B4794F72-86EB-4C92-864E-65C39AD9CCC0}" type="presOf" srcId="{E91BEFA7-22F2-44BC-8E94-3CEBB46CE2E7}" destId="{1C6AC39D-94EC-4557-B3B3-FA937419A766}" srcOrd="1" destOrd="0" presId="urn:microsoft.com/office/officeart/2005/8/layout/orgChart1"/>
    <dgm:cxn modelId="{7ABF9FD7-1FE9-4FF3-9C9A-EE934C78A976}" type="presOf" srcId="{9896DC4A-99B0-47CB-B058-6D82ABF6C47F}" destId="{97E1651C-A1ED-41BF-ADA5-E83B0D9473A9}" srcOrd="0" destOrd="0" presId="urn:microsoft.com/office/officeart/2005/8/layout/orgChart1"/>
    <dgm:cxn modelId="{024C2603-A907-4400-8815-016104D2C84C}" type="presOf" srcId="{D51E958B-E108-401A-864F-D962E2CD625F}" destId="{4A2ADF66-647C-4D4A-8195-155EF9F6A9D2}" srcOrd="1" destOrd="0" presId="urn:microsoft.com/office/officeart/2005/8/layout/orgChart1"/>
    <dgm:cxn modelId="{E49B3876-2EFC-449A-81D6-DD1FBD3A23F3}" type="presOf" srcId="{E755F4AF-91B0-43CC-B008-7888457CFDF7}" destId="{C8238D14-A6C3-4C2A-8476-023A0F8DA155}" srcOrd="1" destOrd="0" presId="urn:microsoft.com/office/officeart/2005/8/layout/orgChart1"/>
    <dgm:cxn modelId="{34E1BBCB-59B3-4C8A-B4C7-85472CC90B00}" type="presOf" srcId="{E91BEFA7-22F2-44BC-8E94-3CEBB46CE2E7}" destId="{E0073F42-5FBB-47FC-857F-27FBEB097687}" srcOrd="0" destOrd="0" presId="urn:microsoft.com/office/officeart/2005/8/layout/orgChart1"/>
    <dgm:cxn modelId="{54EB1730-F401-4742-B210-1E1B0241C3A8}" type="presOf" srcId="{036DCC81-23DF-4AF3-A230-74AFDC06BD0F}" destId="{0278F4DA-0A6A-4390-BF4A-400DDC3AC5B7}" srcOrd="0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A6034765-343B-4B10-83A1-B8F85424FD90}" srcId="{E91BEFA7-22F2-44BC-8E94-3CEBB46CE2E7}" destId="{EA1CD29C-19DC-4A43-8B5A-55AB15C4AA64}" srcOrd="1" destOrd="0" parTransId="{036DCC81-23DF-4AF3-A230-74AFDC06BD0F}" sibTransId="{7A7B558E-AE39-45B9-BDE8-453B524BF350}"/>
    <dgm:cxn modelId="{C6F831C4-A3C5-457D-98E0-668A0A5F9680}" type="presParOf" srcId="{46B49137-8B0F-4EF6-87A2-711957ABF870}" destId="{34FECB1B-2BEB-469F-81AE-E95C948CA179}" srcOrd="0" destOrd="0" presId="urn:microsoft.com/office/officeart/2005/8/layout/orgChart1"/>
    <dgm:cxn modelId="{58C8F840-D37B-416C-9631-C762C8ED2986}" type="presParOf" srcId="{34FECB1B-2BEB-469F-81AE-E95C948CA179}" destId="{183369A8-2500-4214-99F8-78CFA89A8090}" srcOrd="0" destOrd="0" presId="urn:microsoft.com/office/officeart/2005/8/layout/orgChart1"/>
    <dgm:cxn modelId="{DC036346-F9CB-4C5D-BB84-A0B413EB832C}" type="presParOf" srcId="{183369A8-2500-4214-99F8-78CFA89A8090}" destId="{E0073F42-5FBB-47FC-857F-27FBEB097687}" srcOrd="0" destOrd="0" presId="urn:microsoft.com/office/officeart/2005/8/layout/orgChart1"/>
    <dgm:cxn modelId="{2DB58069-4BB9-429C-9B6E-4794C58B498F}" type="presParOf" srcId="{183369A8-2500-4214-99F8-78CFA89A8090}" destId="{1C6AC39D-94EC-4557-B3B3-FA937419A766}" srcOrd="1" destOrd="0" presId="urn:microsoft.com/office/officeart/2005/8/layout/orgChart1"/>
    <dgm:cxn modelId="{3A7F1AAC-8B8B-478D-A45C-5859967FCBA7}" type="presParOf" srcId="{34FECB1B-2BEB-469F-81AE-E95C948CA179}" destId="{01D2D56D-11A1-4E82-9E55-933FFE2DDDD8}" srcOrd="1" destOrd="0" presId="urn:microsoft.com/office/officeart/2005/8/layout/orgChart1"/>
    <dgm:cxn modelId="{99A5E7C0-2C9B-4617-965E-51CF8F5A627D}" type="presParOf" srcId="{01D2D56D-11A1-4E82-9E55-933FFE2DDDD8}" destId="{97E1651C-A1ED-41BF-ADA5-E83B0D9473A9}" srcOrd="0" destOrd="0" presId="urn:microsoft.com/office/officeart/2005/8/layout/orgChart1"/>
    <dgm:cxn modelId="{F54CA9EA-7413-4547-B3DF-22C0D6EED5CA}" type="presParOf" srcId="{01D2D56D-11A1-4E82-9E55-933FFE2DDDD8}" destId="{5ED8B9EF-423E-401E-BAAA-5C1734FD21C5}" srcOrd="1" destOrd="0" presId="urn:microsoft.com/office/officeart/2005/8/layout/orgChart1"/>
    <dgm:cxn modelId="{46D05999-F199-4A44-B242-915B1080B387}" type="presParOf" srcId="{5ED8B9EF-423E-401E-BAAA-5C1734FD21C5}" destId="{E05BCCD4-EA1B-4B64-8A9B-709A04412A40}" srcOrd="0" destOrd="0" presId="urn:microsoft.com/office/officeart/2005/8/layout/orgChart1"/>
    <dgm:cxn modelId="{9DF53443-6F8F-4CA2-98BC-7EC4858DC765}" type="presParOf" srcId="{E05BCCD4-EA1B-4B64-8A9B-709A04412A40}" destId="{2B996159-C9D0-4F0B-98E2-AC38261F1FCC}" srcOrd="0" destOrd="0" presId="urn:microsoft.com/office/officeart/2005/8/layout/orgChart1"/>
    <dgm:cxn modelId="{34533CF4-E2A2-4736-89B2-9C71ADC157A1}" type="presParOf" srcId="{E05BCCD4-EA1B-4B64-8A9B-709A04412A40}" destId="{4A2ADF66-647C-4D4A-8195-155EF9F6A9D2}" srcOrd="1" destOrd="0" presId="urn:microsoft.com/office/officeart/2005/8/layout/orgChart1"/>
    <dgm:cxn modelId="{7E1B16AD-C1C6-4BE4-9214-67D950A58786}" type="presParOf" srcId="{5ED8B9EF-423E-401E-BAAA-5C1734FD21C5}" destId="{2952F6EA-95F0-4E28-8D1B-6092C88427B8}" srcOrd="1" destOrd="0" presId="urn:microsoft.com/office/officeart/2005/8/layout/orgChart1"/>
    <dgm:cxn modelId="{FE5DFA57-87FC-4B58-A95D-E8B6B58E8938}" type="presParOf" srcId="{5ED8B9EF-423E-401E-BAAA-5C1734FD21C5}" destId="{34205E3A-C555-48C9-AC09-A0C5A82CF325}" srcOrd="2" destOrd="0" presId="urn:microsoft.com/office/officeart/2005/8/layout/orgChart1"/>
    <dgm:cxn modelId="{5BE1CCC9-9A7F-485E-BAEC-DFFD3F6729B0}" type="presParOf" srcId="{01D2D56D-11A1-4E82-9E55-933FFE2DDDD8}" destId="{0278F4DA-0A6A-4390-BF4A-400DDC3AC5B7}" srcOrd="2" destOrd="0" presId="urn:microsoft.com/office/officeart/2005/8/layout/orgChart1"/>
    <dgm:cxn modelId="{0B8FBDEC-5184-45D0-8482-D7DF36453CC4}" type="presParOf" srcId="{01D2D56D-11A1-4E82-9E55-933FFE2DDDD8}" destId="{C3B855D9-1E2C-4623-BD88-BBC14735FA3E}" srcOrd="3" destOrd="0" presId="urn:microsoft.com/office/officeart/2005/8/layout/orgChart1"/>
    <dgm:cxn modelId="{3E26422E-9EE7-496B-AB43-C38F8A097545}" type="presParOf" srcId="{C3B855D9-1E2C-4623-BD88-BBC14735FA3E}" destId="{BF1215E6-7BA7-483D-B104-5F21173C3C1F}" srcOrd="0" destOrd="0" presId="urn:microsoft.com/office/officeart/2005/8/layout/orgChart1"/>
    <dgm:cxn modelId="{DAE18AB5-3A3D-466B-BC42-2AACAFAAE2E4}" type="presParOf" srcId="{BF1215E6-7BA7-483D-B104-5F21173C3C1F}" destId="{952941AA-2BC3-4A93-B9EF-0EF17F0D6E5D}" srcOrd="0" destOrd="0" presId="urn:microsoft.com/office/officeart/2005/8/layout/orgChart1"/>
    <dgm:cxn modelId="{E92529FC-5166-4517-8B16-8D48859415C9}" type="presParOf" srcId="{BF1215E6-7BA7-483D-B104-5F21173C3C1F}" destId="{7BB2EB32-637C-4321-82B6-5349D21730CF}" srcOrd="1" destOrd="0" presId="urn:microsoft.com/office/officeart/2005/8/layout/orgChart1"/>
    <dgm:cxn modelId="{DFE992F1-BBBF-4077-BDF0-1C7A56CDBC72}" type="presParOf" srcId="{C3B855D9-1E2C-4623-BD88-BBC14735FA3E}" destId="{DC81131B-0B71-4B92-9AC0-8AFA68829000}" srcOrd="1" destOrd="0" presId="urn:microsoft.com/office/officeart/2005/8/layout/orgChart1"/>
    <dgm:cxn modelId="{D71F370A-8CA8-4396-9CE0-B47216C3C3D2}" type="presParOf" srcId="{C3B855D9-1E2C-4623-BD88-BBC14735FA3E}" destId="{4D197ADD-5F18-4D6A-8C86-CAB0D0FFAABA}" srcOrd="2" destOrd="0" presId="urn:microsoft.com/office/officeart/2005/8/layout/orgChart1"/>
    <dgm:cxn modelId="{85CB7168-A012-4E13-BD3E-515E02D100C0}" type="presParOf" srcId="{01D2D56D-11A1-4E82-9E55-933FFE2DDDD8}" destId="{01CF27B3-125E-4B8A-96F5-275E7F322F8E}" srcOrd="4" destOrd="0" presId="urn:microsoft.com/office/officeart/2005/8/layout/orgChart1"/>
    <dgm:cxn modelId="{A9CCF0CA-814B-4609-836C-BB61D10E5BD9}" type="presParOf" srcId="{01D2D56D-11A1-4E82-9E55-933FFE2DDDD8}" destId="{706856CF-7546-4435-858C-A3D5AD4A57EC}" srcOrd="5" destOrd="0" presId="urn:microsoft.com/office/officeart/2005/8/layout/orgChart1"/>
    <dgm:cxn modelId="{74498F41-BE67-4F74-9FDC-03F91BB37D81}" type="presParOf" srcId="{706856CF-7546-4435-858C-A3D5AD4A57EC}" destId="{BB58DCD3-9F76-497A-9637-D4B7E34E3CC9}" srcOrd="0" destOrd="0" presId="urn:microsoft.com/office/officeart/2005/8/layout/orgChart1"/>
    <dgm:cxn modelId="{26B4474B-42B4-414C-9B25-2CCDF686BCF4}" type="presParOf" srcId="{BB58DCD3-9F76-497A-9637-D4B7E34E3CC9}" destId="{02BC9780-85F1-41BE-B6A0-FB969953505C}" srcOrd="0" destOrd="0" presId="urn:microsoft.com/office/officeart/2005/8/layout/orgChart1"/>
    <dgm:cxn modelId="{FD9E74B1-FE51-4FAB-B2A1-23CD77288771}" type="presParOf" srcId="{BB58DCD3-9F76-497A-9637-D4B7E34E3CC9}" destId="{C8238D14-A6C3-4C2A-8476-023A0F8DA155}" srcOrd="1" destOrd="0" presId="urn:microsoft.com/office/officeart/2005/8/layout/orgChart1"/>
    <dgm:cxn modelId="{46AD69CF-D494-47C9-89E3-DBD816F5774A}" type="presParOf" srcId="{706856CF-7546-4435-858C-A3D5AD4A57EC}" destId="{C9D4D541-E7D7-4BFD-B3F9-EE08C174DC04}" srcOrd="1" destOrd="0" presId="urn:microsoft.com/office/officeart/2005/8/layout/orgChart1"/>
    <dgm:cxn modelId="{469B9670-2767-4EB6-A86C-160FF6BD974A}" type="presParOf" srcId="{706856CF-7546-4435-858C-A3D5AD4A57EC}" destId="{CB686B70-0B63-42E1-B251-69DDBF8F089F}" srcOrd="2" destOrd="0" presId="urn:microsoft.com/office/officeart/2005/8/layout/orgChart1"/>
    <dgm:cxn modelId="{51F08A7C-88FD-4682-9307-077061741767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86" minVer="http://schemas.openxmlformats.org/drawingml/2006/diagram"/>
    </a:ext>
  </dgm:extLst>
</dgm:dataModel>
</file>

<file path=word/diagrams/data17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3.4.2 Naplata obavljenog posla</a:t>
          </a:r>
          <a:endParaRPr lang="en-US" b="0" smtClean="0"/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3.4.2.1 Izrada fakture za obavljeni posao</a:t>
          </a:r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EA1CD29C-19DC-4A43-8B5A-55AB15C4AA64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3.4.2.2 Slanje fakture za obavljeni posao klijentu</a:t>
          </a:r>
        </a:p>
      </dgm:t>
    </dgm:pt>
    <dgm:pt modelId="{036DCC81-23DF-4AF3-A230-74AFDC06BD0F}" type="parTrans" cxnId="{A6034765-343B-4B10-83A1-B8F85424FD90}">
      <dgm:prSet/>
      <dgm:spPr/>
      <dgm:t>
        <a:bodyPr/>
        <a:lstStyle/>
        <a:p>
          <a:endParaRPr lang="en-US"/>
        </a:p>
      </dgm:t>
    </dgm:pt>
    <dgm:pt modelId="{7A7B558E-AE39-45B9-BDE8-453B524BF350}" type="sibTrans" cxnId="{A6034765-343B-4B10-83A1-B8F85424FD90}">
      <dgm:prSet/>
      <dgm:spPr/>
      <dgm:t>
        <a:bodyPr/>
        <a:lstStyle/>
        <a:p>
          <a:endParaRPr lang="en-US"/>
        </a:p>
      </dgm:t>
    </dgm:pt>
    <dgm:pt modelId="{E755F4AF-91B0-43CC-B008-7888457CFDF7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3.4.2.3 Zaprimanje uplate klijenta</a:t>
          </a:r>
        </a:p>
      </dgm:t>
    </dgm:pt>
    <dgm:pt modelId="{5E6DAEAE-715D-47BD-959B-07FF5C91BC04}" type="parTrans" cxnId="{F8C647F7-F12D-4C4C-B113-939EA88738A8}">
      <dgm:prSet/>
      <dgm:spPr/>
      <dgm:t>
        <a:bodyPr/>
        <a:lstStyle/>
        <a:p>
          <a:endParaRPr lang="en-US"/>
        </a:p>
      </dgm:t>
    </dgm:pt>
    <dgm:pt modelId="{F006092D-BCEE-4B34-B132-9E1E03155735}" type="sibTrans" cxnId="{F8C647F7-F12D-4C4C-B113-939EA88738A8}">
      <dgm:prSet/>
      <dgm:spPr/>
      <dgm:t>
        <a:bodyPr/>
        <a:lstStyle/>
        <a:p>
          <a:endParaRPr lang="en-US"/>
        </a:p>
      </dgm:t>
    </dgm:pt>
    <dgm:pt modelId="{73CB03ED-4786-4A7B-BAA4-DDFF0B69EBE8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3.4.2.4 Obaviještavanje voditelja projekta o zaprimljenoj uplati</a:t>
          </a:r>
        </a:p>
      </dgm:t>
    </dgm:pt>
    <dgm:pt modelId="{08CB80A2-82F1-4E0A-AA00-6055C86F0333}" type="parTrans" cxnId="{646EF4B6-6322-4F1F-81E0-C78774D75534}">
      <dgm:prSet/>
      <dgm:spPr/>
    </dgm:pt>
    <dgm:pt modelId="{C0324CE1-CFAE-4E99-8177-F770985FAF58}" type="sibTrans" cxnId="{646EF4B6-6322-4F1F-81E0-C78774D75534}">
      <dgm:prSet/>
      <dgm:spPr/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73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4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4" custScaleX="156281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4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0278F4DA-0A6A-4390-BF4A-400DDC3AC5B7}" type="pres">
      <dgm:prSet presAssocID="{036DCC81-23DF-4AF3-A230-74AFDC06BD0F}" presName="Name35" presStyleLbl="parChTrans1D2" presStyleIdx="1" presStyleCnt="4"/>
      <dgm:spPr/>
      <dgm:t>
        <a:bodyPr/>
        <a:lstStyle/>
        <a:p>
          <a:endParaRPr lang="en-US"/>
        </a:p>
      </dgm:t>
    </dgm:pt>
    <dgm:pt modelId="{C3B855D9-1E2C-4623-BD88-BBC14735FA3E}" type="pres">
      <dgm:prSet presAssocID="{EA1CD29C-19DC-4A43-8B5A-55AB15C4AA64}" presName="hierRoot2" presStyleCnt="0">
        <dgm:presLayoutVars>
          <dgm:hierBranch val="init"/>
        </dgm:presLayoutVars>
      </dgm:prSet>
      <dgm:spPr/>
    </dgm:pt>
    <dgm:pt modelId="{BF1215E6-7BA7-483D-B104-5F21173C3C1F}" type="pres">
      <dgm:prSet presAssocID="{EA1CD29C-19DC-4A43-8B5A-55AB15C4AA64}" presName="rootComposite" presStyleCnt="0"/>
      <dgm:spPr/>
    </dgm:pt>
    <dgm:pt modelId="{952941AA-2BC3-4A93-B9EF-0EF17F0D6E5D}" type="pres">
      <dgm:prSet presAssocID="{EA1CD29C-19DC-4A43-8B5A-55AB15C4AA64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B2EB32-637C-4321-82B6-5349D21730CF}" type="pres">
      <dgm:prSet presAssocID="{EA1CD29C-19DC-4A43-8B5A-55AB15C4AA64}" presName="rootConnector" presStyleLbl="node2" presStyleIdx="1" presStyleCnt="4"/>
      <dgm:spPr/>
      <dgm:t>
        <a:bodyPr/>
        <a:lstStyle/>
        <a:p>
          <a:endParaRPr lang="en-US"/>
        </a:p>
      </dgm:t>
    </dgm:pt>
    <dgm:pt modelId="{DC81131B-0B71-4B92-9AC0-8AFA68829000}" type="pres">
      <dgm:prSet presAssocID="{EA1CD29C-19DC-4A43-8B5A-55AB15C4AA64}" presName="hierChild4" presStyleCnt="0"/>
      <dgm:spPr/>
    </dgm:pt>
    <dgm:pt modelId="{4D197ADD-5F18-4D6A-8C86-CAB0D0FFAABA}" type="pres">
      <dgm:prSet presAssocID="{EA1CD29C-19DC-4A43-8B5A-55AB15C4AA64}" presName="hierChild5" presStyleCnt="0"/>
      <dgm:spPr/>
    </dgm:pt>
    <dgm:pt modelId="{01CF27B3-125E-4B8A-96F5-275E7F322F8E}" type="pres">
      <dgm:prSet presAssocID="{5E6DAEAE-715D-47BD-959B-07FF5C91BC04}" presName="Name35" presStyleLbl="parChTrans1D2" presStyleIdx="2" presStyleCnt="4"/>
      <dgm:spPr/>
      <dgm:t>
        <a:bodyPr/>
        <a:lstStyle/>
        <a:p>
          <a:endParaRPr lang="en-US"/>
        </a:p>
      </dgm:t>
    </dgm:pt>
    <dgm:pt modelId="{706856CF-7546-4435-858C-A3D5AD4A57EC}" type="pres">
      <dgm:prSet presAssocID="{E755F4AF-91B0-43CC-B008-7888457CFDF7}" presName="hierRoot2" presStyleCnt="0">
        <dgm:presLayoutVars>
          <dgm:hierBranch val="init"/>
        </dgm:presLayoutVars>
      </dgm:prSet>
      <dgm:spPr/>
    </dgm:pt>
    <dgm:pt modelId="{BB58DCD3-9F76-497A-9637-D4B7E34E3CC9}" type="pres">
      <dgm:prSet presAssocID="{E755F4AF-91B0-43CC-B008-7888457CFDF7}" presName="rootComposite" presStyleCnt="0"/>
      <dgm:spPr/>
    </dgm:pt>
    <dgm:pt modelId="{02BC9780-85F1-41BE-B6A0-FB969953505C}" type="pres">
      <dgm:prSet presAssocID="{E755F4AF-91B0-43CC-B008-7888457CFDF7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238D14-A6C3-4C2A-8476-023A0F8DA155}" type="pres">
      <dgm:prSet presAssocID="{E755F4AF-91B0-43CC-B008-7888457CFDF7}" presName="rootConnector" presStyleLbl="node2" presStyleIdx="2" presStyleCnt="4"/>
      <dgm:spPr/>
      <dgm:t>
        <a:bodyPr/>
        <a:lstStyle/>
        <a:p>
          <a:endParaRPr lang="en-US"/>
        </a:p>
      </dgm:t>
    </dgm:pt>
    <dgm:pt modelId="{C9D4D541-E7D7-4BFD-B3F9-EE08C174DC04}" type="pres">
      <dgm:prSet presAssocID="{E755F4AF-91B0-43CC-B008-7888457CFDF7}" presName="hierChild4" presStyleCnt="0"/>
      <dgm:spPr/>
    </dgm:pt>
    <dgm:pt modelId="{CB686B70-0B63-42E1-B251-69DDBF8F089F}" type="pres">
      <dgm:prSet presAssocID="{E755F4AF-91B0-43CC-B008-7888457CFDF7}" presName="hierChild5" presStyleCnt="0"/>
      <dgm:spPr/>
    </dgm:pt>
    <dgm:pt modelId="{AA6254C6-9C8A-4F9C-89A5-CCB70961B671}" type="pres">
      <dgm:prSet presAssocID="{08CB80A2-82F1-4E0A-AA00-6055C86F0333}" presName="Name35" presStyleLbl="parChTrans1D2" presStyleIdx="3" presStyleCnt="4"/>
      <dgm:spPr/>
    </dgm:pt>
    <dgm:pt modelId="{5F3703E2-74E2-4B01-ABF8-4EAF4617140A}" type="pres">
      <dgm:prSet presAssocID="{73CB03ED-4786-4A7B-BAA4-DDFF0B69EBE8}" presName="hierRoot2" presStyleCnt="0">
        <dgm:presLayoutVars>
          <dgm:hierBranch val="init"/>
        </dgm:presLayoutVars>
      </dgm:prSet>
      <dgm:spPr/>
    </dgm:pt>
    <dgm:pt modelId="{1D6B00E0-4666-4665-AB6A-355725C76079}" type="pres">
      <dgm:prSet presAssocID="{73CB03ED-4786-4A7B-BAA4-DDFF0B69EBE8}" presName="rootComposite" presStyleCnt="0"/>
      <dgm:spPr/>
    </dgm:pt>
    <dgm:pt modelId="{A5A5864B-9BE2-418D-BCA9-A6B4BEB71A57}" type="pres">
      <dgm:prSet presAssocID="{73CB03ED-4786-4A7B-BAA4-DDFF0B69EBE8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4D4F7B-6E04-4768-BE85-8185D0707756}" type="pres">
      <dgm:prSet presAssocID="{73CB03ED-4786-4A7B-BAA4-DDFF0B69EBE8}" presName="rootConnector" presStyleLbl="node2" presStyleIdx="3" presStyleCnt="4"/>
      <dgm:spPr/>
      <dgm:t>
        <a:bodyPr/>
        <a:lstStyle/>
        <a:p>
          <a:endParaRPr lang="en-US"/>
        </a:p>
      </dgm:t>
    </dgm:pt>
    <dgm:pt modelId="{5A8257A3-C505-4D6C-A669-13583617A0F4}" type="pres">
      <dgm:prSet presAssocID="{73CB03ED-4786-4A7B-BAA4-DDFF0B69EBE8}" presName="hierChild4" presStyleCnt="0"/>
      <dgm:spPr/>
    </dgm:pt>
    <dgm:pt modelId="{4240C3EF-A4BF-4577-A1D2-BF166732BDC3}" type="pres">
      <dgm:prSet presAssocID="{73CB03ED-4786-4A7B-BAA4-DDFF0B69EBE8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C16B9E5A-2338-4B35-9E03-F66E94CEE41C}" type="presOf" srcId="{DABFFD50-80D9-4069-8111-1AC14E95A7AD}" destId="{46B49137-8B0F-4EF6-87A2-711957ABF870}" srcOrd="0" destOrd="0" presId="urn:microsoft.com/office/officeart/2005/8/layout/orgChart1"/>
    <dgm:cxn modelId="{677F0B09-B4CB-4887-925D-BE9C71F4886C}" type="presOf" srcId="{EA1CD29C-19DC-4A43-8B5A-55AB15C4AA64}" destId="{7BB2EB32-637C-4321-82B6-5349D21730CF}" srcOrd="1" destOrd="0" presId="urn:microsoft.com/office/officeart/2005/8/layout/orgChart1"/>
    <dgm:cxn modelId="{073F7457-C195-4173-AE41-53CE7039D5D0}" type="presOf" srcId="{73CB03ED-4786-4A7B-BAA4-DDFF0B69EBE8}" destId="{A5A5864B-9BE2-418D-BCA9-A6B4BEB71A57}" srcOrd="0" destOrd="0" presId="urn:microsoft.com/office/officeart/2005/8/layout/orgChart1"/>
    <dgm:cxn modelId="{02A6074A-7E23-42E5-8452-141B20A0CCFC}" type="presOf" srcId="{D51E958B-E108-401A-864F-D962E2CD625F}" destId="{4A2ADF66-647C-4D4A-8195-155EF9F6A9D2}" srcOrd="1" destOrd="0" presId="urn:microsoft.com/office/officeart/2005/8/layout/orgChart1"/>
    <dgm:cxn modelId="{B45C0D8C-8B49-4E25-B4B7-3E6311939A91}" type="presOf" srcId="{E91BEFA7-22F2-44BC-8E94-3CEBB46CE2E7}" destId="{E0073F42-5FBB-47FC-857F-27FBEB097687}" srcOrd="0" destOrd="0" presId="urn:microsoft.com/office/officeart/2005/8/layout/orgChart1"/>
    <dgm:cxn modelId="{84ABEA8B-EFF6-4DFB-96E7-58A37DA38BC3}" type="presOf" srcId="{73CB03ED-4786-4A7B-BAA4-DDFF0B69EBE8}" destId="{574D4F7B-6E04-4768-BE85-8185D0707756}" srcOrd="1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2039E467-3938-426E-982A-B6996EF89AF1}" type="presOf" srcId="{036DCC81-23DF-4AF3-A230-74AFDC06BD0F}" destId="{0278F4DA-0A6A-4390-BF4A-400DDC3AC5B7}" srcOrd="0" destOrd="0" presId="urn:microsoft.com/office/officeart/2005/8/layout/orgChart1"/>
    <dgm:cxn modelId="{910C9DAF-7A28-4AEA-8F44-DBBA57F39C41}" type="presOf" srcId="{E755F4AF-91B0-43CC-B008-7888457CFDF7}" destId="{C8238D14-A6C3-4C2A-8476-023A0F8DA155}" srcOrd="1" destOrd="0" presId="urn:microsoft.com/office/officeart/2005/8/layout/orgChart1"/>
    <dgm:cxn modelId="{A6034765-343B-4B10-83A1-B8F85424FD90}" srcId="{E91BEFA7-22F2-44BC-8E94-3CEBB46CE2E7}" destId="{EA1CD29C-19DC-4A43-8B5A-55AB15C4AA64}" srcOrd="1" destOrd="0" parTransId="{036DCC81-23DF-4AF3-A230-74AFDC06BD0F}" sibTransId="{7A7B558E-AE39-45B9-BDE8-453B524BF350}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1E41000F-C667-40F4-8687-E32A80F38C00}" type="presOf" srcId="{E755F4AF-91B0-43CC-B008-7888457CFDF7}" destId="{02BC9780-85F1-41BE-B6A0-FB969953505C}" srcOrd="0" destOrd="0" presId="urn:microsoft.com/office/officeart/2005/8/layout/orgChart1"/>
    <dgm:cxn modelId="{F8C647F7-F12D-4C4C-B113-939EA88738A8}" srcId="{E91BEFA7-22F2-44BC-8E94-3CEBB46CE2E7}" destId="{E755F4AF-91B0-43CC-B008-7888457CFDF7}" srcOrd="2" destOrd="0" parTransId="{5E6DAEAE-715D-47BD-959B-07FF5C91BC04}" sibTransId="{F006092D-BCEE-4B34-B132-9E1E03155735}"/>
    <dgm:cxn modelId="{3EC00983-4249-4606-819E-A3A0DB7AA324}" type="presOf" srcId="{5E6DAEAE-715D-47BD-959B-07FF5C91BC04}" destId="{01CF27B3-125E-4B8A-96F5-275E7F322F8E}" srcOrd="0" destOrd="0" presId="urn:microsoft.com/office/officeart/2005/8/layout/orgChart1"/>
    <dgm:cxn modelId="{A6CFE763-28C9-48A4-8FFB-53CD4122095F}" type="presOf" srcId="{D51E958B-E108-401A-864F-D962E2CD625F}" destId="{2B996159-C9D0-4F0B-98E2-AC38261F1FCC}" srcOrd="0" destOrd="0" presId="urn:microsoft.com/office/officeart/2005/8/layout/orgChart1"/>
    <dgm:cxn modelId="{774C1996-A47D-4B4B-BD82-3A6DE27E5625}" type="presOf" srcId="{E91BEFA7-22F2-44BC-8E94-3CEBB46CE2E7}" destId="{1C6AC39D-94EC-4557-B3B3-FA937419A766}" srcOrd="1" destOrd="0" presId="urn:microsoft.com/office/officeart/2005/8/layout/orgChart1"/>
    <dgm:cxn modelId="{646EF4B6-6322-4F1F-81E0-C78774D75534}" srcId="{E91BEFA7-22F2-44BC-8E94-3CEBB46CE2E7}" destId="{73CB03ED-4786-4A7B-BAA4-DDFF0B69EBE8}" srcOrd="3" destOrd="0" parTransId="{08CB80A2-82F1-4E0A-AA00-6055C86F0333}" sibTransId="{C0324CE1-CFAE-4E99-8177-F770985FAF58}"/>
    <dgm:cxn modelId="{13DDD6DF-774A-4957-8916-239E2711F309}" type="presOf" srcId="{9896DC4A-99B0-47CB-B058-6D82ABF6C47F}" destId="{97E1651C-A1ED-41BF-ADA5-E83B0D9473A9}" srcOrd="0" destOrd="0" presId="urn:microsoft.com/office/officeart/2005/8/layout/orgChart1"/>
    <dgm:cxn modelId="{6059C0D0-0BE6-40C0-B608-646FA925B32B}" type="presOf" srcId="{08CB80A2-82F1-4E0A-AA00-6055C86F0333}" destId="{AA6254C6-9C8A-4F9C-89A5-CCB70961B671}" srcOrd="0" destOrd="0" presId="urn:microsoft.com/office/officeart/2005/8/layout/orgChart1"/>
    <dgm:cxn modelId="{45C04062-6D92-456C-BFDB-BB728ECFCB08}" type="presOf" srcId="{EA1CD29C-19DC-4A43-8B5A-55AB15C4AA64}" destId="{952941AA-2BC3-4A93-B9EF-0EF17F0D6E5D}" srcOrd="0" destOrd="0" presId="urn:microsoft.com/office/officeart/2005/8/layout/orgChart1"/>
    <dgm:cxn modelId="{3D5D1EEE-EC90-4091-B5D7-5863A28EABCF}" type="presParOf" srcId="{46B49137-8B0F-4EF6-87A2-711957ABF870}" destId="{34FECB1B-2BEB-469F-81AE-E95C948CA179}" srcOrd="0" destOrd="0" presId="urn:microsoft.com/office/officeart/2005/8/layout/orgChart1"/>
    <dgm:cxn modelId="{CDE7918E-A6B3-4ACA-A6E2-80F69189196C}" type="presParOf" srcId="{34FECB1B-2BEB-469F-81AE-E95C948CA179}" destId="{183369A8-2500-4214-99F8-78CFA89A8090}" srcOrd="0" destOrd="0" presId="urn:microsoft.com/office/officeart/2005/8/layout/orgChart1"/>
    <dgm:cxn modelId="{D3075FAC-5442-470C-A317-D267FE9CDCBB}" type="presParOf" srcId="{183369A8-2500-4214-99F8-78CFA89A8090}" destId="{E0073F42-5FBB-47FC-857F-27FBEB097687}" srcOrd="0" destOrd="0" presId="urn:microsoft.com/office/officeart/2005/8/layout/orgChart1"/>
    <dgm:cxn modelId="{3A76E025-22C3-4663-91E4-044CDB230E05}" type="presParOf" srcId="{183369A8-2500-4214-99F8-78CFA89A8090}" destId="{1C6AC39D-94EC-4557-B3B3-FA937419A766}" srcOrd="1" destOrd="0" presId="urn:microsoft.com/office/officeart/2005/8/layout/orgChart1"/>
    <dgm:cxn modelId="{AEBADEB8-FC09-46A6-B747-A83688B284A6}" type="presParOf" srcId="{34FECB1B-2BEB-469F-81AE-E95C948CA179}" destId="{01D2D56D-11A1-4E82-9E55-933FFE2DDDD8}" srcOrd="1" destOrd="0" presId="urn:microsoft.com/office/officeart/2005/8/layout/orgChart1"/>
    <dgm:cxn modelId="{091C2AAA-62F7-43AE-9856-733CC6076808}" type="presParOf" srcId="{01D2D56D-11A1-4E82-9E55-933FFE2DDDD8}" destId="{97E1651C-A1ED-41BF-ADA5-E83B0D9473A9}" srcOrd="0" destOrd="0" presId="urn:microsoft.com/office/officeart/2005/8/layout/orgChart1"/>
    <dgm:cxn modelId="{6A6F0B24-39BB-468D-92EE-B2F95FEE70BA}" type="presParOf" srcId="{01D2D56D-11A1-4E82-9E55-933FFE2DDDD8}" destId="{5ED8B9EF-423E-401E-BAAA-5C1734FD21C5}" srcOrd="1" destOrd="0" presId="urn:microsoft.com/office/officeart/2005/8/layout/orgChart1"/>
    <dgm:cxn modelId="{47EB545B-8C9B-44F2-BD47-F1404743C2F2}" type="presParOf" srcId="{5ED8B9EF-423E-401E-BAAA-5C1734FD21C5}" destId="{E05BCCD4-EA1B-4B64-8A9B-709A04412A40}" srcOrd="0" destOrd="0" presId="urn:microsoft.com/office/officeart/2005/8/layout/orgChart1"/>
    <dgm:cxn modelId="{6716CEA4-E734-43D7-9241-F5386DD5DF4B}" type="presParOf" srcId="{E05BCCD4-EA1B-4B64-8A9B-709A04412A40}" destId="{2B996159-C9D0-4F0B-98E2-AC38261F1FCC}" srcOrd="0" destOrd="0" presId="urn:microsoft.com/office/officeart/2005/8/layout/orgChart1"/>
    <dgm:cxn modelId="{2926A16B-5162-4836-81EC-1FAE0292DED0}" type="presParOf" srcId="{E05BCCD4-EA1B-4B64-8A9B-709A04412A40}" destId="{4A2ADF66-647C-4D4A-8195-155EF9F6A9D2}" srcOrd="1" destOrd="0" presId="urn:microsoft.com/office/officeart/2005/8/layout/orgChart1"/>
    <dgm:cxn modelId="{C894AF58-E944-4234-AB53-26F2621C5809}" type="presParOf" srcId="{5ED8B9EF-423E-401E-BAAA-5C1734FD21C5}" destId="{2952F6EA-95F0-4E28-8D1B-6092C88427B8}" srcOrd="1" destOrd="0" presId="urn:microsoft.com/office/officeart/2005/8/layout/orgChart1"/>
    <dgm:cxn modelId="{F485C4A2-EBF6-49E2-867C-FC98433AB9C9}" type="presParOf" srcId="{5ED8B9EF-423E-401E-BAAA-5C1734FD21C5}" destId="{34205E3A-C555-48C9-AC09-A0C5A82CF325}" srcOrd="2" destOrd="0" presId="urn:microsoft.com/office/officeart/2005/8/layout/orgChart1"/>
    <dgm:cxn modelId="{C53DC988-7846-4B9F-828F-875C53820693}" type="presParOf" srcId="{01D2D56D-11A1-4E82-9E55-933FFE2DDDD8}" destId="{0278F4DA-0A6A-4390-BF4A-400DDC3AC5B7}" srcOrd="2" destOrd="0" presId="urn:microsoft.com/office/officeart/2005/8/layout/orgChart1"/>
    <dgm:cxn modelId="{B8E9EC41-522F-49D4-9D68-51D265A63E8A}" type="presParOf" srcId="{01D2D56D-11A1-4E82-9E55-933FFE2DDDD8}" destId="{C3B855D9-1E2C-4623-BD88-BBC14735FA3E}" srcOrd="3" destOrd="0" presId="urn:microsoft.com/office/officeart/2005/8/layout/orgChart1"/>
    <dgm:cxn modelId="{2800C719-67DF-48F9-A1DA-3506B0C51AEC}" type="presParOf" srcId="{C3B855D9-1E2C-4623-BD88-BBC14735FA3E}" destId="{BF1215E6-7BA7-483D-B104-5F21173C3C1F}" srcOrd="0" destOrd="0" presId="urn:microsoft.com/office/officeart/2005/8/layout/orgChart1"/>
    <dgm:cxn modelId="{06C9D4A1-7166-4BD6-8348-E3C7A9992543}" type="presParOf" srcId="{BF1215E6-7BA7-483D-B104-5F21173C3C1F}" destId="{952941AA-2BC3-4A93-B9EF-0EF17F0D6E5D}" srcOrd="0" destOrd="0" presId="urn:microsoft.com/office/officeart/2005/8/layout/orgChart1"/>
    <dgm:cxn modelId="{973A205A-76CC-4FA9-A3DD-66617DAAD563}" type="presParOf" srcId="{BF1215E6-7BA7-483D-B104-5F21173C3C1F}" destId="{7BB2EB32-637C-4321-82B6-5349D21730CF}" srcOrd="1" destOrd="0" presId="urn:microsoft.com/office/officeart/2005/8/layout/orgChart1"/>
    <dgm:cxn modelId="{20D7B449-A758-4459-B397-E758FADDA736}" type="presParOf" srcId="{C3B855D9-1E2C-4623-BD88-BBC14735FA3E}" destId="{DC81131B-0B71-4B92-9AC0-8AFA68829000}" srcOrd="1" destOrd="0" presId="urn:microsoft.com/office/officeart/2005/8/layout/orgChart1"/>
    <dgm:cxn modelId="{F3F64C8C-415B-46FD-9AF2-C0BCBAEB0141}" type="presParOf" srcId="{C3B855D9-1E2C-4623-BD88-BBC14735FA3E}" destId="{4D197ADD-5F18-4D6A-8C86-CAB0D0FFAABA}" srcOrd="2" destOrd="0" presId="urn:microsoft.com/office/officeart/2005/8/layout/orgChart1"/>
    <dgm:cxn modelId="{BABDAE3E-A2F0-49A2-B15A-855E937E64BA}" type="presParOf" srcId="{01D2D56D-11A1-4E82-9E55-933FFE2DDDD8}" destId="{01CF27B3-125E-4B8A-96F5-275E7F322F8E}" srcOrd="4" destOrd="0" presId="urn:microsoft.com/office/officeart/2005/8/layout/orgChart1"/>
    <dgm:cxn modelId="{A0913E42-6733-400D-95BB-7112B9BF59C4}" type="presParOf" srcId="{01D2D56D-11A1-4E82-9E55-933FFE2DDDD8}" destId="{706856CF-7546-4435-858C-A3D5AD4A57EC}" srcOrd="5" destOrd="0" presId="urn:microsoft.com/office/officeart/2005/8/layout/orgChart1"/>
    <dgm:cxn modelId="{ED2A456B-DA73-41EB-88A1-735856FB55C7}" type="presParOf" srcId="{706856CF-7546-4435-858C-A3D5AD4A57EC}" destId="{BB58DCD3-9F76-497A-9637-D4B7E34E3CC9}" srcOrd="0" destOrd="0" presId="urn:microsoft.com/office/officeart/2005/8/layout/orgChart1"/>
    <dgm:cxn modelId="{25725AFA-F125-4959-B413-6FCC8D0308FC}" type="presParOf" srcId="{BB58DCD3-9F76-497A-9637-D4B7E34E3CC9}" destId="{02BC9780-85F1-41BE-B6A0-FB969953505C}" srcOrd="0" destOrd="0" presId="urn:microsoft.com/office/officeart/2005/8/layout/orgChart1"/>
    <dgm:cxn modelId="{B25E04C8-816F-4727-B338-197CF0DC5DB2}" type="presParOf" srcId="{BB58DCD3-9F76-497A-9637-D4B7E34E3CC9}" destId="{C8238D14-A6C3-4C2A-8476-023A0F8DA155}" srcOrd="1" destOrd="0" presId="urn:microsoft.com/office/officeart/2005/8/layout/orgChart1"/>
    <dgm:cxn modelId="{24924FE3-2E26-401E-9AC1-B9162188877E}" type="presParOf" srcId="{706856CF-7546-4435-858C-A3D5AD4A57EC}" destId="{C9D4D541-E7D7-4BFD-B3F9-EE08C174DC04}" srcOrd="1" destOrd="0" presId="urn:microsoft.com/office/officeart/2005/8/layout/orgChart1"/>
    <dgm:cxn modelId="{9020AE00-C12B-4A16-BE01-EDFA4559015C}" type="presParOf" srcId="{706856CF-7546-4435-858C-A3D5AD4A57EC}" destId="{CB686B70-0B63-42E1-B251-69DDBF8F089F}" srcOrd="2" destOrd="0" presId="urn:microsoft.com/office/officeart/2005/8/layout/orgChart1"/>
    <dgm:cxn modelId="{DB8D9713-C77A-4739-B569-437FF21EC58D}" type="presParOf" srcId="{01D2D56D-11A1-4E82-9E55-933FFE2DDDD8}" destId="{AA6254C6-9C8A-4F9C-89A5-CCB70961B671}" srcOrd="6" destOrd="0" presId="urn:microsoft.com/office/officeart/2005/8/layout/orgChart1"/>
    <dgm:cxn modelId="{407423EF-D127-485F-BF55-72C333FFE5D4}" type="presParOf" srcId="{01D2D56D-11A1-4E82-9E55-933FFE2DDDD8}" destId="{5F3703E2-74E2-4B01-ABF8-4EAF4617140A}" srcOrd="7" destOrd="0" presId="urn:microsoft.com/office/officeart/2005/8/layout/orgChart1"/>
    <dgm:cxn modelId="{8C0D1FE5-C173-41AE-BB39-2B40B8B44460}" type="presParOf" srcId="{5F3703E2-74E2-4B01-ABF8-4EAF4617140A}" destId="{1D6B00E0-4666-4665-AB6A-355725C76079}" srcOrd="0" destOrd="0" presId="urn:microsoft.com/office/officeart/2005/8/layout/orgChart1"/>
    <dgm:cxn modelId="{D0AF412A-B7F2-4B2A-BACB-8B4896F6F68D}" type="presParOf" srcId="{1D6B00E0-4666-4665-AB6A-355725C76079}" destId="{A5A5864B-9BE2-418D-BCA9-A6B4BEB71A57}" srcOrd="0" destOrd="0" presId="urn:microsoft.com/office/officeart/2005/8/layout/orgChart1"/>
    <dgm:cxn modelId="{51E3550B-9177-4CB9-956A-89B86F5F656D}" type="presParOf" srcId="{1D6B00E0-4666-4665-AB6A-355725C76079}" destId="{574D4F7B-6E04-4768-BE85-8185D0707756}" srcOrd="1" destOrd="0" presId="urn:microsoft.com/office/officeart/2005/8/layout/orgChart1"/>
    <dgm:cxn modelId="{A2BB21D0-3F7D-4B75-A970-8458282B5486}" type="presParOf" srcId="{5F3703E2-74E2-4B01-ABF8-4EAF4617140A}" destId="{5A8257A3-C505-4D6C-A669-13583617A0F4}" srcOrd="1" destOrd="0" presId="urn:microsoft.com/office/officeart/2005/8/layout/orgChart1"/>
    <dgm:cxn modelId="{8CD0649E-DB66-4EC2-A9D0-A9DAA8F46AC5}" type="presParOf" srcId="{5F3703E2-74E2-4B01-ABF8-4EAF4617140A}" destId="{4240C3EF-A4BF-4577-A1D2-BF166732BDC3}" srcOrd="2" destOrd="0" presId="urn:microsoft.com/office/officeart/2005/8/layout/orgChart1"/>
    <dgm:cxn modelId="{9A674235-BF13-47B8-AEEB-89AB2839DAB5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91" minVer="http://schemas.openxmlformats.org/drawingml/2006/diagram"/>
    </a:ext>
  </dgm:extLst>
</dgm:dataModel>
</file>

<file path=word/diagrams/data18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3.4.3 Zatvaranje projekta</a:t>
          </a:r>
          <a:endParaRPr lang="en-US" b="0" smtClean="0"/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3.4.3.1 Slanje naloga za zatvaranje mape projekta informatičkoj službi</a:t>
          </a:r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EA1CD29C-19DC-4A43-8B5A-55AB15C4AA64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3.4.3.2 Obavještavanje Direktora o zatvaranju projekta </a:t>
          </a:r>
        </a:p>
      </dgm:t>
    </dgm:pt>
    <dgm:pt modelId="{036DCC81-23DF-4AF3-A230-74AFDC06BD0F}" type="parTrans" cxnId="{A6034765-343B-4B10-83A1-B8F85424FD90}">
      <dgm:prSet/>
      <dgm:spPr/>
      <dgm:t>
        <a:bodyPr/>
        <a:lstStyle/>
        <a:p>
          <a:endParaRPr lang="en-US"/>
        </a:p>
      </dgm:t>
    </dgm:pt>
    <dgm:pt modelId="{7A7B558E-AE39-45B9-BDE8-453B524BF350}" type="sibTrans" cxnId="{A6034765-343B-4B10-83A1-B8F85424FD90}">
      <dgm:prSet/>
      <dgm:spPr/>
      <dgm:t>
        <a:bodyPr/>
        <a:lstStyle/>
        <a:p>
          <a:endParaRPr lang="en-US"/>
        </a:p>
      </dgm:t>
    </dgm:pt>
    <dgm:pt modelId="{E755F4AF-91B0-43CC-B008-7888457CFDF7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3.4.3.3 Premještanje mape projekta u Arhivu projekata</a:t>
          </a:r>
        </a:p>
      </dgm:t>
    </dgm:pt>
    <dgm:pt modelId="{5E6DAEAE-715D-47BD-959B-07FF5C91BC04}" type="parTrans" cxnId="{F8C647F7-F12D-4C4C-B113-939EA88738A8}">
      <dgm:prSet/>
      <dgm:spPr/>
      <dgm:t>
        <a:bodyPr/>
        <a:lstStyle/>
        <a:p>
          <a:endParaRPr lang="en-US"/>
        </a:p>
      </dgm:t>
    </dgm:pt>
    <dgm:pt modelId="{F006092D-BCEE-4B34-B132-9E1E03155735}" type="sibTrans" cxnId="{F8C647F7-F12D-4C4C-B113-939EA88738A8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73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3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3" custScaleX="156281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3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0278F4DA-0A6A-4390-BF4A-400DDC3AC5B7}" type="pres">
      <dgm:prSet presAssocID="{036DCC81-23DF-4AF3-A230-74AFDC06BD0F}" presName="Name35" presStyleLbl="parChTrans1D2" presStyleIdx="1" presStyleCnt="3"/>
      <dgm:spPr/>
      <dgm:t>
        <a:bodyPr/>
        <a:lstStyle/>
        <a:p>
          <a:endParaRPr lang="en-US"/>
        </a:p>
      </dgm:t>
    </dgm:pt>
    <dgm:pt modelId="{C3B855D9-1E2C-4623-BD88-BBC14735FA3E}" type="pres">
      <dgm:prSet presAssocID="{EA1CD29C-19DC-4A43-8B5A-55AB15C4AA64}" presName="hierRoot2" presStyleCnt="0">
        <dgm:presLayoutVars>
          <dgm:hierBranch val="init"/>
        </dgm:presLayoutVars>
      </dgm:prSet>
      <dgm:spPr/>
    </dgm:pt>
    <dgm:pt modelId="{BF1215E6-7BA7-483D-B104-5F21173C3C1F}" type="pres">
      <dgm:prSet presAssocID="{EA1CD29C-19DC-4A43-8B5A-55AB15C4AA64}" presName="rootComposite" presStyleCnt="0"/>
      <dgm:spPr/>
    </dgm:pt>
    <dgm:pt modelId="{952941AA-2BC3-4A93-B9EF-0EF17F0D6E5D}" type="pres">
      <dgm:prSet presAssocID="{EA1CD29C-19DC-4A43-8B5A-55AB15C4AA64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B2EB32-637C-4321-82B6-5349D21730CF}" type="pres">
      <dgm:prSet presAssocID="{EA1CD29C-19DC-4A43-8B5A-55AB15C4AA64}" presName="rootConnector" presStyleLbl="node2" presStyleIdx="1" presStyleCnt="3"/>
      <dgm:spPr/>
      <dgm:t>
        <a:bodyPr/>
        <a:lstStyle/>
        <a:p>
          <a:endParaRPr lang="en-US"/>
        </a:p>
      </dgm:t>
    </dgm:pt>
    <dgm:pt modelId="{DC81131B-0B71-4B92-9AC0-8AFA68829000}" type="pres">
      <dgm:prSet presAssocID="{EA1CD29C-19DC-4A43-8B5A-55AB15C4AA64}" presName="hierChild4" presStyleCnt="0"/>
      <dgm:spPr/>
    </dgm:pt>
    <dgm:pt modelId="{4D197ADD-5F18-4D6A-8C86-CAB0D0FFAABA}" type="pres">
      <dgm:prSet presAssocID="{EA1CD29C-19DC-4A43-8B5A-55AB15C4AA64}" presName="hierChild5" presStyleCnt="0"/>
      <dgm:spPr/>
    </dgm:pt>
    <dgm:pt modelId="{01CF27B3-125E-4B8A-96F5-275E7F322F8E}" type="pres">
      <dgm:prSet presAssocID="{5E6DAEAE-715D-47BD-959B-07FF5C91BC04}" presName="Name35" presStyleLbl="parChTrans1D2" presStyleIdx="2" presStyleCnt="3"/>
      <dgm:spPr/>
      <dgm:t>
        <a:bodyPr/>
        <a:lstStyle/>
        <a:p>
          <a:endParaRPr lang="en-US"/>
        </a:p>
      </dgm:t>
    </dgm:pt>
    <dgm:pt modelId="{706856CF-7546-4435-858C-A3D5AD4A57EC}" type="pres">
      <dgm:prSet presAssocID="{E755F4AF-91B0-43CC-B008-7888457CFDF7}" presName="hierRoot2" presStyleCnt="0">
        <dgm:presLayoutVars>
          <dgm:hierBranch val="init"/>
        </dgm:presLayoutVars>
      </dgm:prSet>
      <dgm:spPr/>
    </dgm:pt>
    <dgm:pt modelId="{BB58DCD3-9F76-497A-9637-D4B7E34E3CC9}" type="pres">
      <dgm:prSet presAssocID="{E755F4AF-91B0-43CC-B008-7888457CFDF7}" presName="rootComposite" presStyleCnt="0"/>
      <dgm:spPr/>
    </dgm:pt>
    <dgm:pt modelId="{02BC9780-85F1-41BE-B6A0-FB969953505C}" type="pres">
      <dgm:prSet presAssocID="{E755F4AF-91B0-43CC-B008-7888457CFDF7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238D14-A6C3-4C2A-8476-023A0F8DA155}" type="pres">
      <dgm:prSet presAssocID="{E755F4AF-91B0-43CC-B008-7888457CFDF7}" presName="rootConnector" presStyleLbl="node2" presStyleIdx="2" presStyleCnt="3"/>
      <dgm:spPr/>
      <dgm:t>
        <a:bodyPr/>
        <a:lstStyle/>
        <a:p>
          <a:endParaRPr lang="en-US"/>
        </a:p>
      </dgm:t>
    </dgm:pt>
    <dgm:pt modelId="{C9D4D541-E7D7-4BFD-B3F9-EE08C174DC04}" type="pres">
      <dgm:prSet presAssocID="{E755F4AF-91B0-43CC-B008-7888457CFDF7}" presName="hierChild4" presStyleCnt="0"/>
      <dgm:spPr/>
    </dgm:pt>
    <dgm:pt modelId="{CB686B70-0B63-42E1-B251-69DDBF8F089F}" type="pres">
      <dgm:prSet presAssocID="{E755F4AF-91B0-43CC-B008-7888457CFDF7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F8C647F7-F12D-4C4C-B113-939EA88738A8}" srcId="{E91BEFA7-22F2-44BC-8E94-3CEBB46CE2E7}" destId="{E755F4AF-91B0-43CC-B008-7888457CFDF7}" srcOrd="2" destOrd="0" parTransId="{5E6DAEAE-715D-47BD-959B-07FF5C91BC04}" sibTransId="{F006092D-BCEE-4B34-B132-9E1E03155735}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20FFBD1D-515F-4A3B-A104-176A39418B14}" type="presOf" srcId="{D51E958B-E108-401A-864F-D962E2CD625F}" destId="{4A2ADF66-647C-4D4A-8195-155EF9F6A9D2}" srcOrd="1" destOrd="0" presId="urn:microsoft.com/office/officeart/2005/8/layout/orgChart1"/>
    <dgm:cxn modelId="{67115B8F-C143-442F-A0C2-868220E906B3}" type="presOf" srcId="{5E6DAEAE-715D-47BD-959B-07FF5C91BC04}" destId="{01CF27B3-125E-4B8A-96F5-275E7F322F8E}" srcOrd="0" destOrd="0" presId="urn:microsoft.com/office/officeart/2005/8/layout/orgChart1"/>
    <dgm:cxn modelId="{3E375374-BE90-4B32-8AA0-0BC426931D1A}" type="presOf" srcId="{E91BEFA7-22F2-44BC-8E94-3CEBB46CE2E7}" destId="{1C6AC39D-94EC-4557-B3B3-FA937419A766}" srcOrd="1" destOrd="0" presId="urn:microsoft.com/office/officeart/2005/8/layout/orgChart1"/>
    <dgm:cxn modelId="{A5A97DB6-1051-43DA-9B98-EAD6F1F562B7}" type="presOf" srcId="{E91BEFA7-22F2-44BC-8E94-3CEBB46CE2E7}" destId="{E0073F42-5FBB-47FC-857F-27FBEB097687}" srcOrd="0" destOrd="0" presId="urn:microsoft.com/office/officeart/2005/8/layout/orgChart1"/>
    <dgm:cxn modelId="{9509DC4C-4B16-4E1A-B041-D60153CCFB43}" type="presOf" srcId="{9896DC4A-99B0-47CB-B058-6D82ABF6C47F}" destId="{97E1651C-A1ED-41BF-ADA5-E83B0D9473A9}" srcOrd="0" destOrd="0" presId="urn:microsoft.com/office/officeart/2005/8/layout/orgChart1"/>
    <dgm:cxn modelId="{897A263B-BE68-4854-A650-36DAB11D912B}" type="presOf" srcId="{E755F4AF-91B0-43CC-B008-7888457CFDF7}" destId="{02BC9780-85F1-41BE-B6A0-FB969953505C}" srcOrd="0" destOrd="0" presId="urn:microsoft.com/office/officeart/2005/8/layout/orgChart1"/>
    <dgm:cxn modelId="{FA671F8E-71A5-4DEF-A02C-7D1FA6F91611}" type="presOf" srcId="{036DCC81-23DF-4AF3-A230-74AFDC06BD0F}" destId="{0278F4DA-0A6A-4390-BF4A-400DDC3AC5B7}" srcOrd="0" destOrd="0" presId="urn:microsoft.com/office/officeart/2005/8/layout/orgChart1"/>
    <dgm:cxn modelId="{D9487F40-FEE1-48F7-8B39-E308FBBBE25A}" type="presOf" srcId="{D51E958B-E108-401A-864F-D962E2CD625F}" destId="{2B996159-C9D0-4F0B-98E2-AC38261F1FCC}" srcOrd="0" destOrd="0" presId="urn:microsoft.com/office/officeart/2005/8/layout/orgChart1"/>
    <dgm:cxn modelId="{A600CA49-CD74-4036-B5DF-1BD776191F73}" type="presOf" srcId="{EA1CD29C-19DC-4A43-8B5A-55AB15C4AA64}" destId="{952941AA-2BC3-4A93-B9EF-0EF17F0D6E5D}" srcOrd="0" destOrd="0" presId="urn:microsoft.com/office/officeart/2005/8/layout/orgChart1"/>
    <dgm:cxn modelId="{8E943702-E527-47AF-BBD1-ECCF9C8A55FB}" type="presOf" srcId="{E755F4AF-91B0-43CC-B008-7888457CFDF7}" destId="{C8238D14-A6C3-4C2A-8476-023A0F8DA155}" srcOrd="1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92E10E98-6831-4EBB-BFE3-3C37C38CD512}" type="presOf" srcId="{EA1CD29C-19DC-4A43-8B5A-55AB15C4AA64}" destId="{7BB2EB32-637C-4321-82B6-5349D21730CF}" srcOrd="1" destOrd="0" presId="urn:microsoft.com/office/officeart/2005/8/layout/orgChart1"/>
    <dgm:cxn modelId="{A6034765-343B-4B10-83A1-B8F85424FD90}" srcId="{E91BEFA7-22F2-44BC-8E94-3CEBB46CE2E7}" destId="{EA1CD29C-19DC-4A43-8B5A-55AB15C4AA64}" srcOrd="1" destOrd="0" parTransId="{036DCC81-23DF-4AF3-A230-74AFDC06BD0F}" sibTransId="{7A7B558E-AE39-45B9-BDE8-453B524BF350}"/>
    <dgm:cxn modelId="{A6F35F0B-EE4E-4CFF-BB39-7D2C62C924AA}" type="presOf" srcId="{DABFFD50-80D9-4069-8111-1AC14E95A7AD}" destId="{46B49137-8B0F-4EF6-87A2-711957ABF870}" srcOrd="0" destOrd="0" presId="urn:microsoft.com/office/officeart/2005/8/layout/orgChart1"/>
    <dgm:cxn modelId="{445327C8-1431-4BB4-B715-FB0B666DB9B7}" type="presParOf" srcId="{46B49137-8B0F-4EF6-87A2-711957ABF870}" destId="{34FECB1B-2BEB-469F-81AE-E95C948CA179}" srcOrd="0" destOrd="0" presId="urn:microsoft.com/office/officeart/2005/8/layout/orgChart1"/>
    <dgm:cxn modelId="{AC71DAE4-4D09-4095-A85A-3D1300C34F84}" type="presParOf" srcId="{34FECB1B-2BEB-469F-81AE-E95C948CA179}" destId="{183369A8-2500-4214-99F8-78CFA89A8090}" srcOrd="0" destOrd="0" presId="urn:microsoft.com/office/officeart/2005/8/layout/orgChart1"/>
    <dgm:cxn modelId="{E7BD6E43-16D1-4982-9829-BBA82D6D3EAF}" type="presParOf" srcId="{183369A8-2500-4214-99F8-78CFA89A8090}" destId="{E0073F42-5FBB-47FC-857F-27FBEB097687}" srcOrd="0" destOrd="0" presId="urn:microsoft.com/office/officeart/2005/8/layout/orgChart1"/>
    <dgm:cxn modelId="{57C58DA2-F72E-4566-9A6E-F2B50625CB1E}" type="presParOf" srcId="{183369A8-2500-4214-99F8-78CFA89A8090}" destId="{1C6AC39D-94EC-4557-B3B3-FA937419A766}" srcOrd="1" destOrd="0" presId="urn:microsoft.com/office/officeart/2005/8/layout/orgChart1"/>
    <dgm:cxn modelId="{901D93B5-FC4A-4DA7-942A-F2B7CFEE41CB}" type="presParOf" srcId="{34FECB1B-2BEB-469F-81AE-E95C948CA179}" destId="{01D2D56D-11A1-4E82-9E55-933FFE2DDDD8}" srcOrd="1" destOrd="0" presId="urn:microsoft.com/office/officeart/2005/8/layout/orgChart1"/>
    <dgm:cxn modelId="{85B5469B-F317-4302-8257-927264E9BDD3}" type="presParOf" srcId="{01D2D56D-11A1-4E82-9E55-933FFE2DDDD8}" destId="{97E1651C-A1ED-41BF-ADA5-E83B0D9473A9}" srcOrd="0" destOrd="0" presId="urn:microsoft.com/office/officeart/2005/8/layout/orgChart1"/>
    <dgm:cxn modelId="{2BC67354-4C4D-4204-AD6F-2C000D61B753}" type="presParOf" srcId="{01D2D56D-11A1-4E82-9E55-933FFE2DDDD8}" destId="{5ED8B9EF-423E-401E-BAAA-5C1734FD21C5}" srcOrd="1" destOrd="0" presId="urn:microsoft.com/office/officeart/2005/8/layout/orgChart1"/>
    <dgm:cxn modelId="{F73D7CBD-63C9-49EC-9559-C93EECA439B8}" type="presParOf" srcId="{5ED8B9EF-423E-401E-BAAA-5C1734FD21C5}" destId="{E05BCCD4-EA1B-4B64-8A9B-709A04412A40}" srcOrd="0" destOrd="0" presId="urn:microsoft.com/office/officeart/2005/8/layout/orgChart1"/>
    <dgm:cxn modelId="{F643EEC1-3E14-4B0C-8092-50B7F074C66B}" type="presParOf" srcId="{E05BCCD4-EA1B-4B64-8A9B-709A04412A40}" destId="{2B996159-C9D0-4F0B-98E2-AC38261F1FCC}" srcOrd="0" destOrd="0" presId="urn:microsoft.com/office/officeart/2005/8/layout/orgChart1"/>
    <dgm:cxn modelId="{7476C2EC-61E9-41AE-BAF1-5A8AA116089C}" type="presParOf" srcId="{E05BCCD4-EA1B-4B64-8A9B-709A04412A40}" destId="{4A2ADF66-647C-4D4A-8195-155EF9F6A9D2}" srcOrd="1" destOrd="0" presId="urn:microsoft.com/office/officeart/2005/8/layout/orgChart1"/>
    <dgm:cxn modelId="{C7A67462-B460-4203-AEEF-31317F2B349A}" type="presParOf" srcId="{5ED8B9EF-423E-401E-BAAA-5C1734FD21C5}" destId="{2952F6EA-95F0-4E28-8D1B-6092C88427B8}" srcOrd="1" destOrd="0" presId="urn:microsoft.com/office/officeart/2005/8/layout/orgChart1"/>
    <dgm:cxn modelId="{9110A065-6936-48D5-9254-B4337FB51116}" type="presParOf" srcId="{5ED8B9EF-423E-401E-BAAA-5C1734FD21C5}" destId="{34205E3A-C555-48C9-AC09-A0C5A82CF325}" srcOrd="2" destOrd="0" presId="urn:microsoft.com/office/officeart/2005/8/layout/orgChart1"/>
    <dgm:cxn modelId="{51C81067-B713-4E39-8592-74F6A8ABD8B8}" type="presParOf" srcId="{01D2D56D-11A1-4E82-9E55-933FFE2DDDD8}" destId="{0278F4DA-0A6A-4390-BF4A-400DDC3AC5B7}" srcOrd="2" destOrd="0" presId="urn:microsoft.com/office/officeart/2005/8/layout/orgChart1"/>
    <dgm:cxn modelId="{6284431B-3B4E-4E1F-BD49-BE5422819270}" type="presParOf" srcId="{01D2D56D-11A1-4E82-9E55-933FFE2DDDD8}" destId="{C3B855D9-1E2C-4623-BD88-BBC14735FA3E}" srcOrd="3" destOrd="0" presId="urn:microsoft.com/office/officeart/2005/8/layout/orgChart1"/>
    <dgm:cxn modelId="{FB940572-CD45-4B45-8B7D-D91F8C930E48}" type="presParOf" srcId="{C3B855D9-1E2C-4623-BD88-BBC14735FA3E}" destId="{BF1215E6-7BA7-483D-B104-5F21173C3C1F}" srcOrd="0" destOrd="0" presId="urn:microsoft.com/office/officeart/2005/8/layout/orgChart1"/>
    <dgm:cxn modelId="{9074ACE3-73E5-4AE7-AFA9-AED02D1A9981}" type="presParOf" srcId="{BF1215E6-7BA7-483D-B104-5F21173C3C1F}" destId="{952941AA-2BC3-4A93-B9EF-0EF17F0D6E5D}" srcOrd="0" destOrd="0" presId="urn:microsoft.com/office/officeart/2005/8/layout/orgChart1"/>
    <dgm:cxn modelId="{FCFE81E2-AFF7-47B4-B24E-8AF23F3D2B03}" type="presParOf" srcId="{BF1215E6-7BA7-483D-B104-5F21173C3C1F}" destId="{7BB2EB32-637C-4321-82B6-5349D21730CF}" srcOrd="1" destOrd="0" presId="urn:microsoft.com/office/officeart/2005/8/layout/orgChart1"/>
    <dgm:cxn modelId="{86B5230B-41D4-4942-84F6-E6A0C118E4CE}" type="presParOf" srcId="{C3B855D9-1E2C-4623-BD88-BBC14735FA3E}" destId="{DC81131B-0B71-4B92-9AC0-8AFA68829000}" srcOrd="1" destOrd="0" presId="urn:microsoft.com/office/officeart/2005/8/layout/orgChart1"/>
    <dgm:cxn modelId="{CB3DFC7D-1A61-4081-9A40-F3A3E7DB54FE}" type="presParOf" srcId="{C3B855D9-1E2C-4623-BD88-BBC14735FA3E}" destId="{4D197ADD-5F18-4D6A-8C86-CAB0D0FFAABA}" srcOrd="2" destOrd="0" presId="urn:microsoft.com/office/officeart/2005/8/layout/orgChart1"/>
    <dgm:cxn modelId="{38F0907B-E9DF-4020-A0C6-C3A72EFDBA49}" type="presParOf" srcId="{01D2D56D-11A1-4E82-9E55-933FFE2DDDD8}" destId="{01CF27B3-125E-4B8A-96F5-275E7F322F8E}" srcOrd="4" destOrd="0" presId="urn:microsoft.com/office/officeart/2005/8/layout/orgChart1"/>
    <dgm:cxn modelId="{817C3A4B-B3F5-4BCD-B307-DBC359E45A8B}" type="presParOf" srcId="{01D2D56D-11A1-4E82-9E55-933FFE2DDDD8}" destId="{706856CF-7546-4435-858C-A3D5AD4A57EC}" srcOrd="5" destOrd="0" presId="urn:microsoft.com/office/officeart/2005/8/layout/orgChart1"/>
    <dgm:cxn modelId="{B60FB657-6C2C-4BEE-952A-282566A4F970}" type="presParOf" srcId="{706856CF-7546-4435-858C-A3D5AD4A57EC}" destId="{BB58DCD3-9F76-497A-9637-D4B7E34E3CC9}" srcOrd="0" destOrd="0" presId="urn:microsoft.com/office/officeart/2005/8/layout/orgChart1"/>
    <dgm:cxn modelId="{62BD0ED4-CEBC-4B34-B473-C3EC9D38C109}" type="presParOf" srcId="{BB58DCD3-9F76-497A-9637-D4B7E34E3CC9}" destId="{02BC9780-85F1-41BE-B6A0-FB969953505C}" srcOrd="0" destOrd="0" presId="urn:microsoft.com/office/officeart/2005/8/layout/orgChart1"/>
    <dgm:cxn modelId="{B488B8E9-F825-4B7C-BDBF-542CF280B903}" type="presParOf" srcId="{BB58DCD3-9F76-497A-9637-D4B7E34E3CC9}" destId="{C8238D14-A6C3-4C2A-8476-023A0F8DA155}" srcOrd="1" destOrd="0" presId="urn:microsoft.com/office/officeart/2005/8/layout/orgChart1"/>
    <dgm:cxn modelId="{75841DC8-91A2-4562-80D1-57BAF3948AB5}" type="presParOf" srcId="{706856CF-7546-4435-858C-A3D5AD4A57EC}" destId="{C9D4D541-E7D7-4BFD-B3F9-EE08C174DC04}" srcOrd="1" destOrd="0" presId="urn:microsoft.com/office/officeart/2005/8/layout/orgChart1"/>
    <dgm:cxn modelId="{4A0F1EDF-CCC3-4E14-9822-AB13BEC62E8F}" type="presParOf" srcId="{706856CF-7546-4435-858C-A3D5AD4A57EC}" destId="{CB686B70-0B63-42E1-B251-69DDBF8F089F}" srcOrd="2" destOrd="0" presId="urn:microsoft.com/office/officeart/2005/8/layout/orgChart1"/>
    <dgm:cxn modelId="{E2CBA654-1D88-4D49-AB97-91644210AB54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9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en-US" baseline="0" smtClean="0">
              <a:latin typeface="Calibri"/>
            </a:rPr>
            <a:t>1. Planiranje ostvarenja usluga</a:t>
          </a:r>
          <a:endParaRPr lang="en-US" smtClean="0"/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1.1</a:t>
          </a:r>
          <a:r>
            <a:rPr lang="en-US" baseline="0" smtClean="0">
              <a:latin typeface="Calibri"/>
            </a:rPr>
            <a:t> </a:t>
          </a:r>
          <a:r>
            <a:rPr lang="hr-HR" baseline="0" smtClean="0">
              <a:latin typeface="Calibri"/>
            </a:rPr>
            <a:t>Izrada godišnjeg plana usluga</a:t>
          </a:r>
          <a:endParaRPr lang="en-US" smtClean="0"/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C6A49E15-5AB2-4700-A46C-D2F82CA76833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1.2 Izrada tjednog plana usluga</a:t>
          </a:r>
          <a:endParaRPr lang="en-US" smtClean="0"/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LinFactNeighborX="-18885" custLinFactNeighborY="-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2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2" custScaleX="192490" custLinFactNeighborX="-11572" custLinFactNeighborY="76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2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1" presStyleCnt="2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1" presStyleCnt="2" custScaleX="209684" custLinFactNeighborX="-13159" custLinFactNeighborY="76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1" presStyleCnt="2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0FB05DAC-4EA2-4215-A89C-7D7CAC4669A5}" type="presOf" srcId="{E91BEFA7-22F2-44BC-8E94-3CEBB46CE2E7}" destId="{E0073F42-5FBB-47FC-857F-27FBEB097687}" srcOrd="0" destOrd="0" presId="urn:microsoft.com/office/officeart/2005/8/layout/orgChart1"/>
    <dgm:cxn modelId="{876DA799-59B9-4DC9-A781-C047225E1DBB}" srcId="{E91BEFA7-22F2-44BC-8E94-3CEBB46CE2E7}" destId="{C6A49E15-5AB2-4700-A46C-D2F82CA76833}" srcOrd="1" destOrd="0" parTransId="{10AF9B5E-44DC-4A7B-A2FC-FCF9C74A697D}" sibTransId="{C9F2EE5E-FE07-4AB5-B37F-89383E0CDDC7}"/>
    <dgm:cxn modelId="{1A703290-7C26-4C47-B566-1AE987139D36}" type="presOf" srcId="{D51E958B-E108-401A-864F-D962E2CD625F}" destId="{2B996159-C9D0-4F0B-98E2-AC38261F1FCC}" srcOrd="0" destOrd="0" presId="urn:microsoft.com/office/officeart/2005/8/layout/orgChart1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7E6CD5C4-3B29-458B-9644-F9CEA1A8B51F}" type="presOf" srcId="{DABFFD50-80D9-4069-8111-1AC14E95A7AD}" destId="{46B49137-8B0F-4EF6-87A2-711957ABF870}" srcOrd="0" destOrd="0" presId="urn:microsoft.com/office/officeart/2005/8/layout/orgChart1"/>
    <dgm:cxn modelId="{504028B3-6E51-4DEC-BB1E-6BC681501C59}" type="presOf" srcId="{9896DC4A-99B0-47CB-B058-6D82ABF6C47F}" destId="{97E1651C-A1ED-41BF-ADA5-E83B0D9473A9}" srcOrd="0" destOrd="0" presId="urn:microsoft.com/office/officeart/2005/8/layout/orgChart1"/>
    <dgm:cxn modelId="{3DB86FC9-801D-4CCF-83FB-202100B5C34B}" type="presOf" srcId="{10AF9B5E-44DC-4A7B-A2FC-FCF9C74A697D}" destId="{2538A046-2EE3-4141-8F53-5FE7816B5D21}" srcOrd="0" destOrd="0" presId="urn:microsoft.com/office/officeart/2005/8/layout/orgChart1"/>
    <dgm:cxn modelId="{BC5D043F-2770-490A-9B9A-A0366DC52FD7}" type="presOf" srcId="{C6A49E15-5AB2-4700-A46C-D2F82CA76833}" destId="{B12EB6EE-FFFE-4618-8582-3D513989B918}" srcOrd="1" destOrd="0" presId="urn:microsoft.com/office/officeart/2005/8/layout/orgChart1"/>
    <dgm:cxn modelId="{1F6CF164-0968-4DF6-BAF1-78AEDF187825}" type="presOf" srcId="{E91BEFA7-22F2-44BC-8E94-3CEBB46CE2E7}" destId="{1C6AC39D-94EC-4557-B3B3-FA937419A766}" srcOrd="1" destOrd="0" presId="urn:microsoft.com/office/officeart/2005/8/layout/orgChart1"/>
    <dgm:cxn modelId="{9708D5DB-6C88-4DA6-9D0F-0A273B2B02D0}" type="presOf" srcId="{C6A49E15-5AB2-4700-A46C-D2F82CA76833}" destId="{47870A8D-76BC-460C-B4FA-32EFECE2B56A}" srcOrd="0" destOrd="0" presId="urn:microsoft.com/office/officeart/2005/8/layout/orgChart1"/>
    <dgm:cxn modelId="{04572E22-9C71-4382-BF0E-67D8A2D68698}" type="presOf" srcId="{D51E958B-E108-401A-864F-D962E2CD625F}" destId="{4A2ADF66-647C-4D4A-8195-155EF9F6A9D2}" srcOrd="1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FFC7C369-14E2-4D80-9B6F-A5AFDB3FAF33}" type="presParOf" srcId="{46B49137-8B0F-4EF6-87A2-711957ABF870}" destId="{34FECB1B-2BEB-469F-81AE-E95C948CA179}" srcOrd="0" destOrd="0" presId="urn:microsoft.com/office/officeart/2005/8/layout/orgChart1"/>
    <dgm:cxn modelId="{2C00A939-CD2D-4B5F-B9CC-30F9B404B400}" type="presParOf" srcId="{34FECB1B-2BEB-469F-81AE-E95C948CA179}" destId="{183369A8-2500-4214-99F8-78CFA89A8090}" srcOrd="0" destOrd="0" presId="urn:microsoft.com/office/officeart/2005/8/layout/orgChart1"/>
    <dgm:cxn modelId="{DD995174-88DF-472B-A49B-3D4BC4A1FF23}" type="presParOf" srcId="{183369A8-2500-4214-99F8-78CFA89A8090}" destId="{E0073F42-5FBB-47FC-857F-27FBEB097687}" srcOrd="0" destOrd="0" presId="urn:microsoft.com/office/officeart/2005/8/layout/orgChart1"/>
    <dgm:cxn modelId="{4767B94E-7356-4CB5-95B8-3F7A204AEAC5}" type="presParOf" srcId="{183369A8-2500-4214-99F8-78CFA89A8090}" destId="{1C6AC39D-94EC-4557-B3B3-FA937419A766}" srcOrd="1" destOrd="0" presId="urn:microsoft.com/office/officeart/2005/8/layout/orgChart1"/>
    <dgm:cxn modelId="{45D5035B-5729-48F0-9477-480D5819476D}" type="presParOf" srcId="{34FECB1B-2BEB-469F-81AE-E95C948CA179}" destId="{01D2D56D-11A1-4E82-9E55-933FFE2DDDD8}" srcOrd="1" destOrd="0" presId="urn:microsoft.com/office/officeart/2005/8/layout/orgChart1"/>
    <dgm:cxn modelId="{DBCB5307-62A7-4088-9BDF-A1984A78A33C}" type="presParOf" srcId="{01D2D56D-11A1-4E82-9E55-933FFE2DDDD8}" destId="{97E1651C-A1ED-41BF-ADA5-E83B0D9473A9}" srcOrd="0" destOrd="0" presId="urn:microsoft.com/office/officeart/2005/8/layout/orgChart1"/>
    <dgm:cxn modelId="{9F6A35ED-1620-41C2-AFF5-D89F2F9CD6B4}" type="presParOf" srcId="{01D2D56D-11A1-4E82-9E55-933FFE2DDDD8}" destId="{5ED8B9EF-423E-401E-BAAA-5C1734FD21C5}" srcOrd="1" destOrd="0" presId="urn:microsoft.com/office/officeart/2005/8/layout/orgChart1"/>
    <dgm:cxn modelId="{AEC090C3-6EE8-46EF-9615-A7ED94B393A1}" type="presParOf" srcId="{5ED8B9EF-423E-401E-BAAA-5C1734FD21C5}" destId="{E05BCCD4-EA1B-4B64-8A9B-709A04412A40}" srcOrd="0" destOrd="0" presId="urn:microsoft.com/office/officeart/2005/8/layout/orgChart1"/>
    <dgm:cxn modelId="{A982E3F8-B987-4C4F-A2BC-DC8A8D7BD52C}" type="presParOf" srcId="{E05BCCD4-EA1B-4B64-8A9B-709A04412A40}" destId="{2B996159-C9D0-4F0B-98E2-AC38261F1FCC}" srcOrd="0" destOrd="0" presId="urn:microsoft.com/office/officeart/2005/8/layout/orgChart1"/>
    <dgm:cxn modelId="{758CA33E-D4A9-4B72-BA0B-77121BB8D9C4}" type="presParOf" srcId="{E05BCCD4-EA1B-4B64-8A9B-709A04412A40}" destId="{4A2ADF66-647C-4D4A-8195-155EF9F6A9D2}" srcOrd="1" destOrd="0" presId="urn:microsoft.com/office/officeart/2005/8/layout/orgChart1"/>
    <dgm:cxn modelId="{20481758-4D4E-4CCA-9194-103623C0B1C9}" type="presParOf" srcId="{5ED8B9EF-423E-401E-BAAA-5C1734FD21C5}" destId="{2952F6EA-95F0-4E28-8D1B-6092C88427B8}" srcOrd="1" destOrd="0" presId="urn:microsoft.com/office/officeart/2005/8/layout/orgChart1"/>
    <dgm:cxn modelId="{D8E6AD99-8983-44E7-8F82-C2DEEB729B58}" type="presParOf" srcId="{5ED8B9EF-423E-401E-BAAA-5C1734FD21C5}" destId="{34205E3A-C555-48C9-AC09-A0C5A82CF325}" srcOrd="2" destOrd="0" presId="urn:microsoft.com/office/officeart/2005/8/layout/orgChart1"/>
    <dgm:cxn modelId="{880DB2DD-90D3-4ECC-905D-D2663976C873}" type="presParOf" srcId="{01D2D56D-11A1-4E82-9E55-933FFE2DDDD8}" destId="{2538A046-2EE3-4141-8F53-5FE7816B5D21}" srcOrd="2" destOrd="0" presId="urn:microsoft.com/office/officeart/2005/8/layout/orgChart1"/>
    <dgm:cxn modelId="{5CB5126B-7EE0-46EB-B054-FA86F12DDC42}" type="presParOf" srcId="{01D2D56D-11A1-4E82-9E55-933FFE2DDDD8}" destId="{1320CB36-A640-4706-83B9-E99347822AF5}" srcOrd="3" destOrd="0" presId="urn:microsoft.com/office/officeart/2005/8/layout/orgChart1"/>
    <dgm:cxn modelId="{C429F2E0-FEDE-406A-899A-A6838A4A635D}" type="presParOf" srcId="{1320CB36-A640-4706-83B9-E99347822AF5}" destId="{655673D2-C8B6-4BAA-810B-95F676DE00DE}" srcOrd="0" destOrd="0" presId="urn:microsoft.com/office/officeart/2005/8/layout/orgChart1"/>
    <dgm:cxn modelId="{0A161792-DA37-4461-9291-25FA5EB5B821}" type="presParOf" srcId="{655673D2-C8B6-4BAA-810B-95F676DE00DE}" destId="{47870A8D-76BC-460C-B4FA-32EFECE2B56A}" srcOrd="0" destOrd="0" presId="urn:microsoft.com/office/officeart/2005/8/layout/orgChart1"/>
    <dgm:cxn modelId="{2CF1D280-D8AD-453A-85A8-C06BA7E079A6}" type="presParOf" srcId="{655673D2-C8B6-4BAA-810B-95F676DE00DE}" destId="{B12EB6EE-FFFE-4618-8582-3D513989B918}" srcOrd="1" destOrd="0" presId="urn:microsoft.com/office/officeart/2005/8/layout/orgChart1"/>
    <dgm:cxn modelId="{B045944D-A737-4F9B-B7AA-A155E5FB1D63}" type="presParOf" srcId="{1320CB36-A640-4706-83B9-E99347822AF5}" destId="{E6B4E032-959E-4508-B08C-F5CB336CA265}" srcOrd="1" destOrd="0" presId="urn:microsoft.com/office/officeart/2005/8/layout/orgChart1"/>
    <dgm:cxn modelId="{B248259D-5074-4EA2-B599-3D66A9FEF564}" type="presParOf" srcId="{1320CB36-A640-4706-83B9-E99347822AF5}" destId="{883869EC-D5DA-4DA6-90DB-2CADC4BF88E4}" srcOrd="2" destOrd="0" presId="urn:microsoft.com/office/officeart/2005/8/layout/orgChart1"/>
    <dgm:cxn modelId="{9A178489-7753-4AAB-A3C4-27794618A28C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1.1</a:t>
          </a:r>
          <a:r>
            <a:rPr lang="en-US" baseline="0" smtClean="0">
              <a:latin typeface="Calibri"/>
            </a:rPr>
            <a:t> </a:t>
          </a:r>
          <a:r>
            <a:rPr lang="hr-HR" baseline="0" smtClean="0">
              <a:latin typeface="Calibri"/>
            </a:rPr>
            <a:t>Izrada godišnjeg plana usluga</a:t>
          </a:r>
          <a:endParaRPr lang="en-US" smtClean="0"/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C6A49E15-5AB2-4700-A46C-D2F82CA76833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1.1.1 Izrada plana realizacije usluga</a:t>
          </a:r>
          <a:endParaRPr lang="en-US" smtClean="0"/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/>
        </a:p>
      </dgm:t>
    </dgm:pt>
    <dgm:pt modelId="{7DA22618-CD49-4432-888C-DF1378776368}">
      <dgm:prSet/>
      <dgm:spPr/>
      <dgm:t>
        <a:bodyPr/>
        <a:lstStyle/>
        <a:p>
          <a:pPr marR="0" algn="ctr" rtl="0"/>
          <a:r>
            <a:rPr lang="hr-HR" smtClean="0"/>
            <a:t>1.1.2 Izrada plana investiranja</a:t>
          </a:r>
          <a:endParaRPr lang="en-US" smtClean="0"/>
        </a:p>
      </dgm:t>
    </dgm:pt>
    <dgm:pt modelId="{95A6BF65-C528-44FA-B980-9922BCB7853D}" type="parTrans" cxnId="{F3E04321-663D-4D23-BF8E-D9D01AD2A070}">
      <dgm:prSet/>
      <dgm:spPr/>
    </dgm:pt>
    <dgm:pt modelId="{B18EA014-744A-42FD-B4F7-A86D35320E07}" type="sibTrans" cxnId="{F3E04321-663D-4D23-BF8E-D9D01AD2A070}">
      <dgm:prSet/>
      <dgm:spPr/>
    </dgm:pt>
    <dgm:pt modelId="{B3200F6E-B674-4A13-B5D4-3DE33156E615}">
      <dgm:prSet/>
      <dgm:spPr/>
      <dgm:t>
        <a:bodyPr/>
        <a:lstStyle/>
        <a:p>
          <a:pPr marR="0" algn="ctr" rtl="0"/>
          <a:r>
            <a:rPr lang="hr-HR" smtClean="0"/>
            <a:t>1.1.3 Izrada plana osposobljavanja djelatnika</a:t>
          </a:r>
          <a:endParaRPr lang="en-US" smtClean="0"/>
        </a:p>
      </dgm:t>
    </dgm:pt>
    <dgm:pt modelId="{43CFA5D9-334C-44AA-BE4C-1D2D52E504F9}" type="parTrans" cxnId="{068134EB-3108-4C30-AC29-3257139C5F48}">
      <dgm:prSet/>
      <dgm:spPr/>
    </dgm:pt>
    <dgm:pt modelId="{E5F97666-D1F8-43BB-B3BF-0467131BF530}" type="sibTrans" cxnId="{068134EB-3108-4C30-AC29-3257139C5F48}">
      <dgm:prSet/>
      <dgm:spPr/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55722" custLinFactNeighborX="-18885" custLinFactNeighborY="-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2538A046-2EE3-4141-8F53-5FE7816B5D21}" type="pres">
      <dgm:prSet presAssocID="{10AF9B5E-44DC-4A7B-A2FC-FCF9C74A697D}" presName="Name35" presStyleLbl="parChTrans1D2" presStyleIdx="0" presStyleCnt="3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0" presStyleCnt="3" custScaleX="209684" custLinFactNeighborX="-13159" custLinFactNeighborY="76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0" presStyleCnt="3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81C0D8F5-BCE3-40B4-B9C3-8E12A5B28675}" type="pres">
      <dgm:prSet presAssocID="{95A6BF65-C528-44FA-B980-9922BCB7853D}" presName="Name35" presStyleLbl="parChTrans1D2" presStyleIdx="1" presStyleCnt="3"/>
      <dgm:spPr/>
    </dgm:pt>
    <dgm:pt modelId="{A0321B44-D454-405D-AA2D-8A1821F438BD}" type="pres">
      <dgm:prSet presAssocID="{7DA22618-CD49-4432-888C-DF1378776368}" presName="hierRoot2" presStyleCnt="0">
        <dgm:presLayoutVars>
          <dgm:hierBranch val="init"/>
        </dgm:presLayoutVars>
      </dgm:prSet>
      <dgm:spPr/>
    </dgm:pt>
    <dgm:pt modelId="{ABDBE3E9-EB75-4728-98FB-AC55D72ABA01}" type="pres">
      <dgm:prSet presAssocID="{7DA22618-CD49-4432-888C-DF1378776368}" presName="rootComposite" presStyleCnt="0"/>
      <dgm:spPr/>
    </dgm:pt>
    <dgm:pt modelId="{CD832B15-44ED-4E27-92F3-A7FD9328AE33}" type="pres">
      <dgm:prSet presAssocID="{7DA22618-CD49-4432-888C-DF1378776368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4E7AF6-2CD9-4975-B443-EAD5C5310CFF}" type="pres">
      <dgm:prSet presAssocID="{7DA22618-CD49-4432-888C-DF1378776368}" presName="rootConnector" presStyleLbl="node2" presStyleIdx="1" presStyleCnt="3"/>
      <dgm:spPr/>
      <dgm:t>
        <a:bodyPr/>
        <a:lstStyle/>
        <a:p>
          <a:endParaRPr lang="en-US"/>
        </a:p>
      </dgm:t>
    </dgm:pt>
    <dgm:pt modelId="{1C2CEB81-E92A-4AD8-9106-D369274D5891}" type="pres">
      <dgm:prSet presAssocID="{7DA22618-CD49-4432-888C-DF1378776368}" presName="hierChild4" presStyleCnt="0"/>
      <dgm:spPr/>
    </dgm:pt>
    <dgm:pt modelId="{D75145D4-C4A8-4A36-9960-7D195DF76238}" type="pres">
      <dgm:prSet presAssocID="{7DA22618-CD49-4432-888C-DF1378776368}" presName="hierChild5" presStyleCnt="0"/>
      <dgm:spPr/>
    </dgm:pt>
    <dgm:pt modelId="{12ECDA30-724F-4076-A90E-D6C44D47C3EA}" type="pres">
      <dgm:prSet presAssocID="{43CFA5D9-334C-44AA-BE4C-1D2D52E504F9}" presName="Name35" presStyleLbl="parChTrans1D2" presStyleIdx="2" presStyleCnt="3"/>
      <dgm:spPr/>
    </dgm:pt>
    <dgm:pt modelId="{81E655AE-D0FB-4840-AB21-845329C7B712}" type="pres">
      <dgm:prSet presAssocID="{B3200F6E-B674-4A13-B5D4-3DE33156E615}" presName="hierRoot2" presStyleCnt="0">
        <dgm:presLayoutVars>
          <dgm:hierBranch val="init"/>
        </dgm:presLayoutVars>
      </dgm:prSet>
      <dgm:spPr/>
    </dgm:pt>
    <dgm:pt modelId="{0EEDA84A-1B35-4764-980E-7062F14BA428}" type="pres">
      <dgm:prSet presAssocID="{B3200F6E-B674-4A13-B5D4-3DE33156E615}" presName="rootComposite" presStyleCnt="0"/>
      <dgm:spPr/>
    </dgm:pt>
    <dgm:pt modelId="{C43C0A29-42CA-4BDD-B6B1-FDB9A217FD73}" type="pres">
      <dgm:prSet presAssocID="{B3200F6E-B674-4A13-B5D4-3DE33156E615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B84052-F9A0-4E1B-8C13-651998BFD120}" type="pres">
      <dgm:prSet presAssocID="{B3200F6E-B674-4A13-B5D4-3DE33156E615}" presName="rootConnector" presStyleLbl="node2" presStyleIdx="2" presStyleCnt="3"/>
      <dgm:spPr/>
      <dgm:t>
        <a:bodyPr/>
        <a:lstStyle/>
        <a:p>
          <a:endParaRPr lang="en-US"/>
        </a:p>
      </dgm:t>
    </dgm:pt>
    <dgm:pt modelId="{CD90770B-7726-49B5-A946-1CC9E46A1FDD}" type="pres">
      <dgm:prSet presAssocID="{B3200F6E-B674-4A13-B5D4-3DE33156E615}" presName="hierChild4" presStyleCnt="0"/>
      <dgm:spPr/>
    </dgm:pt>
    <dgm:pt modelId="{DD4BF021-6DA8-4192-AF81-271E2FE00145}" type="pres">
      <dgm:prSet presAssocID="{B3200F6E-B674-4A13-B5D4-3DE33156E615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C3AFAD0E-163E-4D8F-BEE7-6D66EFE00763}" type="presOf" srcId="{C6A49E15-5AB2-4700-A46C-D2F82CA76833}" destId="{B12EB6EE-FFFE-4618-8582-3D513989B918}" srcOrd="1" destOrd="0" presId="urn:microsoft.com/office/officeart/2005/8/layout/orgChart1"/>
    <dgm:cxn modelId="{F3E04321-663D-4D23-BF8E-D9D01AD2A070}" srcId="{E91BEFA7-22F2-44BC-8E94-3CEBB46CE2E7}" destId="{7DA22618-CD49-4432-888C-DF1378776368}" srcOrd="1" destOrd="0" parTransId="{95A6BF65-C528-44FA-B980-9922BCB7853D}" sibTransId="{B18EA014-744A-42FD-B4F7-A86D35320E07}"/>
    <dgm:cxn modelId="{AA28BF4D-A0F6-425D-927A-3728354F0EDB}" type="presOf" srcId="{C6A49E15-5AB2-4700-A46C-D2F82CA76833}" destId="{47870A8D-76BC-460C-B4FA-32EFECE2B56A}" srcOrd="0" destOrd="0" presId="urn:microsoft.com/office/officeart/2005/8/layout/orgChart1"/>
    <dgm:cxn modelId="{876DA799-59B9-4DC9-A781-C047225E1DBB}" srcId="{E91BEFA7-22F2-44BC-8E94-3CEBB46CE2E7}" destId="{C6A49E15-5AB2-4700-A46C-D2F82CA76833}" srcOrd="0" destOrd="0" parTransId="{10AF9B5E-44DC-4A7B-A2FC-FCF9C74A697D}" sibTransId="{C9F2EE5E-FE07-4AB5-B37F-89383E0CDDC7}"/>
    <dgm:cxn modelId="{CF0B7F6D-544C-4A56-8F40-F687D55898B6}" type="presOf" srcId="{43CFA5D9-334C-44AA-BE4C-1D2D52E504F9}" destId="{12ECDA30-724F-4076-A90E-D6C44D47C3EA}" srcOrd="0" destOrd="0" presId="urn:microsoft.com/office/officeart/2005/8/layout/orgChart1"/>
    <dgm:cxn modelId="{456460A9-5ED8-4BAD-B075-AC23ED733336}" type="presOf" srcId="{B3200F6E-B674-4A13-B5D4-3DE33156E615}" destId="{C43C0A29-42CA-4BDD-B6B1-FDB9A217FD73}" srcOrd="0" destOrd="0" presId="urn:microsoft.com/office/officeart/2005/8/layout/orgChart1"/>
    <dgm:cxn modelId="{A95DFE1F-29B6-4773-A6F4-E46023F19F15}" type="presOf" srcId="{7DA22618-CD49-4432-888C-DF1378776368}" destId="{7D4E7AF6-2CD9-4975-B443-EAD5C5310CFF}" srcOrd="1" destOrd="0" presId="urn:microsoft.com/office/officeart/2005/8/layout/orgChart1"/>
    <dgm:cxn modelId="{CE8B9EFC-1B07-426E-8D19-1E6C732ACC94}" type="presOf" srcId="{10AF9B5E-44DC-4A7B-A2FC-FCF9C74A697D}" destId="{2538A046-2EE3-4141-8F53-5FE7816B5D21}" srcOrd="0" destOrd="0" presId="urn:microsoft.com/office/officeart/2005/8/layout/orgChart1"/>
    <dgm:cxn modelId="{CDF485D6-30AD-4C21-8275-380F471DE057}" type="presOf" srcId="{DABFFD50-80D9-4069-8111-1AC14E95A7AD}" destId="{46B49137-8B0F-4EF6-87A2-711957ABF870}" srcOrd="0" destOrd="0" presId="urn:microsoft.com/office/officeart/2005/8/layout/orgChart1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4482A278-B859-445B-ACD6-4759949669A0}" type="presOf" srcId="{E91BEFA7-22F2-44BC-8E94-3CEBB46CE2E7}" destId="{E0073F42-5FBB-47FC-857F-27FBEB097687}" srcOrd="0" destOrd="0" presId="urn:microsoft.com/office/officeart/2005/8/layout/orgChart1"/>
    <dgm:cxn modelId="{BB815E51-2B4C-4404-AE3B-F36A53A6C49C}" type="presOf" srcId="{7DA22618-CD49-4432-888C-DF1378776368}" destId="{CD832B15-44ED-4E27-92F3-A7FD9328AE33}" srcOrd="0" destOrd="0" presId="urn:microsoft.com/office/officeart/2005/8/layout/orgChart1"/>
    <dgm:cxn modelId="{068134EB-3108-4C30-AC29-3257139C5F48}" srcId="{E91BEFA7-22F2-44BC-8E94-3CEBB46CE2E7}" destId="{B3200F6E-B674-4A13-B5D4-3DE33156E615}" srcOrd="2" destOrd="0" parTransId="{43CFA5D9-334C-44AA-BE4C-1D2D52E504F9}" sibTransId="{E5F97666-D1F8-43BB-B3BF-0467131BF530}"/>
    <dgm:cxn modelId="{FA7197F9-DA15-414C-ACAC-35FB813253AC}" type="presOf" srcId="{95A6BF65-C528-44FA-B980-9922BCB7853D}" destId="{81C0D8F5-BCE3-40B4-B9C3-8E12A5B28675}" srcOrd="0" destOrd="0" presId="urn:microsoft.com/office/officeart/2005/8/layout/orgChart1"/>
    <dgm:cxn modelId="{CAEBC8AF-720D-4173-9DDF-416F8A5D95BC}" type="presOf" srcId="{B3200F6E-B674-4A13-B5D4-3DE33156E615}" destId="{2CB84052-F9A0-4E1B-8C13-651998BFD120}" srcOrd="1" destOrd="0" presId="urn:microsoft.com/office/officeart/2005/8/layout/orgChart1"/>
    <dgm:cxn modelId="{1976981D-6EA7-42B2-9804-9F4FCA091320}" type="presOf" srcId="{E91BEFA7-22F2-44BC-8E94-3CEBB46CE2E7}" destId="{1C6AC39D-94EC-4557-B3B3-FA937419A766}" srcOrd="1" destOrd="0" presId="urn:microsoft.com/office/officeart/2005/8/layout/orgChart1"/>
    <dgm:cxn modelId="{E1F6439B-C9C4-4AF1-9542-1BD34EBDEE4E}" type="presParOf" srcId="{46B49137-8B0F-4EF6-87A2-711957ABF870}" destId="{34FECB1B-2BEB-469F-81AE-E95C948CA179}" srcOrd="0" destOrd="0" presId="urn:microsoft.com/office/officeart/2005/8/layout/orgChart1"/>
    <dgm:cxn modelId="{53DFE0B1-E4F6-4412-B161-05EA4BBE5A5E}" type="presParOf" srcId="{34FECB1B-2BEB-469F-81AE-E95C948CA179}" destId="{183369A8-2500-4214-99F8-78CFA89A8090}" srcOrd="0" destOrd="0" presId="urn:microsoft.com/office/officeart/2005/8/layout/orgChart1"/>
    <dgm:cxn modelId="{95627A99-8176-4A05-B07D-4FE46986E7C5}" type="presParOf" srcId="{183369A8-2500-4214-99F8-78CFA89A8090}" destId="{E0073F42-5FBB-47FC-857F-27FBEB097687}" srcOrd="0" destOrd="0" presId="urn:microsoft.com/office/officeart/2005/8/layout/orgChart1"/>
    <dgm:cxn modelId="{1D935102-F495-4D52-8BF9-85F68A0A60F4}" type="presParOf" srcId="{183369A8-2500-4214-99F8-78CFA89A8090}" destId="{1C6AC39D-94EC-4557-B3B3-FA937419A766}" srcOrd="1" destOrd="0" presId="urn:microsoft.com/office/officeart/2005/8/layout/orgChart1"/>
    <dgm:cxn modelId="{96951BCA-909A-4802-9E1C-92BD8B7F7AEA}" type="presParOf" srcId="{34FECB1B-2BEB-469F-81AE-E95C948CA179}" destId="{01D2D56D-11A1-4E82-9E55-933FFE2DDDD8}" srcOrd="1" destOrd="0" presId="urn:microsoft.com/office/officeart/2005/8/layout/orgChart1"/>
    <dgm:cxn modelId="{28629F06-83E2-4958-A59C-DFBB6F1811EA}" type="presParOf" srcId="{01D2D56D-11A1-4E82-9E55-933FFE2DDDD8}" destId="{2538A046-2EE3-4141-8F53-5FE7816B5D21}" srcOrd="0" destOrd="0" presId="urn:microsoft.com/office/officeart/2005/8/layout/orgChart1"/>
    <dgm:cxn modelId="{B97347BF-DD2D-4F85-8BFC-D1C7CF74636C}" type="presParOf" srcId="{01D2D56D-11A1-4E82-9E55-933FFE2DDDD8}" destId="{1320CB36-A640-4706-83B9-E99347822AF5}" srcOrd="1" destOrd="0" presId="urn:microsoft.com/office/officeart/2005/8/layout/orgChart1"/>
    <dgm:cxn modelId="{AF77ADA3-68F9-488E-9A88-A0B1BDB0F34E}" type="presParOf" srcId="{1320CB36-A640-4706-83B9-E99347822AF5}" destId="{655673D2-C8B6-4BAA-810B-95F676DE00DE}" srcOrd="0" destOrd="0" presId="urn:microsoft.com/office/officeart/2005/8/layout/orgChart1"/>
    <dgm:cxn modelId="{CAB891D4-615C-41C7-8127-C30CB64BBB63}" type="presParOf" srcId="{655673D2-C8B6-4BAA-810B-95F676DE00DE}" destId="{47870A8D-76BC-460C-B4FA-32EFECE2B56A}" srcOrd="0" destOrd="0" presId="urn:microsoft.com/office/officeart/2005/8/layout/orgChart1"/>
    <dgm:cxn modelId="{8F590850-25AC-4063-8316-4376FEF41372}" type="presParOf" srcId="{655673D2-C8B6-4BAA-810B-95F676DE00DE}" destId="{B12EB6EE-FFFE-4618-8582-3D513989B918}" srcOrd="1" destOrd="0" presId="urn:microsoft.com/office/officeart/2005/8/layout/orgChart1"/>
    <dgm:cxn modelId="{39BD33C2-2276-4F9B-A3A8-DB352E8A7AB5}" type="presParOf" srcId="{1320CB36-A640-4706-83B9-E99347822AF5}" destId="{E6B4E032-959E-4508-B08C-F5CB336CA265}" srcOrd="1" destOrd="0" presId="urn:microsoft.com/office/officeart/2005/8/layout/orgChart1"/>
    <dgm:cxn modelId="{6D43AB38-18C6-4714-BB1F-15A38AA432D4}" type="presParOf" srcId="{1320CB36-A640-4706-83B9-E99347822AF5}" destId="{883869EC-D5DA-4DA6-90DB-2CADC4BF88E4}" srcOrd="2" destOrd="0" presId="urn:microsoft.com/office/officeart/2005/8/layout/orgChart1"/>
    <dgm:cxn modelId="{F47FEB98-0FEE-4D07-98CF-528877C8D8C7}" type="presParOf" srcId="{01D2D56D-11A1-4E82-9E55-933FFE2DDDD8}" destId="{81C0D8F5-BCE3-40B4-B9C3-8E12A5B28675}" srcOrd="2" destOrd="0" presId="urn:microsoft.com/office/officeart/2005/8/layout/orgChart1"/>
    <dgm:cxn modelId="{173970B2-C8D4-4364-9611-FAB817FEF3CC}" type="presParOf" srcId="{01D2D56D-11A1-4E82-9E55-933FFE2DDDD8}" destId="{A0321B44-D454-405D-AA2D-8A1821F438BD}" srcOrd="3" destOrd="0" presId="urn:microsoft.com/office/officeart/2005/8/layout/orgChart1"/>
    <dgm:cxn modelId="{85B8A67D-2348-414B-ACB0-E579A31B6A32}" type="presParOf" srcId="{A0321B44-D454-405D-AA2D-8A1821F438BD}" destId="{ABDBE3E9-EB75-4728-98FB-AC55D72ABA01}" srcOrd="0" destOrd="0" presId="urn:microsoft.com/office/officeart/2005/8/layout/orgChart1"/>
    <dgm:cxn modelId="{1337B5ED-2E17-44CF-A2F4-B64A5E244C91}" type="presParOf" srcId="{ABDBE3E9-EB75-4728-98FB-AC55D72ABA01}" destId="{CD832B15-44ED-4E27-92F3-A7FD9328AE33}" srcOrd="0" destOrd="0" presId="urn:microsoft.com/office/officeart/2005/8/layout/orgChart1"/>
    <dgm:cxn modelId="{2E4617BF-573E-4340-80A5-12E6E8DA1C0B}" type="presParOf" srcId="{ABDBE3E9-EB75-4728-98FB-AC55D72ABA01}" destId="{7D4E7AF6-2CD9-4975-B443-EAD5C5310CFF}" srcOrd="1" destOrd="0" presId="urn:microsoft.com/office/officeart/2005/8/layout/orgChart1"/>
    <dgm:cxn modelId="{4A2A324B-FAC9-4F83-BAFD-F46B5D5D5547}" type="presParOf" srcId="{A0321B44-D454-405D-AA2D-8A1821F438BD}" destId="{1C2CEB81-E92A-4AD8-9106-D369274D5891}" srcOrd="1" destOrd="0" presId="urn:microsoft.com/office/officeart/2005/8/layout/orgChart1"/>
    <dgm:cxn modelId="{10FC5C8E-014A-40A1-B62C-7B04349E1B20}" type="presParOf" srcId="{A0321B44-D454-405D-AA2D-8A1821F438BD}" destId="{D75145D4-C4A8-4A36-9960-7D195DF76238}" srcOrd="2" destOrd="0" presId="urn:microsoft.com/office/officeart/2005/8/layout/orgChart1"/>
    <dgm:cxn modelId="{25E4011D-B281-4EDD-8371-37817662091E}" type="presParOf" srcId="{01D2D56D-11A1-4E82-9E55-933FFE2DDDD8}" destId="{12ECDA30-724F-4076-A90E-D6C44D47C3EA}" srcOrd="4" destOrd="0" presId="urn:microsoft.com/office/officeart/2005/8/layout/orgChart1"/>
    <dgm:cxn modelId="{13A6FD00-75CD-43FD-8487-A709875924A0}" type="presParOf" srcId="{01D2D56D-11A1-4E82-9E55-933FFE2DDDD8}" destId="{81E655AE-D0FB-4840-AB21-845329C7B712}" srcOrd="5" destOrd="0" presId="urn:microsoft.com/office/officeart/2005/8/layout/orgChart1"/>
    <dgm:cxn modelId="{222FF907-32A2-4435-99D0-3608127D8598}" type="presParOf" srcId="{81E655AE-D0FB-4840-AB21-845329C7B712}" destId="{0EEDA84A-1B35-4764-980E-7062F14BA428}" srcOrd="0" destOrd="0" presId="urn:microsoft.com/office/officeart/2005/8/layout/orgChart1"/>
    <dgm:cxn modelId="{7765A1F8-E410-4D74-BEF1-37F1AC453958}" type="presParOf" srcId="{0EEDA84A-1B35-4764-980E-7062F14BA428}" destId="{C43C0A29-42CA-4BDD-B6B1-FDB9A217FD73}" srcOrd="0" destOrd="0" presId="urn:microsoft.com/office/officeart/2005/8/layout/orgChart1"/>
    <dgm:cxn modelId="{9E2D2F73-5942-44E9-BD0E-2A41146D2913}" type="presParOf" srcId="{0EEDA84A-1B35-4764-980E-7062F14BA428}" destId="{2CB84052-F9A0-4E1B-8C13-651998BFD120}" srcOrd="1" destOrd="0" presId="urn:microsoft.com/office/officeart/2005/8/layout/orgChart1"/>
    <dgm:cxn modelId="{AAC37256-28BA-4746-8BC1-112288743E1B}" type="presParOf" srcId="{81E655AE-D0FB-4840-AB21-845329C7B712}" destId="{CD90770B-7726-49B5-A946-1CC9E46A1FDD}" srcOrd="1" destOrd="0" presId="urn:microsoft.com/office/officeart/2005/8/layout/orgChart1"/>
    <dgm:cxn modelId="{1531DA94-FF32-4403-B98E-E9066E4EB0E0}" type="presParOf" srcId="{81E655AE-D0FB-4840-AB21-845329C7B712}" destId="{DD4BF021-6DA8-4192-AF81-271E2FE00145}" srcOrd="2" destOrd="0" presId="urn:microsoft.com/office/officeart/2005/8/layout/orgChart1"/>
    <dgm:cxn modelId="{AA67D1C8-BACF-48A9-BE7B-A8B520A2AE81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1.2 Izrada tjednog plana usluga</a:t>
          </a:r>
          <a:endParaRPr lang="en-US" smtClean="0"/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1.2.1</a:t>
          </a:r>
          <a:r>
            <a:rPr lang="en-US" baseline="0" smtClean="0">
              <a:latin typeface="Calibri"/>
            </a:rPr>
            <a:t> </a:t>
          </a:r>
          <a:r>
            <a:rPr lang="hr-HR" baseline="0" smtClean="0">
              <a:latin typeface="Calibri"/>
            </a:rPr>
            <a:t>Analiza aktivnih usluga i projekata</a:t>
          </a:r>
          <a:endParaRPr lang="en-US" smtClean="0"/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C6A49E15-5AB2-4700-A46C-D2F82CA76833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1.2.2 Izrada tjednog plana usluga</a:t>
          </a:r>
          <a:endParaRPr lang="en-US" smtClean="0"/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LinFactNeighborX="-18885" custLinFactNeighborY="-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2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2" custScaleX="192490" custLinFactNeighborX="-11572" custLinFactNeighborY="76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2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1" presStyleCnt="2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1" presStyleCnt="2" custScaleX="209684" custLinFactNeighborX="-13159" custLinFactNeighborY="76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1" presStyleCnt="2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876DA799-59B9-4DC9-A781-C047225E1DBB}" srcId="{E91BEFA7-22F2-44BC-8E94-3CEBB46CE2E7}" destId="{C6A49E15-5AB2-4700-A46C-D2F82CA76833}" srcOrd="1" destOrd="0" parTransId="{10AF9B5E-44DC-4A7B-A2FC-FCF9C74A697D}" sibTransId="{C9F2EE5E-FE07-4AB5-B37F-89383E0CDDC7}"/>
    <dgm:cxn modelId="{F5AEC484-19B9-49B8-8C28-CDB2C518972C}" type="presOf" srcId="{C6A49E15-5AB2-4700-A46C-D2F82CA76833}" destId="{47870A8D-76BC-460C-B4FA-32EFECE2B56A}" srcOrd="0" destOrd="0" presId="urn:microsoft.com/office/officeart/2005/8/layout/orgChart1"/>
    <dgm:cxn modelId="{CAC2E76E-6D7D-4D2E-94E4-B09F3A41FE58}" type="presOf" srcId="{E91BEFA7-22F2-44BC-8E94-3CEBB46CE2E7}" destId="{1C6AC39D-94EC-4557-B3B3-FA937419A766}" srcOrd="1" destOrd="0" presId="urn:microsoft.com/office/officeart/2005/8/layout/orgChart1"/>
    <dgm:cxn modelId="{86F35AD3-CCCE-4BDD-BC8B-6CF68E50E2E8}" type="presOf" srcId="{D51E958B-E108-401A-864F-D962E2CD625F}" destId="{4A2ADF66-647C-4D4A-8195-155EF9F6A9D2}" srcOrd="1" destOrd="0" presId="urn:microsoft.com/office/officeart/2005/8/layout/orgChart1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E7D9051B-8B16-4577-91E3-09A234B17008}" type="presOf" srcId="{9896DC4A-99B0-47CB-B058-6D82ABF6C47F}" destId="{97E1651C-A1ED-41BF-ADA5-E83B0D9473A9}" srcOrd="0" destOrd="0" presId="urn:microsoft.com/office/officeart/2005/8/layout/orgChart1"/>
    <dgm:cxn modelId="{A19B7C90-3CB3-4A7C-B92D-07F28B601E99}" type="presOf" srcId="{E91BEFA7-22F2-44BC-8E94-3CEBB46CE2E7}" destId="{E0073F42-5FBB-47FC-857F-27FBEB097687}" srcOrd="0" destOrd="0" presId="urn:microsoft.com/office/officeart/2005/8/layout/orgChart1"/>
    <dgm:cxn modelId="{C3A31807-D314-49F6-88B6-E6C1EE810CCF}" type="presOf" srcId="{DABFFD50-80D9-4069-8111-1AC14E95A7AD}" destId="{46B49137-8B0F-4EF6-87A2-711957ABF870}" srcOrd="0" destOrd="0" presId="urn:microsoft.com/office/officeart/2005/8/layout/orgChart1"/>
    <dgm:cxn modelId="{6F4D289E-33B9-436A-9D08-90430A10C3F1}" type="presOf" srcId="{10AF9B5E-44DC-4A7B-A2FC-FCF9C74A697D}" destId="{2538A046-2EE3-4141-8F53-5FE7816B5D21}" srcOrd="0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44C76441-9A40-4AA0-918C-6AA374423E3C}" type="presOf" srcId="{C6A49E15-5AB2-4700-A46C-D2F82CA76833}" destId="{B12EB6EE-FFFE-4618-8582-3D513989B918}" srcOrd="1" destOrd="0" presId="urn:microsoft.com/office/officeart/2005/8/layout/orgChart1"/>
    <dgm:cxn modelId="{6B63724C-3F89-4950-844A-76B5786B6D79}" type="presOf" srcId="{D51E958B-E108-401A-864F-D962E2CD625F}" destId="{2B996159-C9D0-4F0B-98E2-AC38261F1FCC}" srcOrd="0" destOrd="0" presId="urn:microsoft.com/office/officeart/2005/8/layout/orgChart1"/>
    <dgm:cxn modelId="{6352190D-FF3F-4F2E-A0DC-656C385F4428}" type="presParOf" srcId="{46B49137-8B0F-4EF6-87A2-711957ABF870}" destId="{34FECB1B-2BEB-469F-81AE-E95C948CA179}" srcOrd="0" destOrd="0" presId="urn:microsoft.com/office/officeart/2005/8/layout/orgChart1"/>
    <dgm:cxn modelId="{8B686999-ED69-4A07-A5E7-EF4FCF365D77}" type="presParOf" srcId="{34FECB1B-2BEB-469F-81AE-E95C948CA179}" destId="{183369A8-2500-4214-99F8-78CFA89A8090}" srcOrd="0" destOrd="0" presId="urn:microsoft.com/office/officeart/2005/8/layout/orgChart1"/>
    <dgm:cxn modelId="{1F5EDE5F-BDB6-4E7B-9658-EA60CB6FA22C}" type="presParOf" srcId="{183369A8-2500-4214-99F8-78CFA89A8090}" destId="{E0073F42-5FBB-47FC-857F-27FBEB097687}" srcOrd="0" destOrd="0" presId="urn:microsoft.com/office/officeart/2005/8/layout/orgChart1"/>
    <dgm:cxn modelId="{A6C03288-E2E9-46E3-A1F9-8B373D006F5F}" type="presParOf" srcId="{183369A8-2500-4214-99F8-78CFA89A8090}" destId="{1C6AC39D-94EC-4557-B3B3-FA937419A766}" srcOrd="1" destOrd="0" presId="urn:microsoft.com/office/officeart/2005/8/layout/orgChart1"/>
    <dgm:cxn modelId="{060B37A5-D5F0-486B-BE89-3FC75FC9FEDC}" type="presParOf" srcId="{34FECB1B-2BEB-469F-81AE-E95C948CA179}" destId="{01D2D56D-11A1-4E82-9E55-933FFE2DDDD8}" srcOrd="1" destOrd="0" presId="urn:microsoft.com/office/officeart/2005/8/layout/orgChart1"/>
    <dgm:cxn modelId="{6024CEE0-06AF-4DCF-A86A-5C563081B3F0}" type="presParOf" srcId="{01D2D56D-11A1-4E82-9E55-933FFE2DDDD8}" destId="{97E1651C-A1ED-41BF-ADA5-E83B0D9473A9}" srcOrd="0" destOrd="0" presId="urn:microsoft.com/office/officeart/2005/8/layout/orgChart1"/>
    <dgm:cxn modelId="{E651B94F-ED12-4AF2-A0A0-F062062C9504}" type="presParOf" srcId="{01D2D56D-11A1-4E82-9E55-933FFE2DDDD8}" destId="{5ED8B9EF-423E-401E-BAAA-5C1734FD21C5}" srcOrd="1" destOrd="0" presId="urn:microsoft.com/office/officeart/2005/8/layout/orgChart1"/>
    <dgm:cxn modelId="{4AB02AD5-FBB5-4E5C-913B-F6276D4A9C43}" type="presParOf" srcId="{5ED8B9EF-423E-401E-BAAA-5C1734FD21C5}" destId="{E05BCCD4-EA1B-4B64-8A9B-709A04412A40}" srcOrd="0" destOrd="0" presId="urn:microsoft.com/office/officeart/2005/8/layout/orgChart1"/>
    <dgm:cxn modelId="{3EAF3D27-D59A-406D-8485-445253DC0058}" type="presParOf" srcId="{E05BCCD4-EA1B-4B64-8A9B-709A04412A40}" destId="{2B996159-C9D0-4F0B-98E2-AC38261F1FCC}" srcOrd="0" destOrd="0" presId="urn:microsoft.com/office/officeart/2005/8/layout/orgChart1"/>
    <dgm:cxn modelId="{C6B5F322-DA35-4F44-8FE7-F9A50AE95A80}" type="presParOf" srcId="{E05BCCD4-EA1B-4B64-8A9B-709A04412A40}" destId="{4A2ADF66-647C-4D4A-8195-155EF9F6A9D2}" srcOrd="1" destOrd="0" presId="urn:microsoft.com/office/officeart/2005/8/layout/orgChart1"/>
    <dgm:cxn modelId="{63CA344E-48C6-44C4-975C-EF5C5EA45051}" type="presParOf" srcId="{5ED8B9EF-423E-401E-BAAA-5C1734FD21C5}" destId="{2952F6EA-95F0-4E28-8D1B-6092C88427B8}" srcOrd="1" destOrd="0" presId="urn:microsoft.com/office/officeart/2005/8/layout/orgChart1"/>
    <dgm:cxn modelId="{CFC7EE69-647F-42BA-9160-9339254859BF}" type="presParOf" srcId="{5ED8B9EF-423E-401E-BAAA-5C1734FD21C5}" destId="{34205E3A-C555-48C9-AC09-A0C5A82CF325}" srcOrd="2" destOrd="0" presId="urn:microsoft.com/office/officeart/2005/8/layout/orgChart1"/>
    <dgm:cxn modelId="{98AE39E2-B834-43AD-B5B5-C369293F4212}" type="presParOf" srcId="{01D2D56D-11A1-4E82-9E55-933FFE2DDDD8}" destId="{2538A046-2EE3-4141-8F53-5FE7816B5D21}" srcOrd="2" destOrd="0" presId="urn:microsoft.com/office/officeart/2005/8/layout/orgChart1"/>
    <dgm:cxn modelId="{CCF7F67D-8CCD-45CF-BCC6-0334CE09BC99}" type="presParOf" srcId="{01D2D56D-11A1-4E82-9E55-933FFE2DDDD8}" destId="{1320CB36-A640-4706-83B9-E99347822AF5}" srcOrd="3" destOrd="0" presId="urn:microsoft.com/office/officeart/2005/8/layout/orgChart1"/>
    <dgm:cxn modelId="{19082EC4-463E-4BBD-9A59-EC5891AF9D0C}" type="presParOf" srcId="{1320CB36-A640-4706-83B9-E99347822AF5}" destId="{655673D2-C8B6-4BAA-810B-95F676DE00DE}" srcOrd="0" destOrd="0" presId="urn:microsoft.com/office/officeart/2005/8/layout/orgChart1"/>
    <dgm:cxn modelId="{862DE438-65E6-4D06-8A41-790DDB8EB58F}" type="presParOf" srcId="{655673D2-C8B6-4BAA-810B-95F676DE00DE}" destId="{47870A8D-76BC-460C-B4FA-32EFECE2B56A}" srcOrd="0" destOrd="0" presId="urn:microsoft.com/office/officeart/2005/8/layout/orgChart1"/>
    <dgm:cxn modelId="{11901992-3EBC-43B5-A1A0-7019BEBF3053}" type="presParOf" srcId="{655673D2-C8B6-4BAA-810B-95F676DE00DE}" destId="{B12EB6EE-FFFE-4618-8582-3D513989B918}" srcOrd="1" destOrd="0" presId="urn:microsoft.com/office/officeart/2005/8/layout/orgChart1"/>
    <dgm:cxn modelId="{06025B25-6481-4C40-8E67-47D61CBEB7D6}" type="presParOf" srcId="{1320CB36-A640-4706-83B9-E99347822AF5}" destId="{E6B4E032-959E-4508-B08C-F5CB336CA265}" srcOrd="1" destOrd="0" presId="urn:microsoft.com/office/officeart/2005/8/layout/orgChart1"/>
    <dgm:cxn modelId="{4D153655-BEB0-4A7A-9A2D-E2663F631DED}" type="presParOf" srcId="{1320CB36-A640-4706-83B9-E99347822AF5}" destId="{883869EC-D5DA-4DA6-90DB-2CADC4BF88E4}" srcOrd="2" destOrd="0" presId="urn:microsoft.com/office/officeart/2005/8/layout/orgChart1"/>
    <dgm:cxn modelId="{68AEEB5F-C5B5-4E8E-8FCD-759B5721AB4D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2. Pribavljanje poslova</a:t>
          </a:r>
          <a:endParaRPr lang="en-US" smtClean="0"/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2.1</a:t>
          </a:r>
          <a:r>
            <a:rPr lang="en-US" baseline="0" smtClean="0">
              <a:latin typeface="Calibri"/>
            </a:rPr>
            <a:t> </a:t>
          </a:r>
          <a:r>
            <a:rPr lang="hr-HR" baseline="0" smtClean="0">
              <a:latin typeface="Calibri"/>
            </a:rPr>
            <a:t>Zaprimanje upita klijenata</a:t>
          </a:r>
          <a:endParaRPr lang="en-US" smtClean="0"/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C6A49E15-5AB2-4700-A46C-D2F82CA76833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2.2 Odgovaranje na upit klijenta ili zahtjev za uslugom</a:t>
          </a:r>
          <a:endParaRPr lang="en-US" smtClean="0"/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/>
        </a:p>
      </dgm:t>
    </dgm:pt>
    <dgm:pt modelId="{E61977EA-FC55-402E-85F7-7981DC87DB66}">
      <dgm:prSet/>
      <dgm:spPr/>
      <dgm:t>
        <a:bodyPr/>
        <a:lstStyle/>
        <a:p>
          <a:pPr marR="0" algn="ctr" rtl="0"/>
          <a:r>
            <a:rPr lang="hr-HR" smtClean="0"/>
            <a:t>2.3 Izrada ponude za obavljanje posla</a:t>
          </a:r>
          <a:endParaRPr lang="en-US" smtClean="0"/>
        </a:p>
      </dgm:t>
    </dgm:pt>
    <dgm:pt modelId="{AC1E8421-09B9-46F3-BB6F-09998FD8A98E}" type="parTrans" cxnId="{622A8F1F-C356-4D02-8AB3-CDA0DA4EBA0C}">
      <dgm:prSet/>
      <dgm:spPr/>
      <dgm:t>
        <a:bodyPr/>
        <a:lstStyle/>
        <a:p>
          <a:endParaRPr lang="en-US"/>
        </a:p>
      </dgm:t>
    </dgm:pt>
    <dgm:pt modelId="{3AFD20A7-A8A7-4E69-99D1-D2682213944A}" type="sibTrans" cxnId="{622A8F1F-C356-4D02-8AB3-CDA0DA4EBA0C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3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3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3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1" presStyleCnt="3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1" presStyleCnt="3" custScaleX="173300" custLinFactNeighborX="-6227" custLinFactNeighborY="4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1" presStyleCnt="3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3443A894-86D1-4AD9-A89B-B4AD3315ED37}" type="pres">
      <dgm:prSet presAssocID="{AC1E8421-09B9-46F3-BB6F-09998FD8A98E}" presName="Name35" presStyleLbl="parChTrans1D2" presStyleIdx="2" presStyleCnt="3"/>
      <dgm:spPr/>
      <dgm:t>
        <a:bodyPr/>
        <a:lstStyle/>
        <a:p>
          <a:endParaRPr lang="en-US"/>
        </a:p>
      </dgm:t>
    </dgm:pt>
    <dgm:pt modelId="{3CE167EF-DF5D-4278-8C9E-F00E3E6ADFAB}" type="pres">
      <dgm:prSet presAssocID="{E61977EA-FC55-402E-85F7-7981DC87DB66}" presName="hierRoot2" presStyleCnt="0">
        <dgm:presLayoutVars>
          <dgm:hierBranch val="init"/>
        </dgm:presLayoutVars>
      </dgm:prSet>
      <dgm:spPr/>
    </dgm:pt>
    <dgm:pt modelId="{6592171D-0FD4-4337-8543-1F29407F3923}" type="pres">
      <dgm:prSet presAssocID="{E61977EA-FC55-402E-85F7-7981DC87DB66}" presName="rootComposite" presStyleCnt="0"/>
      <dgm:spPr/>
    </dgm:pt>
    <dgm:pt modelId="{6D9E8818-8E1B-4122-89E3-C8421462950F}" type="pres">
      <dgm:prSet presAssocID="{E61977EA-FC55-402E-85F7-7981DC87DB66}" presName="rootText" presStyleLbl="node2" presStyleIdx="2" presStyleCnt="3" custScaleX="139158" custLinFactNeighborX="-14950" custLinFactNeighborY="50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E00634-3F5E-42BC-8437-0435EB7B30B2}" type="pres">
      <dgm:prSet presAssocID="{E61977EA-FC55-402E-85F7-7981DC87DB66}" presName="rootConnector" presStyleLbl="node2" presStyleIdx="2" presStyleCnt="3"/>
      <dgm:spPr/>
      <dgm:t>
        <a:bodyPr/>
        <a:lstStyle/>
        <a:p>
          <a:endParaRPr lang="en-US"/>
        </a:p>
      </dgm:t>
    </dgm:pt>
    <dgm:pt modelId="{6FCE30BF-F9E1-4CCB-9F37-9B70DF491E23}" type="pres">
      <dgm:prSet presAssocID="{E61977EA-FC55-402E-85F7-7981DC87DB66}" presName="hierChild4" presStyleCnt="0"/>
      <dgm:spPr/>
    </dgm:pt>
    <dgm:pt modelId="{A973E517-003B-49AC-BFD8-169E8332D5A9}" type="pres">
      <dgm:prSet presAssocID="{E61977EA-FC55-402E-85F7-7981DC87DB66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189999D3-756C-4C16-9166-6C43D9C76300}" type="presOf" srcId="{C6A49E15-5AB2-4700-A46C-D2F82CA76833}" destId="{47870A8D-76BC-460C-B4FA-32EFECE2B56A}" srcOrd="0" destOrd="0" presId="urn:microsoft.com/office/officeart/2005/8/layout/orgChart1"/>
    <dgm:cxn modelId="{876DA799-59B9-4DC9-A781-C047225E1DBB}" srcId="{E91BEFA7-22F2-44BC-8E94-3CEBB46CE2E7}" destId="{C6A49E15-5AB2-4700-A46C-D2F82CA76833}" srcOrd="1" destOrd="0" parTransId="{10AF9B5E-44DC-4A7B-A2FC-FCF9C74A697D}" sibTransId="{C9F2EE5E-FE07-4AB5-B37F-89383E0CDDC7}"/>
    <dgm:cxn modelId="{BECB5315-7976-42CC-ABEC-7448AA7D9AC7}" type="presOf" srcId="{E91BEFA7-22F2-44BC-8E94-3CEBB46CE2E7}" destId="{1C6AC39D-94EC-4557-B3B3-FA937419A766}" srcOrd="1" destOrd="0" presId="urn:microsoft.com/office/officeart/2005/8/layout/orgChart1"/>
    <dgm:cxn modelId="{9D1A596D-481B-4800-91AF-C193E4F1BFC0}" type="presOf" srcId="{10AF9B5E-44DC-4A7B-A2FC-FCF9C74A697D}" destId="{2538A046-2EE3-4141-8F53-5FE7816B5D21}" srcOrd="0" destOrd="0" presId="urn:microsoft.com/office/officeart/2005/8/layout/orgChart1"/>
    <dgm:cxn modelId="{6DA670DB-72B3-41AA-A6FF-447758C19CE0}" type="presOf" srcId="{D51E958B-E108-401A-864F-D962E2CD625F}" destId="{4A2ADF66-647C-4D4A-8195-155EF9F6A9D2}" srcOrd="1" destOrd="0" presId="urn:microsoft.com/office/officeart/2005/8/layout/orgChart1"/>
    <dgm:cxn modelId="{EC0F9102-C793-41AB-A29D-A244FD3E72A7}" type="presOf" srcId="{9896DC4A-99B0-47CB-B058-6D82ABF6C47F}" destId="{97E1651C-A1ED-41BF-ADA5-E83B0D9473A9}" srcOrd="0" destOrd="0" presId="urn:microsoft.com/office/officeart/2005/8/layout/orgChart1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772AC67F-A8D7-48F8-9B8B-8E3D34DC72B1}" type="presOf" srcId="{DABFFD50-80D9-4069-8111-1AC14E95A7AD}" destId="{46B49137-8B0F-4EF6-87A2-711957ABF870}" srcOrd="0" destOrd="0" presId="urn:microsoft.com/office/officeart/2005/8/layout/orgChart1"/>
    <dgm:cxn modelId="{622A8F1F-C356-4D02-8AB3-CDA0DA4EBA0C}" srcId="{E91BEFA7-22F2-44BC-8E94-3CEBB46CE2E7}" destId="{E61977EA-FC55-402E-85F7-7981DC87DB66}" srcOrd="2" destOrd="0" parTransId="{AC1E8421-09B9-46F3-BB6F-09998FD8A98E}" sibTransId="{3AFD20A7-A8A7-4E69-99D1-D2682213944A}"/>
    <dgm:cxn modelId="{27DBE229-AA4C-475B-92A6-F5AF24630962}" type="presOf" srcId="{E61977EA-FC55-402E-85F7-7981DC87DB66}" destId="{D7E00634-3F5E-42BC-8437-0435EB7B30B2}" srcOrd="1" destOrd="0" presId="urn:microsoft.com/office/officeart/2005/8/layout/orgChart1"/>
    <dgm:cxn modelId="{0B74EEAF-5BF1-4E5E-9D7C-5F39EEAB238C}" type="presOf" srcId="{E91BEFA7-22F2-44BC-8E94-3CEBB46CE2E7}" destId="{E0073F42-5FBB-47FC-857F-27FBEB097687}" srcOrd="0" destOrd="0" presId="urn:microsoft.com/office/officeart/2005/8/layout/orgChart1"/>
    <dgm:cxn modelId="{410F0EDB-6957-4B91-AF25-463815A43442}" type="presOf" srcId="{AC1E8421-09B9-46F3-BB6F-09998FD8A98E}" destId="{3443A894-86D1-4AD9-A89B-B4AD3315ED37}" srcOrd="0" destOrd="0" presId="urn:microsoft.com/office/officeart/2005/8/layout/orgChart1"/>
    <dgm:cxn modelId="{3F5A7342-DE9F-4B45-A2C5-13583072DD38}" type="presOf" srcId="{E61977EA-FC55-402E-85F7-7981DC87DB66}" destId="{6D9E8818-8E1B-4122-89E3-C8421462950F}" srcOrd="0" destOrd="0" presId="urn:microsoft.com/office/officeart/2005/8/layout/orgChart1"/>
    <dgm:cxn modelId="{34D71649-B347-4F38-899E-39DDEC4441D8}" type="presOf" srcId="{C6A49E15-5AB2-4700-A46C-D2F82CA76833}" destId="{B12EB6EE-FFFE-4618-8582-3D513989B918}" srcOrd="1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A105182A-6C41-4C28-890E-E6083BAE7FBA}" type="presOf" srcId="{D51E958B-E108-401A-864F-D962E2CD625F}" destId="{2B996159-C9D0-4F0B-98E2-AC38261F1FCC}" srcOrd="0" destOrd="0" presId="urn:microsoft.com/office/officeart/2005/8/layout/orgChart1"/>
    <dgm:cxn modelId="{626282CF-3A37-4EE8-A508-812756BB8DF7}" type="presParOf" srcId="{46B49137-8B0F-4EF6-87A2-711957ABF870}" destId="{34FECB1B-2BEB-469F-81AE-E95C948CA179}" srcOrd="0" destOrd="0" presId="urn:microsoft.com/office/officeart/2005/8/layout/orgChart1"/>
    <dgm:cxn modelId="{C608734E-C018-4A52-A651-841A13F3897E}" type="presParOf" srcId="{34FECB1B-2BEB-469F-81AE-E95C948CA179}" destId="{183369A8-2500-4214-99F8-78CFA89A8090}" srcOrd="0" destOrd="0" presId="urn:microsoft.com/office/officeart/2005/8/layout/orgChart1"/>
    <dgm:cxn modelId="{0B04143C-7EF0-42B6-A98A-17F6642939C6}" type="presParOf" srcId="{183369A8-2500-4214-99F8-78CFA89A8090}" destId="{E0073F42-5FBB-47FC-857F-27FBEB097687}" srcOrd="0" destOrd="0" presId="urn:microsoft.com/office/officeart/2005/8/layout/orgChart1"/>
    <dgm:cxn modelId="{846D7578-1C67-4318-8951-6BF078D153D6}" type="presParOf" srcId="{183369A8-2500-4214-99F8-78CFA89A8090}" destId="{1C6AC39D-94EC-4557-B3B3-FA937419A766}" srcOrd="1" destOrd="0" presId="urn:microsoft.com/office/officeart/2005/8/layout/orgChart1"/>
    <dgm:cxn modelId="{B05D1147-42F7-40A2-BCE4-56511BDA364B}" type="presParOf" srcId="{34FECB1B-2BEB-469F-81AE-E95C948CA179}" destId="{01D2D56D-11A1-4E82-9E55-933FFE2DDDD8}" srcOrd="1" destOrd="0" presId="urn:microsoft.com/office/officeart/2005/8/layout/orgChart1"/>
    <dgm:cxn modelId="{5B01C81F-46DC-4F16-AB40-23AB727920DE}" type="presParOf" srcId="{01D2D56D-11A1-4E82-9E55-933FFE2DDDD8}" destId="{97E1651C-A1ED-41BF-ADA5-E83B0D9473A9}" srcOrd="0" destOrd="0" presId="urn:microsoft.com/office/officeart/2005/8/layout/orgChart1"/>
    <dgm:cxn modelId="{15084418-F8A0-4406-97D9-098A6FEAE91A}" type="presParOf" srcId="{01D2D56D-11A1-4E82-9E55-933FFE2DDDD8}" destId="{5ED8B9EF-423E-401E-BAAA-5C1734FD21C5}" srcOrd="1" destOrd="0" presId="urn:microsoft.com/office/officeart/2005/8/layout/orgChart1"/>
    <dgm:cxn modelId="{D1BFE265-91F0-4750-84A7-DD8796FE3D69}" type="presParOf" srcId="{5ED8B9EF-423E-401E-BAAA-5C1734FD21C5}" destId="{E05BCCD4-EA1B-4B64-8A9B-709A04412A40}" srcOrd="0" destOrd="0" presId="urn:microsoft.com/office/officeart/2005/8/layout/orgChart1"/>
    <dgm:cxn modelId="{EAF645EC-882A-4850-945E-7C56243643B5}" type="presParOf" srcId="{E05BCCD4-EA1B-4B64-8A9B-709A04412A40}" destId="{2B996159-C9D0-4F0B-98E2-AC38261F1FCC}" srcOrd="0" destOrd="0" presId="urn:microsoft.com/office/officeart/2005/8/layout/orgChart1"/>
    <dgm:cxn modelId="{A769D128-52DE-45A7-ABCC-9353711DF19F}" type="presParOf" srcId="{E05BCCD4-EA1B-4B64-8A9B-709A04412A40}" destId="{4A2ADF66-647C-4D4A-8195-155EF9F6A9D2}" srcOrd="1" destOrd="0" presId="urn:microsoft.com/office/officeart/2005/8/layout/orgChart1"/>
    <dgm:cxn modelId="{6E08472D-B01D-432D-97C0-F59CD45361C3}" type="presParOf" srcId="{5ED8B9EF-423E-401E-BAAA-5C1734FD21C5}" destId="{2952F6EA-95F0-4E28-8D1B-6092C88427B8}" srcOrd="1" destOrd="0" presId="urn:microsoft.com/office/officeart/2005/8/layout/orgChart1"/>
    <dgm:cxn modelId="{84DC408D-14C8-429F-BF42-D5FB8A934650}" type="presParOf" srcId="{5ED8B9EF-423E-401E-BAAA-5C1734FD21C5}" destId="{34205E3A-C555-48C9-AC09-A0C5A82CF325}" srcOrd="2" destOrd="0" presId="urn:microsoft.com/office/officeart/2005/8/layout/orgChart1"/>
    <dgm:cxn modelId="{705B3CF7-B3F8-4D30-BE2E-E604B1D64B59}" type="presParOf" srcId="{01D2D56D-11A1-4E82-9E55-933FFE2DDDD8}" destId="{2538A046-2EE3-4141-8F53-5FE7816B5D21}" srcOrd="2" destOrd="0" presId="urn:microsoft.com/office/officeart/2005/8/layout/orgChart1"/>
    <dgm:cxn modelId="{7A70A4AB-FE8E-4215-9A6F-84D61A03602B}" type="presParOf" srcId="{01D2D56D-11A1-4E82-9E55-933FFE2DDDD8}" destId="{1320CB36-A640-4706-83B9-E99347822AF5}" srcOrd="3" destOrd="0" presId="urn:microsoft.com/office/officeart/2005/8/layout/orgChart1"/>
    <dgm:cxn modelId="{C2315296-B3E2-4F44-BD4E-20AED49122B7}" type="presParOf" srcId="{1320CB36-A640-4706-83B9-E99347822AF5}" destId="{655673D2-C8B6-4BAA-810B-95F676DE00DE}" srcOrd="0" destOrd="0" presId="urn:microsoft.com/office/officeart/2005/8/layout/orgChart1"/>
    <dgm:cxn modelId="{7D16F632-91D3-486D-9BDF-D0F39F45DCA7}" type="presParOf" srcId="{655673D2-C8B6-4BAA-810B-95F676DE00DE}" destId="{47870A8D-76BC-460C-B4FA-32EFECE2B56A}" srcOrd="0" destOrd="0" presId="urn:microsoft.com/office/officeart/2005/8/layout/orgChart1"/>
    <dgm:cxn modelId="{5D00D303-A48F-4603-B785-D9E45F156E9C}" type="presParOf" srcId="{655673D2-C8B6-4BAA-810B-95F676DE00DE}" destId="{B12EB6EE-FFFE-4618-8582-3D513989B918}" srcOrd="1" destOrd="0" presId="urn:microsoft.com/office/officeart/2005/8/layout/orgChart1"/>
    <dgm:cxn modelId="{DDCC3593-24AA-4E5C-A7CE-2F4F66FED751}" type="presParOf" srcId="{1320CB36-A640-4706-83B9-E99347822AF5}" destId="{E6B4E032-959E-4508-B08C-F5CB336CA265}" srcOrd="1" destOrd="0" presId="urn:microsoft.com/office/officeart/2005/8/layout/orgChart1"/>
    <dgm:cxn modelId="{2C0F9791-D04E-47B8-98E9-40DE67EA0991}" type="presParOf" srcId="{1320CB36-A640-4706-83B9-E99347822AF5}" destId="{883869EC-D5DA-4DA6-90DB-2CADC4BF88E4}" srcOrd="2" destOrd="0" presId="urn:microsoft.com/office/officeart/2005/8/layout/orgChart1"/>
    <dgm:cxn modelId="{34850CCC-BBE7-49A1-AB04-D53E4259125E}" type="presParOf" srcId="{01D2D56D-11A1-4E82-9E55-933FFE2DDDD8}" destId="{3443A894-86D1-4AD9-A89B-B4AD3315ED37}" srcOrd="4" destOrd="0" presId="urn:microsoft.com/office/officeart/2005/8/layout/orgChart1"/>
    <dgm:cxn modelId="{28ED3040-E54E-4D41-AB17-2A2743293B8D}" type="presParOf" srcId="{01D2D56D-11A1-4E82-9E55-933FFE2DDDD8}" destId="{3CE167EF-DF5D-4278-8C9E-F00E3E6ADFAB}" srcOrd="5" destOrd="0" presId="urn:microsoft.com/office/officeart/2005/8/layout/orgChart1"/>
    <dgm:cxn modelId="{62098398-F518-48E1-95A3-29DDFD911761}" type="presParOf" srcId="{3CE167EF-DF5D-4278-8C9E-F00E3E6ADFAB}" destId="{6592171D-0FD4-4337-8543-1F29407F3923}" srcOrd="0" destOrd="0" presId="urn:microsoft.com/office/officeart/2005/8/layout/orgChart1"/>
    <dgm:cxn modelId="{8C89F474-A884-4587-91F0-254BFCC0141D}" type="presParOf" srcId="{6592171D-0FD4-4337-8543-1F29407F3923}" destId="{6D9E8818-8E1B-4122-89E3-C8421462950F}" srcOrd="0" destOrd="0" presId="urn:microsoft.com/office/officeart/2005/8/layout/orgChart1"/>
    <dgm:cxn modelId="{AB0D1C08-10FF-4722-A5C9-3E999D762B04}" type="presParOf" srcId="{6592171D-0FD4-4337-8543-1F29407F3923}" destId="{D7E00634-3F5E-42BC-8437-0435EB7B30B2}" srcOrd="1" destOrd="0" presId="urn:microsoft.com/office/officeart/2005/8/layout/orgChart1"/>
    <dgm:cxn modelId="{ED491612-AD0D-4EF7-AF0F-2AFFCCACCB04}" type="presParOf" srcId="{3CE167EF-DF5D-4278-8C9E-F00E3E6ADFAB}" destId="{6FCE30BF-F9E1-4CCB-9F37-9B70DF491E23}" srcOrd="1" destOrd="0" presId="urn:microsoft.com/office/officeart/2005/8/layout/orgChart1"/>
    <dgm:cxn modelId="{506938EF-5B57-48F5-990D-55C3259B8601}" type="presParOf" srcId="{3CE167EF-DF5D-4278-8C9E-F00E3E6ADFAB}" destId="{A973E517-003B-49AC-BFD8-169E8332D5A9}" srcOrd="2" destOrd="0" presId="urn:microsoft.com/office/officeart/2005/8/layout/orgChart1"/>
    <dgm:cxn modelId="{1E0F5AE1-27AD-4BDA-851C-E5A6355823DE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31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2.1</a:t>
          </a:r>
          <a:r>
            <a:rPr lang="en-US" baseline="0" smtClean="0">
              <a:latin typeface="Calibri"/>
            </a:rPr>
            <a:t> </a:t>
          </a:r>
          <a:r>
            <a:rPr lang="hr-HR" baseline="0" smtClean="0">
              <a:latin typeface="Calibri"/>
            </a:rPr>
            <a:t>Zaprimanje upita klijenata</a:t>
          </a:r>
          <a:endParaRPr lang="en-US" smtClean="0"/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2.1.1</a:t>
          </a:r>
          <a:r>
            <a:rPr lang="en-US" baseline="0" smtClean="0">
              <a:latin typeface="Calibri"/>
            </a:rPr>
            <a:t> </a:t>
          </a:r>
          <a:r>
            <a:rPr lang="hr-HR" baseline="0" smtClean="0">
              <a:latin typeface="Calibri"/>
            </a:rPr>
            <a:t>Pregled pristiglih upita</a:t>
          </a:r>
          <a:endParaRPr lang="en-US" smtClean="0"/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C6A49E15-5AB2-4700-A46C-D2F82CA76833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2.1.2 Bilježenje upita u CRM sustav</a:t>
          </a:r>
          <a:endParaRPr lang="en-US" smtClean="0"/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2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2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2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1" presStyleCnt="2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1" presStyleCnt="2" custScaleX="173300" custLinFactNeighborX="-6227" custLinFactNeighborY="4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1" presStyleCnt="2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876DA799-59B9-4DC9-A781-C047225E1DBB}" srcId="{E91BEFA7-22F2-44BC-8E94-3CEBB46CE2E7}" destId="{C6A49E15-5AB2-4700-A46C-D2F82CA76833}" srcOrd="1" destOrd="0" parTransId="{10AF9B5E-44DC-4A7B-A2FC-FCF9C74A697D}" sibTransId="{C9F2EE5E-FE07-4AB5-B37F-89383E0CDDC7}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86583D64-371F-4AC2-BC4E-E3DF9B06B176}" type="presOf" srcId="{D51E958B-E108-401A-864F-D962E2CD625F}" destId="{4A2ADF66-647C-4D4A-8195-155EF9F6A9D2}" srcOrd="1" destOrd="0" presId="urn:microsoft.com/office/officeart/2005/8/layout/orgChart1"/>
    <dgm:cxn modelId="{E4AA3B61-BDFD-4857-AAAB-C583E050F1C7}" type="presOf" srcId="{DABFFD50-80D9-4069-8111-1AC14E95A7AD}" destId="{46B49137-8B0F-4EF6-87A2-711957ABF870}" srcOrd="0" destOrd="0" presId="urn:microsoft.com/office/officeart/2005/8/layout/orgChart1"/>
    <dgm:cxn modelId="{E8BCC9DE-FB15-472E-8B14-255D23E18C32}" type="presOf" srcId="{C6A49E15-5AB2-4700-A46C-D2F82CA76833}" destId="{B12EB6EE-FFFE-4618-8582-3D513989B918}" srcOrd="1" destOrd="0" presId="urn:microsoft.com/office/officeart/2005/8/layout/orgChart1"/>
    <dgm:cxn modelId="{A5B5CDEB-5F0C-4F6E-891C-038C6EBFF6C8}" type="presOf" srcId="{C6A49E15-5AB2-4700-A46C-D2F82CA76833}" destId="{47870A8D-76BC-460C-B4FA-32EFECE2B56A}" srcOrd="0" destOrd="0" presId="urn:microsoft.com/office/officeart/2005/8/layout/orgChart1"/>
    <dgm:cxn modelId="{7B3836A1-9E20-4982-81E4-2F0206B44E96}" type="presOf" srcId="{E91BEFA7-22F2-44BC-8E94-3CEBB46CE2E7}" destId="{E0073F42-5FBB-47FC-857F-27FBEB097687}" srcOrd="0" destOrd="0" presId="urn:microsoft.com/office/officeart/2005/8/layout/orgChart1"/>
    <dgm:cxn modelId="{4C1C2C02-A92E-46D6-A467-569C07776CFB}" type="presOf" srcId="{9896DC4A-99B0-47CB-B058-6D82ABF6C47F}" destId="{97E1651C-A1ED-41BF-ADA5-E83B0D9473A9}" srcOrd="0" destOrd="0" presId="urn:microsoft.com/office/officeart/2005/8/layout/orgChart1"/>
    <dgm:cxn modelId="{DF9DD2E7-C127-43AC-A261-DA59ED9EB5D1}" type="presOf" srcId="{10AF9B5E-44DC-4A7B-A2FC-FCF9C74A697D}" destId="{2538A046-2EE3-4141-8F53-5FE7816B5D21}" srcOrd="0" destOrd="0" presId="urn:microsoft.com/office/officeart/2005/8/layout/orgChart1"/>
    <dgm:cxn modelId="{2387AD98-BE1B-43D5-909F-138657688EB3}" type="presOf" srcId="{D51E958B-E108-401A-864F-D962E2CD625F}" destId="{2B996159-C9D0-4F0B-98E2-AC38261F1FCC}" srcOrd="0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C0AECE3A-A6E9-44FA-937F-0C2740128512}" type="presOf" srcId="{E91BEFA7-22F2-44BC-8E94-3CEBB46CE2E7}" destId="{1C6AC39D-94EC-4557-B3B3-FA937419A766}" srcOrd="1" destOrd="0" presId="urn:microsoft.com/office/officeart/2005/8/layout/orgChart1"/>
    <dgm:cxn modelId="{45346EBA-42CE-4D7D-830B-21087F1FD8EA}" type="presParOf" srcId="{46B49137-8B0F-4EF6-87A2-711957ABF870}" destId="{34FECB1B-2BEB-469F-81AE-E95C948CA179}" srcOrd="0" destOrd="0" presId="urn:microsoft.com/office/officeart/2005/8/layout/orgChart1"/>
    <dgm:cxn modelId="{7FF61549-2EC1-4C32-9276-D5B110BD0206}" type="presParOf" srcId="{34FECB1B-2BEB-469F-81AE-E95C948CA179}" destId="{183369A8-2500-4214-99F8-78CFA89A8090}" srcOrd="0" destOrd="0" presId="urn:microsoft.com/office/officeart/2005/8/layout/orgChart1"/>
    <dgm:cxn modelId="{9AC511CF-61C7-4715-B83C-C1E6D119E505}" type="presParOf" srcId="{183369A8-2500-4214-99F8-78CFA89A8090}" destId="{E0073F42-5FBB-47FC-857F-27FBEB097687}" srcOrd="0" destOrd="0" presId="urn:microsoft.com/office/officeart/2005/8/layout/orgChart1"/>
    <dgm:cxn modelId="{6198750E-663E-4971-A394-FC4B3D631448}" type="presParOf" srcId="{183369A8-2500-4214-99F8-78CFA89A8090}" destId="{1C6AC39D-94EC-4557-B3B3-FA937419A766}" srcOrd="1" destOrd="0" presId="urn:microsoft.com/office/officeart/2005/8/layout/orgChart1"/>
    <dgm:cxn modelId="{029908E9-AC0A-4654-8B81-DAB2EF4DB63C}" type="presParOf" srcId="{34FECB1B-2BEB-469F-81AE-E95C948CA179}" destId="{01D2D56D-11A1-4E82-9E55-933FFE2DDDD8}" srcOrd="1" destOrd="0" presId="urn:microsoft.com/office/officeart/2005/8/layout/orgChart1"/>
    <dgm:cxn modelId="{DF0CF921-DD92-4C13-8831-FBD41D32F69D}" type="presParOf" srcId="{01D2D56D-11A1-4E82-9E55-933FFE2DDDD8}" destId="{97E1651C-A1ED-41BF-ADA5-E83B0D9473A9}" srcOrd="0" destOrd="0" presId="urn:microsoft.com/office/officeart/2005/8/layout/orgChart1"/>
    <dgm:cxn modelId="{27EDA8B3-1033-4045-AA81-6F11A5BF642D}" type="presParOf" srcId="{01D2D56D-11A1-4E82-9E55-933FFE2DDDD8}" destId="{5ED8B9EF-423E-401E-BAAA-5C1734FD21C5}" srcOrd="1" destOrd="0" presId="urn:microsoft.com/office/officeart/2005/8/layout/orgChart1"/>
    <dgm:cxn modelId="{36C95F83-E7E8-4471-8A57-232534E93517}" type="presParOf" srcId="{5ED8B9EF-423E-401E-BAAA-5C1734FD21C5}" destId="{E05BCCD4-EA1B-4B64-8A9B-709A04412A40}" srcOrd="0" destOrd="0" presId="urn:microsoft.com/office/officeart/2005/8/layout/orgChart1"/>
    <dgm:cxn modelId="{B3CD53EC-7508-4632-A111-F0468464BDB3}" type="presParOf" srcId="{E05BCCD4-EA1B-4B64-8A9B-709A04412A40}" destId="{2B996159-C9D0-4F0B-98E2-AC38261F1FCC}" srcOrd="0" destOrd="0" presId="urn:microsoft.com/office/officeart/2005/8/layout/orgChart1"/>
    <dgm:cxn modelId="{7D90E047-97D2-4D47-A4BC-A06CBA8350CB}" type="presParOf" srcId="{E05BCCD4-EA1B-4B64-8A9B-709A04412A40}" destId="{4A2ADF66-647C-4D4A-8195-155EF9F6A9D2}" srcOrd="1" destOrd="0" presId="urn:microsoft.com/office/officeart/2005/8/layout/orgChart1"/>
    <dgm:cxn modelId="{06DF6018-1D1E-4D31-9B8C-EEB4290F17A1}" type="presParOf" srcId="{5ED8B9EF-423E-401E-BAAA-5C1734FD21C5}" destId="{2952F6EA-95F0-4E28-8D1B-6092C88427B8}" srcOrd="1" destOrd="0" presId="urn:microsoft.com/office/officeart/2005/8/layout/orgChart1"/>
    <dgm:cxn modelId="{DBFEBA29-ED92-4506-8C40-23484D1BBA7D}" type="presParOf" srcId="{5ED8B9EF-423E-401E-BAAA-5C1734FD21C5}" destId="{34205E3A-C555-48C9-AC09-A0C5A82CF325}" srcOrd="2" destOrd="0" presId="urn:microsoft.com/office/officeart/2005/8/layout/orgChart1"/>
    <dgm:cxn modelId="{4554FA99-A1ED-4107-B735-1C5D9E6CC574}" type="presParOf" srcId="{01D2D56D-11A1-4E82-9E55-933FFE2DDDD8}" destId="{2538A046-2EE3-4141-8F53-5FE7816B5D21}" srcOrd="2" destOrd="0" presId="urn:microsoft.com/office/officeart/2005/8/layout/orgChart1"/>
    <dgm:cxn modelId="{7D0B0D74-C6AC-4643-A2A5-88A7F073C168}" type="presParOf" srcId="{01D2D56D-11A1-4E82-9E55-933FFE2DDDD8}" destId="{1320CB36-A640-4706-83B9-E99347822AF5}" srcOrd="3" destOrd="0" presId="urn:microsoft.com/office/officeart/2005/8/layout/orgChart1"/>
    <dgm:cxn modelId="{A2963722-FD4F-40FC-89F9-D22EC23F1CB1}" type="presParOf" srcId="{1320CB36-A640-4706-83B9-E99347822AF5}" destId="{655673D2-C8B6-4BAA-810B-95F676DE00DE}" srcOrd="0" destOrd="0" presId="urn:microsoft.com/office/officeart/2005/8/layout/orgChart1"/>
    <dgm:cxn modelId="{2FF43D9E-A0E0-4B9F-8F05-8FD904BD5975}" type="presParOf" srcId="{655673D2-C8B6-4BAA-810B-95F676DE00DE}" destId="{47870A8D-76BC-460C-B4FA-32EFECE2B56A}" srcOrd="0" destOrd="0" presId="urn:microsoft.com/office/officeart/2005/8/layout/orgChart1"/>
    <dgm:cxn modelId="{57CE4001-B6DD-47DE-890C-CB821E669FCA}" type="presParOf" srcId="{655673D2-C8B6-4BAA-810B-95F676DE00DE}" destId="{B12EB6EE-FFFE-4618-8582-3D513989B918}" srcOrd="1" destOrd="0" presId="urn:microsoft.com/office/officeart/2005/8/layout/orgChart1"/>
    <dgm:cxn modelId="{9E97A829-89B0-4737-A20E-F87A3D951650}" type="presParOf" srcId="{1320CB36-A640-4706-83B9-E99347822AF5}" destId="{E6B4E032-959E-4508-B08C-F5CB336CA265}" srcOrd="1" destOrd="0" presId="urn:microsoft.com/office/officeart/2005/8/layout/orgChart1"/>
    <dgm:cxn modelId="{644E4DFE-E1F5-493B-B0C2-5F815F0A7FEE}" type="presParOf" srcId="{1320CB36-A640-4706-83B9-E99347822AF5}" destId="{883869EC-D5DA-4DA6-90DB-2CADC4BF88E4}" srcOrd="2" destOrd="0" presId="urn:microsoft.com/office/officeart/2005/8/layout/orgChart1"/>
    <dgm:cxn modelId="{D3FA049A-EBDD-4101-B535-6026186AAD52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36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2.2 Odgovaranje na upit klijenta ili zahtjev za uslugom</a:t>
          </a:r>
          <a:endParaRPr lang="en-US" smtClean="0"/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2.2.1</a:t>
          </a:r>
          <a:r>
            <a:rPr lang="en-US" baseline="0" smtClean="0">
              <a:latin typeface="Calibri"/>
            </a:rPr>
            <a:t> </a:t>
          </a:r>
          <a:r>
            <a:rPr lang="hr-HR" baseline="0" smtClean="0">
              <a:latin typeface="Calibri"/>
            </a:rPr>
            <a:t>Analiza upita ili zahtjeva za uslugom</a:t>
          </a:r>
          <a:endParaRPr lang="en-US" smtClean="0"/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C6A49E15-5AB2-4700-A46C-D2F82CA76833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2.2.2 Izrada odgovora na upit ili zahtjev za uslugom</a:t>
          </a:r>
          <a:endParaRPr lang="en-US" smtClean="0"/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/>
        </a:p>
      </dgm:t>
    </dgm:pt>
    <dgm:pt modelId="{E61977EA-FC55-402E-85F7-7981DC87DB66}">
      <dgm:prSet/>
      <dgm:spPr/>
      <dgm:t>
        <a:bodyPr/>
        <a:lstStyle/>
        <a:p>
          <a:pPr marR="0" algn="ctr" rtl="0"/>
          <a:r>
            <a:rPr lang="hr-HR" smtClean="0"/>
            <a:t>2.2.3 Slanje odgovora klijentu i zaposleniku koji je zaprimio upit</a:t>
          </a:r>
          <a:endParaRPr lang="en-US" smtClean="0"/>
        </a:p>
      </dgm:t>
    </dgm:pt>
    <dgm:pt modelId="{AC1E8421-09B9-46F3-BB6F-09998FD8A98E}" type="parTrans" cxnId="{622A8F1F-C356-4D02-8AB3-CDA0DA4EBA0C}">
      <dgm:prSet/>
      <dgm:spPr/>
      <dgm:t>
        <a:bodyPr/>
        <a:lstStyle/>
        <a:p>
          <a:endParaRPr lang="en-US"/>
        </a:p>
      </dgm:t>
    </dgm:pt>
    <dgm:pt modelId="{3AFD20A7-A8A7-4E69-99D1-D2682213944A}" type="sibTrans" cxnId="{622A8F1F-C356-4D02-8AB3-CDA0DA4EBA0C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7817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3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3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3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1" presStyleCnt="3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1" presStyleCnt="3" custScaleX="173300" custLinFactNeighborX="-6227" custLinFactNeighborY="4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1" presStyleCnt="3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3443A894-86D1-4AD9-A89B-B4AD3315ED37}" type="pres">
      <dgm:prSet presAssocID="{AC1E8421-09B9-46F3-BB6F-09998FD8A98E}" presName="Name35" presStyleLbl="parChTrans1D2" presStyleIdx="2" presStyleCnt="3"/>
      <dgm:spPr/>
      <dgm:t>
        <a:bodyPr/>
        <a:lstStyle/>
        <a:p>
          <a:endParaRPr lang="en-US"/>
        </a:p>
      </dgm:t>
    </dgm:pt>
    <dgm:pt modelId="{3CE167EF-DF5D-4278-8C9E-F00E3E6ADFAB}" type="pres">
      <dgm:prSet presAssocID="{E61977EA-FC55-402E-85F7-7981DC87DB66}" presName="hierRoot2" presStyleCnt="0">
        <dgm:presLayoutVars>
          <dgm:hierBranch val="init"/>
        </dgm:presLayoutVars>
      </dgm:prSet>
      <dgm:spPr/>
    </dgm:pt>
    <dgm:pt modelId="{6592171D-0FD4-4337-8543-1F29407F3923}" type="pres">
      <dgm:prSet presAssocID="{E61977EA-FC55-402E-85F7-7981DC87DB66}" presName="rootComposite" presStyleCnt="0"/>
      <dgm:spPr/>
    </dgm:pt>
    <dgm:pt modelId="{6D9E8818-8E1B-4122-89E3-C8421462950F}" type="pres">
      <dgm:prSet presAssocID="{E61977EA-FC55-402E-85F7-7981DC87DB66}" presName="rootText" presStyleLbl="node2" presStyleIdx="2" presStyleCnt="3" custScaleX="139158" custLinFactNeighborX="-14950" custLinFactNeighborY="50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E00634-3F5E-42BC-8437-0435EB7B30B2}" type="pres">
      <dgm:prSet presAssocID="{E61977EA-FC55-402E-85F7-7981DC87DB66}" presName="rootConnector" presStyleLbl="node2" presStyleIdx="2" presStyleCnt="3"/>
      <dgm:spPr/>
      <dgm:t>
        <a:bodyPr/>
        <a:lstStyle/>
        <a:p>
          <a:endParaRPr lang="en-US"/>
        </a:p>
      </dgm:t>
    </dgm:pt>
    <dgm:pt modelId="{6FCE30BF-F9E1-4CCB-9F37-9B70DF491E23}" type="pres">
      <dgm:prSet presAssocID="{E61977EA-FC55-402E-85F7-7981DC87DB66}" presName="hierChild4" presStyleCnt="0"/>
      <dgm:spPr/>
    </dgm:pt>
    <dgm:pt modelId="{A973E517-003B-49AC-BFD8-169E8332D5A9}" type="pres">
      <dgm:prSet presAssocID="{E61977EA-FC55-402E-85F7-7981DC87DB66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7369CDD0-AF0F-48A9-8850-11044127D6CB}" type="presOf" srcId="{E61977EA-FC55-402E-85F7-7981DC87DB66}" destId="{6D9E8818-8E1B-4122-89E3-C8421462950F}" srcOrd="0" destOrd="0" presId="urn:microsoft.com/office/officeart/2005/8/layout/orgChart1"/>
    <dgm:cxn modelId="{F3B05F5A-8494-4B16-BADC-DB94DEE42C15}" type="presOf" srcId="{AC1E8421-09B9-46F3-BB6F-09998FD8A98E}" destId="{3443A894-86D1-4AD9-A89B-B4AD3315ED37}" srcOrd="0" destOrd="0" presId="urn:microsoft.com/office/officeart/2005/8/layout/orgChart1"/>
    <dgm:cxn modelId="{BA828600-31BE-44F2-8D85-C1225CC32E3F}" type="presOf" srcId="{E91BEFA7-22F2-44BC-8E94-3CEBB46CE2E7}" destId="{1C6AC39D-94EC-4557-B3B3-FA937419A766}" srcOrd="1" destOrd="0" presId="urn:microsoft.com/office/officeart/2005/8/layout/orgChart1"/>
    <dgm:cxn modelId="{876DA799-59B9-4DC9-A781-C047225E1DBB}" srcId="{E91BEFA7-22F2-44BC-8E94-3CEBB46CE2E7}" destId="{C6A49E15-5AB2-4700-A46C-D2F82CA76833}" srcOrd="1" destOrd="0" parTransId="{10AF9B5E-44DC-4A7B-A2FC-FCF9C74A697D}" sibTransId="{C9F2EE5E-FE07-4AB5-B37F-89383E0CDDC7}"/>
    <dgm:cxn modelId="{948D8AE5-2ECE-43E4-B7B1-EB154FACF69B}" type="presOf" srcId="{E61977EA-FC55-402E-85F7-7981DC87DB66}" destId="{D7E00634-3F5E-42BC-8437-0435EB7B30B2}" srcOrd="1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050EB75C-7CFC-4DB2-9086-C090A54825CF}" type="presOf" srcId="{9896DC4A-99B0-47CB-B058-6D82ABF6C47F}" destId="{97E1651C-A1ED-41BF-ADA5-E83B0D9473A9}" srcOrd="0" destOrd="0" presId="urn:microsoft.com/office/officeart/2005/8/layout/orgChart1"/>
    <dgm:cxn modelId="{A9FDA53E-30EB-4042-9420-314B9B741D31}" type="presOf" srcId="{E91BEFA7-22F2-44BC-8E94-3CEBB46CE2E7}" destId="{E0073F42-5FBB-47FC-857F-27FBEB097687}" srcOrd="0" destOrd="0" presId="urn:microsoft.com/office/officeart/2005/8/layout/orgChart1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0BDBD9E2-84DE-46EF-9FF8-ECCD572BAC7C}" type="presOf" srcId="{10AF9B5E-44DC-4A7B-A2FC-FCF9C74A697D}" destId="{2538A046-2EE3-4141-8F53-5FE7816B5D21}" srcOrd="0" destOrd="0" presId="urn:microsoft.com/office/officeart/2005/8/layout/orgChart1"/>
    <dgm:cxn modelId="{8E4215E8-EEF4-4CBF-ACA4-A683DDD77D76}" type="presOf" srcId="{C6A49E15-5AB2-4700-A46C-D2F82CA76833}" destId="{47870A8D-76BC-460C-B4FA-32EFECE2B56A}" srcOrd="0" destOrd="0" presId="urn:microsoft.com/office/officeart/2005/8/layout/orgChart1"/>
    <dgm:cxn modelId="{3C2C882F-E00B-49E9-8773-3310088B6B10}" type="presOf" srcId="{D51E958B-E108-401A-864F-D962E2CD625F}" destId="{2B996159-C9D0-4F0B-98E2-AC38261F1FCC}" srcOrd="0" destOrd="0" presId="urn:microsoft.com/office/officeart/2005/8/layout/orgChart1"/>
    <dgm:cxn modelId="{4DE7CC6E-9997-464D-9AE8-7FBC4162B8C5}" type="presOf" srcId="{D51E958B-E108-401A-864F-D962E2CD625F}" destId="{4A2ADF66-647C-4D4A-8195-155EF9F6A9D2}" srcOrd="1" destOrd="0" presId="urn:microsoft.com/office/officeart/2005/8/layout/orgChart1"/>
    <dgm:cxn modelId="{E3A426CC-9973-47D9-AB7E-853F86B0C237}" type="presOf" srcId="{C6A49E15-5AB2-4700-A46C-D2F82CA76833}" destId="{B12EB6EE-FFFE-4618-8582-3D513989B918}" srcOrd="1" destOrd="0" presId="urn:microsoft.com/office/officeart/2005/8/layout/orgChart1"/>
    <dgm:cxn modelId="{622A8F1F-C356-4D02-8AB3-CDA0DA4EBA0C}" srcId="{E91BEFA7-22F2-44BC-8E94-3CEBB46CE2E7}" destId="{E61977EA-FC55-402E-85F7-7981DC87DB66}" srcOrd="2" destOrd="0" parTransId="{AC1E8421-09B9-46F3-BB6F-09998FD8A98E}" sibTransId="{3AFD20A7-A8A7-4E69-99D1-D2682213944A}"/>
    <dgm:cxn modelId="{EDD26302-E628-4343-BB6F-BEF08DBC8C99}" type="presOf" srcId="{DABFFD50-80D9-4069-8111-1AC14E95A7AD}" destId="{46B49137-8B0F-4EF6-87A2-711957ABF870}" srcOrd="0" destOrd="0" presId="urn:microsoft.com/office/officeart/2005/8/layout/orgChart1"/>
    <dgm:cxn modelId="{1CE0206D-9FFE-4783-AD79-3A9EBA530190}" type="presParOf" srcId="{46B49137-8B0F-4EF6-87A2-711957ABF870}" destId="{34FECB1B-2BEB-469F-81AE-E95C948CA179}" srcOrd="0" destOrd="0" presId="urn:microsoft.com/office/officeart/2005/8/layout/orgChart1"/>
    <dgm:cxn modelId="{922C7CAC-07E8-4423-BD17-0F84A6925078}" type="presParOf" srcId="{34FECB1B-2BEB-469F-81AE-E95C948CA179}" destId="{183369A8-2500-4214-99F8-78CFA89A8090}" srcOrd="0" destOrd="0" presId="urn:microsoft.com/office/officeart/2005/8/layout/orgChart1"/>
    <dgm:cxn modelId="{0F26C21E-9A86-40D8-B8F9-D44EBE3F1C07}" type="presParOf" srcId="{183369A8-2500-4214-99F8-78CFA89A8090}" destId="{E0073F42-5FBB-47FC-857F-27FBEB097687}" srcOrd="0" destOrd="0" presId="urn:microsoft.com/office/officeart/2005/8/layout/orgChart1"/>
    <dgm:cxn modelId="{669D1CC1-7C97-4648-BBD8-489772B6ED68}" type="presParOf" srcId="{183369A8-2500-4214-99F8-78CFA89A8090}" destId="{1C6AC39D-94EC-4557-B3B3-FA937419A766}" srcOrd="1" destOrd="0" presId="urn:microsoft.com/office/officeart/2005/8/layout/orgChart1"/>
    <dgm:cxn modelId="{A94545A0-3FEF-4759-B026-E4166E88FA62}" type="presParOf" srcId="{34FECB1B-2BEB-469F-81AE-E95C948CA179}" destId="{01D2D56D-11A1-4E82-9E55-933FFE2DDDD8}" srcOrd="1" destOrd="0" presId="urn:microsoft.com/office/officeart/2005/8/layout/orgChart1"/>
    <dgm:cxn modelId="{10964BF1-F36F-4A0F-B015-749D5E00BE28}" type="presParOf" srcId="{01D2D56D-11A1-4E82-9E55-933FFE2DDDD8}" destId="{97E1651C-A1ED-41BF-ADA5-E83B0D9473A9}" srcOrd="0" destOrd="0" presId="urn:microsoft.com/office/officeart/2005/8/layout/orgChart1"/>
    <dgm:cxn modelId="{C1636DD6-5A6E-45A1-BB9C-CE27CEB7AC47}" type="presParOf" srcId="{01D2D56D-11A1-4E82-9E55-933FFE2DDDD8}" destId="{5ED8B9EF-423E-401E-BAAA-5C1734FD21C5}" srcOrd="1" destOrd="0" presId="urn:microsoft.com/office/officeart/2005/8/layout/orgChart1"/>
    <dgm:cxn modelId="{C6919979-EAC0-4135-8AE0-BD6E4FF6B408}" type="presParOf" srcId="{5ED8B9EF-423E-401E-BAAA-5C1734FD21C5}" destId="{E05BCCD4-EA1B-4B64-8A9B-709A04412A40}" srcOrd="0" destOrd="0" presId="urn:microsoft.com/office/officeart/2005/8/layout/orgChart1"/>
    <dgm:cxn modelId="{E7CA9A3A-CD23-4367-AE86-538C8E190450}" type="presParOf" srcId="{E05BCCD4-EA1B-4B64-8A9B-709A04412A40}" destId="{2B996159-C9D0-4F0B-98E2-AC38261F1FCC}" srcOrd="0" destOrd="0" presId="urn:microsoft.com/office/officeart/2005/8/layout/orgChart1"/>
    <dgm:cxn modelId="{59D29C57-32AD-475D-AF3A-0A97C817033E}" type="presParOf" srcId="{E05BCCD4-EA1B-4B64-8A9B-709A04412A40}" destId="{4A2ADF66-647C-4D4A-8195-155EF9F6A9D2}" srcOrd="1" destOrd="0" presId="urn:microsoft.com/office/officeart/2005/8/layout/orgChart1"/>
    <dgm:cxn modelId="{94907373-22D7-495B-898B-62586180EE6C}" type="presParOf" srcId="{5ED8B9EF-423E-401E-BAAA-5C1734FD21C5}" destId="{2952F6EA-95F0-4E28-8D1B-6092C88427B8}" srcOrd="1" destOrd="0" presId="urn:microsoft.com/office/officeart/2005/8/layout/orgChart1"/>
    <dgm:cxn modelId="{52A4E159-C0A7-4F44-8214-DE74BBA35A75}" type="presParOf" srcId="{5ED8B9EF-423E-401E-BAAA-5C1734FD21C5}" destId="{34205E3A-C555-48C9-AC09-A0C5A82CF325}" srcOrd="2" destOrd="0" presId="urn:microsoft.com/office/officeart/2005/8/layout/orgChart1"/>
    <dgm:cxn modelId="{C1C85714-0CC8-461E-9498-9465E70D51E7}" type="presParOf" srcId="{01D2D56D-11A1-4E82-9E55-933FFE2DDDD8}" destId="{2538A046-2EE3-4141-8F53-5FE7816B5D21}" srcOrd="2" destOrd="0" presId="urn:microsoft.com/office/officeart/2005/8/layout/orgChart1"/>
    <dgm:cxn modelId="{F13CAEDD-2B8B-4920-8D94-CC64A2E75365}" type="presParOf" srcId="{01D2D56D-11A1-4E82-9E55-933FFE2DDDD8}" destId="{1320CB36-A640-4706-83B9-E99347822AF5}" srcOrd="3" destOrd="0" presId="urn:microsoft.com/office/officeart/2005/8/layout/orgChart1"/>
    <dgm:cxn modelId="{CC667A8C-3339-49E4-8BB9-D221C114A092}" type="presParOf" srcId="{1320CB36-A640-4706-83B9-E99347822AF5}" destId="{655673D2-C8B6-4BAA-810B-95F676DE00DE}" srcOrd="0" destOrd="0" presId="urn:microsoft.com/office/officeart/2005/8/layout/orgChart1"/>
    <dgm:cxn modelId="{D8954587-E632-4BF7-A222-A1B60B1701E6}" type="presParOf" srcId="{655673D2-C8B6-4BAA-810B-95F676DE00DE}" destId="{47870A8D-76BC-460C-B4FA-32EFECE2B56A}" srcOrd="0" destOrd="0" presId="urn:microsoft.com/office/officeart/2005/8/layout/orgChart1"/>
    <dgm:cxn modelId="{2BDBBB07-DAEC-4C54-933B-08E5F2933AF9}" type="presParOf" srcId="{655673D2-C8B6-4BAA-810B-95F676DE00DE}" destId="{B12EB6EE-FFFE-4618-8582-3D513989B918}" srcOrd="1" destOrd="0" presId="urn:microsoft.com/office/officeart/2005/8/layout/orgChart1"/>
    <dgm:cxn modelId="{9E5EE5AF-406E-4180-AE95-9BDB90423521}" type="presParOf" srcId="{1320CB36-A640-4706-83B9-E99347822AF5}" destId="{E6B4E032-959E-4508-B08C-F5CB336CA265}" srcOrd="1" destOrd="0" presId="urn:microsoft.com/office/officeart/2005/8/layout/orgChart1"/>
    <dgm:cxn modelId="{5F43EA05-FC4A-4663-893A-EAAF43C2BF43}" type="presParOf" srcId="{1320CB36-A640-4706-83B9-E99347822AF5}" destId="{883869EC-D5DA-4DA6-90DB-2CADC4BF88E4}" srcOrd="2" destOrd="0" presId="urn:microsoft.com/office/officeart/2005/8/layout/orgChart1"/>
    <dgm:cxn modelId="{A5730857-C204-45C4-9CE7-069632E7628F}" type="presParOf" srcId="{01D2D56D-11A1-4E82-9E55-933FFE2DDDD8}" destId="{3443A894-86D1-4AD9-A89B-B4AD3315ED37}" srcOrd="4" destOrd="0" presId="urn:microsoft.com/office/officeart/2005/8/layout/orgChart1"/>
    <dgm:cxn modelId="{94DE9C38-8050-4AC2-90E3-960364F4FAE4}" type="presParOf" srcId="{01D2D56D-11A1-4E82-9E55-933FFE2DDDD8}" destId="{3CE167EF-DF5D-4278-8C9E-F00E3E6ADFAB}" srcOrd="5" destOrd="0" presId="urn:microsoft.com/office/officeart/2005/8/layout/orgChart1"/>
    <dgm:cxn modelId="{57D1998F-2B4C-42D9-B293-084FBE75ED5B}" type="presParOf" srcId="{3CE167EF-DF5D-4278-8C9E-F00E3E6ADFAB}" destId="{6592171D-0FD4-4337-8543-1F29407F3923}" srcOrd="0" destOrd="0" presId="urn:microsoft.com/office/officeart/2005/8/layout/orgChart1"/>
    <dgm:cxn modelId="{B08B730E-E2DB-42BD-AFA9-C3DB34694FFF}" type="presParOf" srcId="{6592171D-0FD4-4337-8543-1F29407F3923}" destId="{6D9E8818-8E1B-4122-89E3-C8421462950F}" srcOrd="0" destOrd="0" presId="urn:microsoft.com/office/officeart/2005/8/layout/orgChart1"/>
    <dgm:cxn modelId="{E58A6DBF-3B27-4420-AAF9-876E9891E46E}" type="presParOf" srcId="{6592171D-0FD4-4337-8543-1F29407F3923}" destId="{D7E00634-3F5E-42BC-8437-0435EB7B30B2}" srcOrd="1" destOrd="0" presId="urn:microsoft.com/office/officeart/2005/8/layout/orgChart1"/>
    <dgm:cxn modelId="{725448D9-95A5-4491-9D23-CA78684D3DFB}" type="presParOf" srcId="{3CE167EF-DF5D-4278-8C9E-F00E3E6ADFAB}" destId="{6FCE30BF-F9E1-4CCB-9F37-9B70DF491E23}" srcOrd="1" destOrd="0" presId="urn:microsoft.com/office/officeart/2005/8/layout/orgChart1"/>
    <dgm:cxn modelId="{0726BA50-70AD-4D05-B601-31019BAE8412}" type="presParOf" srcId="{3CE167EF-DF5D-4278-8C9E-F00E3E6ADFAB}" destId="{A973E517-003B-49AC-BFD8-169E8332D5A9}" srcOrd="2" destOrd="0" presId="urn:microsoft.com/office/officeart/2005/8/layout/orgChart1"/>
    <dgm:cxn modelId="{F27F0308-8861-4406-BA6F-188320DC275B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41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</dgm:pt>
    <dgm:pt modelId="{E91BEFA7-22F2-44BC-8E94-3CEBB46CE2E7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2.2.2 Izrada odgovora na upit ili zahtjev za uslugom</a:t>
          </a:r>
          <a:endParaRPr lang="en-US" smtClean="0"/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/>
        </a:p>
      </dgm:t>
    </dgm:pt>
    <dgm:pt modelId="{D51E958B-E108-401A-864F-D962E2CD625F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2.2.2.1 Izrada općeg i komercijalnog dijela odgovora na upit ili zahtjev za uslugom</a:t>
          </a:r>
          <a:endParaRPr lang="en-US" smtClean="0"/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/>
        </a:p>
      </dgm:t>
    </dgm:pt>
    <dgm:pt modelId="{C6A49E15-5AB2-4700-A46C-D2F82CA76833}">
      <dgm:prSet/>
      <dgm:spPr/>
      <dgm:t>
        <a:bodyPr/>
        <a:lstStyle/>
        <a:p>
          <a:pPr marR="0" algn="ctr" rtl="0"/>
          <a:r>
            <a:rPr lang="hr-HR" baseline="0" smtClean="0">
              <a:latin typeface="Calibri"/>
            </a:rPr>
            <a:t>2.2.2.2 Izrada tehničkog dijela odgovora na upit ili zahtjev za uslugom</a:t>
          </a:r>
          <a:endParaRPr lang="en-US" smtClean="0"/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17817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2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2" custLinFactNeighborX="-10287" custLinFactNeighborY="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2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1" presStyleCnt="2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1" presStyleCnt="2" custScaleX="173300" custLinFactNeighborX="-6227" custLinFactNeighborY="4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1" presStyleCnt="2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20A663B8-58F1-4B0E-838B-7F55743AEF14}" type="presOf" srcId="{9896DC4A-99B0-47CB-B058-6D82ABF6C47F}" destId="{97E1651C-A1ED-41BF-ADA5-E83B0D9473A9}" srcOrd="0" destOrd="0" presId="urn:microsoft.com/office/officeart/2005/8/layout/orgChart1"/>
    <dgm:cxn modelId="{876DA799-59B9-4DC9-A781-C047225E1DBB}" srcId="{E91BEFA7-22F2-44BC-8E94-3CEBB46CE2E7}" destId="{C6A49E15-5AB2-4700-A46C-D2F82CA76833}" srcOrd="1" destOrd="0" parTransId="{10AF9B5E-44DC-4A7B-A2FC-FCF9C74A697D}" sibTransId="{C9F2EE5E-FE07-4AB5-B37F-89383E0CDDC7}"/>
    <dgm:cxn modelId="{9F4A24EC-6F5A-4B83-85EE-EE53C70EA976}" type="presOf" srcId="{D51E958B-E108-401A-864F-D962E2CD625F}" destId="{2B996159-C9D0-4F0B-98E2-AC38261F1FCC}" srcOrd="0" destOrd="0" presId="urn:microsoft.com/office/officeart/2005/8/layout/orgChart1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C09BB2C9-BE08-4AF3-A019-A86C724BBCCB}" type="presOf" srcId="{D51E958B-E108-401A-864F-D962E2CD625F}" destId="{4A2ADF66-647C-4D4A-8195-155EF9F6A9D2}" srcOrd="1" destOrd="0" presId="urn:microsoft.com/office/officeart/2005/8/layout/orgChart1"/>
    <dgm:cxn modelId="{A9D40509-A8FB-4B02-85CB-AEA991287BCC}" type="presOf" srcId="{E91BEFA7-22F2-44BC-8E94-3CEBB46CE2E7}" destId="{1C6AC39D-94EC-4557-B3B3-FA937419A766}" srcOrd="1" destOrd="0" presId="urn:microsoft.com/office/officeart/2005/8/layout/orgChart1"/>
    <dgm:cxn modelId="{00E6EEE4-ACD1-46C6-B914-2F2887211DB5}" type="presOf" srcId="{DABFFD50-80D9-4069-8111-1AC14E95A7AD}" destId="{46B49137-8B0F-4EF6-87A2-711957ABF870}" srcOrd="0" destOrd="0" presId="urn:microsoft.com/office/officeart/2005/8/layout/orgChart1"/>
    <dgm:cxn modelId="{FA9F0A23-AD9B-4949-A0B2-B406B9C14E47}" type="presOf" srcId="{C6A49E15-5AB2-4700-A46C-D2F82CA76833}" destId="{B12EB6EE-FFFE-4618-8582-3D513989B918}" srcOrd="1" destOrd="0" presId="urn:microsoft.com/office/officeart/2005/8/layout/orgChart1"/>
    <dgm:cxn modelId="{1B089320-907C-49EA-B349-19A1E2283CDD}" type="presOf" srcId="{C6A49E15-5AB2-4700-A46C-D2F82CA76833}" destId="{47870A8D-76BC-460C-B4FA-32EFECE2B56A}" srcOrd="0" destOrd="0" presId="urn:microsoft.com/office/officeart/2005/8/layout/orgChart1"/>
    <dgm:cxn modelId="{2013F2C9-52C8-4130-92A0-A673B9820457}" type="presOf" srcId="{E91BEFA7-22F2-44BC-8E94-3CEBB46CE2E7}" destId="{E0073F42-5FBB-47FC-857F-27FBEB097687}" srcOrd="0" destOrd="0" presId="urn:microsoft.com/office/officeart/2005/8/layout/orgChart1"/>
    <dgm:cxn modelId="{24B578A6-5306-4A16-A15E-045E45E142D0}" type="presOf" srcId="{10AF9B5E-44DC-4A7B-A2FC-FCF9C74A697D}" destId="{2538A046-2EE3-4141-8F53-5FE7816B5D21}" srcOrd="0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2B75AEFD-F5BB-4938-83C1-F67F10D0ED59}" type="presParOf" srcId="{46B49137-8B0F-4EF6-87A2-711957ABF870}" destId="{34FECB1B-2BEB-469F-81AE-E95C948CA179}" srcOrd="0" destOrd="0" presId="urn:microsoft.com/office/officeart/2005/8/layout/orgChart1"/>
    <dgm:cxn modelId="{222B92BD-E562-4E4E-B8EA-53470B7C8529}" type="presParOf" srcId="{34FECB1B-2BEB-469F-81AE-E95C948CA179}" destId="{183369A8-2500-4214-99F8-78CFA89A8090}" srcOrd="0" destOrd="0" presId="urn:microsoft.com/office/officeart/2005/8/layout/orgChart1"/>
    <dgm:cxn modelId="{52808830-5C0B-4F9D-9FDD-E6E3A5E47141}" type="presParOf" srcId="{183369A8-2500-4214-99F8-78CFA89A8090}" destId="{E0073F42-5FBB-47FC-857F-27FBEB097687}" srcOrd="0" destOrd="0" presId="urn:microsoft.com/office/officeart/2005/8/layout/orgChart1"/>
    <dgm:cxn modelId="{79AE53D2-5DBF-4F1E-830F-73B28FDC4332}" type="presParOf" srcId="{183369A8-2500-4214-99F8-78CFA89A8090}" destId="{1C6AC39D-94EC-4557-B3B3-FA937419A766}" srcOrd="1" destOrd="0" presId="urn:microsoft.com/office/officeart/2005/8/layout/orgChart1"/>
    <dgm:cxn modelId="{C9D7F583-9EC4-4551-A08E-3004340FBBBB}" type="presParOf" srcId="{34FECB1B-2BEB-469F-81AE-E95C948CA179}" destId="{01D2D56D-11A1-4E82-9E55-933FFE2DDDD8}" srcOrd="1" destOrd="0" presId="urn:microsoft.com/office/officeart/2005/8/layout/orgChart1"/>
    <dgm:cxn modelId="{8377C5D7-1D2E-4976-B5B0-9ECD3FEB87A1}" type="presParOf" srcId="{01D2D56D-11A1-4E82-9E55-933FFE2DDDD8}" destId="{97E1651C-A1ED-41BF-ADA5-E83B0D9473A9}" srcOrd="0" destOrd="0" presId="urn:microsoft.com/office/officeart/2005/8/layout/orgChart1"/>
    <dgm:cxn modelId="{0DDC408D-E9B3-438F-99A1-FE2D6C3C639D}" type="presParOf" srcId="{01D2D56D-11A1-4E82-9E55-933FFE2DDDD8}" destId="{5ED8B9EF-423E-401E-BAAA-5C1734FD21C5}" srcOrd="1" destOrd="0" presId="urn:microsoft.com/office/officeart/2005/8/layout/orgChart1"/>
    <dgm:cxn modelId="{20E18462-6D85-405D-AE2A-0C05F680BC73}" type="presParOf" srcId="{5ED8B9EF-423E-401E-BAAA-5C1734FD21C5}" destId="{E05BCCD4-EA1B-4B64-8A9B-709A04412A40}" srcOrd="0" destOrd="0" presId="urn:microsoft.com/office/officeart/2005/8/layout/orgChart1"/>
    <dgm:cxn modelId="{14A58612-4A3A-48E6-A85C-1F7BB2629FA8}" type="presParOf" srcId="{E05BCCD4-EA1B-4B64-8A9B-709A04412A40}" destId="{2B996159-C9D0-4F0B-98E2-AC38261F1FCC}" srcOrd="0" destOrd="0" presId="urn:microsoft.com/office/officeart/2005/8/layout/orgChart1"/>
    <dgm:cxn modelId="{B52E789F-F236-4178-8A56-CC91FFA36EE7}" type="presParOf" srcId="{E05BCCD4-EA1B-4B64-8A9B-709A04412A40}" destId="{4A2ADF66-647C-4D4A-8195-155EF9F6A9D2}" srcOrd="1" destOrd="0" presId="urn:microsoft.com/office/officeart/2005/8/layout/orgChart1"/>
    <dgm:cxn modelId="{80BB4FE3-BBBA-4E91-9149-DA946D253A34}" type="presParOf" srcId="{5ED8B9EF-423E-401E-BAAA-5C1734FD21C5}" destId="{2952F6EA-95F0-4E28-8D1B-6092C88427B8}" srcOrd="1" destOrd="0" presId="urn:microsoft.com/office/officeart/2005/8/layout/orgChart1"/>
    <dgm:cxn modelId="{DCD86825-ECD8-4EEC-9E71-A8551CD12D6E}" type="presParOf" srcId="{5ED8B9EF-423E-401E-BAAA-5C1734FD21C5}" destId="{34205E3A-C555-48C9-AC09-A0C5A82CF325}" srcOrd="2" destOrd="0" presId="urn:microsoft.com/office/officeart/2005/8/layout/orgChart1"/>
    <dgm:cxn modelId="{E01027F2-323E-4BB1-9D15-C4466F2D9F9A}" type="presParOf" srcId="{01D2D56D-11A1-4E82-9E55-933FFE2DDDD8}" destId="{2538A046-2EE3-4141-8F53-5FE7816B5D21}" srcOrd="2" destOrd="0" presId="urn:microsoft.com/office/officeart/2005/8/layout/orgChart1"/>
    <dgm:cxn modelId="{9ACDBF12-B62B-4223-967F-CC90E17C07B4}" type="presParOf" srcId="{01D2D56D-11A1-4E82-9E55-933FFE2DDDD8}" destId="{1320CB36-A640-4706-83B9-E99347822AF5}" srcOrd="3" destOrd="0" presId="urn:microsoft.com/office/officeart/2005/8/layout/orgChart1"/>
    <dgm:cxn modelId="{84C49EDA-2E23-4098-A4D6-34268353FA77}" type="presParOf" srcId="{1320CB36-A640-4706-83B9-E99347822AF5}" destId="{655673D2-C8B6-4BAA-810B-95F676DE00DE}" srcOrd="0" destOrd="0" presId="urn:microsoft.com/office/officeart/2005/8/layout/orgChart1"/>
    <dgm:cxn modelId="{28AF5443-1A29-4AE4-8E98-14C969898CCC}" type="presParOf" srcId="{655673D2-C8B6-4BAA-810B-95F676DE00DE}" destId="{47870A8D-76BC-460C-B4FA-32EFECE2B56A}" srcOrd="0" destOrd="0" presId="urn:microsoft.com/office/officeart/2005/8/layout/orgChart1"/>
    <dgm:cxn modelId="{9F0D0690-22F8-47AD-93EC-107BA6C0A612}" type="presParOf" srcId="{655673D2-C8B6-4BAA-810B-95F676DE00DE}" destId="{B12EB6EE-FFFE-4618-8582-3D513989B918}" srcOrd="1" destOrd="0" presId="urn:microsoft.com/office/officeart/2005/8/layout/orgChart1"/>
    <dgm:cxn modelId="{4AA674E5-AF7D-4F0A-96D7-8B03E42A992D}" type="presParOf" srcId="{1320CB36-A640-4706-83B9-E99347822AF5}" destId="{E6B4E032-959E-4508-B08C-F5CB336CA265}" srcOrd="1" destOrd="0" presId="urn:microsoft.com/office/officeart/2005/8/layout/orgChart1"/>
    <dgm:cxn modelId="{FE7BD0DB-CB07-4066-AD1C-D7E4FA4E71C5}" type="presParOf" srcId="{1320CB36-A640-4706-83B9-E99347822AF5}" destId="{883869EC-D5DA-4DA6-90DB-2CADC4BF88E4}" srcOrd="2" destOrd="0" presId="urn:microsoft.com/office/officeart/2005/8/layout/orgChart1"/>
    <dgm:cxn modelId="{D459A61B-75F9-431D-AAD3-1094C4847611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46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DABFFD50-80D9-4069-8111-1AC14E95A7AD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</dgm:pt>
    <dgm:pt modelId="{E91BEFA7-22F2-44BC-8E94-3CEBB46CE2E7}">
      <dgm:prSet custT="1"/>
      <dgm:spPr/>
      <dgm:t>
        <a:bodyPr/>
        <a:lstStyle/>
        <a:p>
          <a:pPr rtl="0"/>
          <a:r>
            <a:rPr lang="hr-HR" sz="900" smtClean="0"/>
            <a:t>2.3 Izrada ponude za obavljanje posla</a:t>
          </a:r>
          <a:endParaRPr lang="en-US" sz="900" smtClean="0"/>
        </a:p>
      </dgm:t>
    </dgm:pt>
    <dgm:pt modelId="{1B95F9F6-344F-4251-B36B-AC3E07D414C7}" type="parTrans" cxnId="{C4D177F0-107A-40B4-A8FA-C026FC5A6D1F}">
      <dgm:prSet/>
      <dgm:spPr/>
      <dgm:t>
        <a:bodyPr/>
        <a:lstStyle/>
        <a:p>
          <a:endParaRPr lang="en-US" sz="3200"/>
        </a:p>
      </dgm:t>
    </dgm:pt>
    <dgm:pt modelId="{E3ED1746-608F-45D2-AD2E-A845777F3774}" type="sibTrans" cxnId="{C4D177F0-107A-40B4-A8FA-C026FC5A6D1F}">
      <dgm:prSet/>
      <dgm:spPr/>
      <dgm:t>
        <a:bodyPr/>
        <a:lstStyle/>
        <a:p>
          <a:endParaRPr lang="en-US" sz="3200"/>
        </a:p>
      </dgm:t>
    </dgm:pt>
    <dgm:pt modelId="{D51E958B-E108-401A-864F-D962E2CD625F}">
      <dgm:prSet custT="1"/>
      <dgm:spPr/>
      <dgm:t>
        <a:bodyPr/>
        <a:lstStyle/>
        <a:p>
          <a:pPr rtl="0"/>
          <a:r>
            <a:rPr lang="hr-HR" sz="900" smtClean="0"/>
            <a:t>2.3.1</a:t>
          </a:r>
          <a:r>
            <a:rPr lang="en-US" sz="900" smtClean="0"/>
            <a:t> </a:t>
          </a:r>
          <a:r>
            <a:rPr lang="hr-HR" sz="900" smtClean="0"/>
            <a:t>Sastanak s klijentom radi analize zahtjeva</a:t>
          </a:r>
          <a:endParaRPr lang="en-US" sz="900" smtClean="0"/>
        </a:p>
      </dgm:t>
    </dgm:pt>
    <dgm:pt modelId="{9896DC4A-99B0-47CB-B058-6D82ABF6C47F}" type="parTrans" cxnId="{4007DBDE-08B4-40DE-95C3-D881B2153E98}">
      <dgm:prSet/>
      <dgm:spPr/>
      <dgm:t>
        <a:bodyPr/>
        <a:lstStyle/>
        <a:p>
          <a:endParaRPr lang="en-US" sz="3200"/>
        </a:p>
      </dgm:t>
    </dgm:pt>
    <dgm:pt modelId="{1B366448-0C22-4DFE-BCFE-682299D89874}" type="sibTrans" cxnId="{4007DBDE-08B4-40DE-95C3-D881B2153E98}">
      <dgm:prSet/>
      <dgm:spPr/>
      <dgm:t>
        <a:bodyPr/>
        <a:lstStyle/>
        <a:p>
          <a:endParaRPr lang="en-US" sz="3200"/>
        </a:p>
      </dgm:t>
    </dgm:pt>
    <dgm:pt modelId="{C6A49E15-5AB2-4700-A46C-D2F82CA76833}">
      <dgm:prSet custT="1"/>
      <dgm:spPr/>
      <dgm:t>
        <a:bodyPr/>
        <a:lstStyle/>
        <a:p>
          <a:pPr rtl="0"/>
          <a:r>
            <a:rPr lang="hr-HR" sz="900" smtClean="0"/>
            <a:t>2.3.2 Pregled tehničke dokumentacije zahtjeva</a:t>
          </a:r>
          <a:endParaRPr lang="en-US" sz="900" smtClean="0"/>
        </a:p>
      </dgm:t>
    </dgm:pt>
    <dgm:pt modelId="{10AF9B5E-44DC-4A7B-A2FC-FCF9C74A697D}" type="parTrans" cxnId="{876DA799-59B9-4DC9-A781-C047225E1DBB}">
      <dgm:prSet/>
      <dgm:spPr/>
      <dgm:t>
        <a:bodyPr/>
        <a:lstStyle/>
        <a:p>
          <a:endParaRPr lang="en-US" sz="3200"/>
        </a:p>
      </dgm:t>
    </dgm:pt>
    <dgm:pt modelId="{C9F2EE5E-FE07-4AB5-B37F-89383E0CDDC7}" type="sibTrans" cxnId="{876DA799-59B9-4DC9-A781-C047225E1DBB}">
      <dgm:prSet/>
      <dgm:spPr/>
      <dgm:t>
        <a:bodyPr/>
        <a:lstStyle/>
        <a:p>
          <a:endParaRPr lang="en-US" sz="3200"/>
        </a:p>
      </dgm:t>
    </dgm:pt>
    <dgm:pt modelId="{E61977EA-FC55-402E-85F7-7981DC87DB66}">
      <dgm:prSet custT="1"/>
      <dgm:spPr/>
      <dgm:t>
        <a:bodyPr/>
        <a:lstStyle/>
        <a:p>
          <a:pPr rtl="0"/>
          <a:r>
            <a:rPr lang="hr-HR" sz="900" smtClean="0"/>
            <a:t>2.3.3 Izrada administrativnog dijela ponude</a:t>
          </a:r>
          <a:endParaRPr lang="en-US" sz="900" smtClean="0"/>
        </a:p>
      </dgm:t>
    </dgm:pt>
    <dgm:pt modelId="{AC1E8421-09B9-46F3-BB6F-09998FD8A98E}" type="parTrans" cxnId="{622A8F1F-C356-4D02-8AB3-CDA0DA4EBA0C}">
      <dgm:prSet/>
      <dgm:spPr/>
      <dgm:t>
        <a:bodyPr/>
        <a:lstStyle/>
        <a:p>
          <a:endParaRPr lang="en-US" sz="3200"/>
        </a:p>
      </dgm:t>
    </dgm:pt>
    <dgm:pt modelId="{3AFD20A7-A8A7-4E69-99D1-D2682213944A}" type="sibTrans" cxnId="{622A8F1F-C356-4D02-8AB3-CDA0DA4EBA0C}">
      <dgm:prSet/>
      <dgm:spPr/>
      <dgm:t>
        <a:bodyPr/>
        <a:lstStyle/>
        <a:p>
          <a:endParaRPr lang="en-US" sz="3200"/>
        </a:p>
      </dgm:t>
    </dgm:pt>
    <dgm:pt modelId="{663C621D-D925-43A9-8E00-228E7F084A29}">
      <dgm:prSet custT="1"/>
      <dgm:spPr/>
      <dgm:t>
        <a:bodyPr/>
        <a:lstStyle/>
        <a:p>
          <a:pPr rtl="0"/>
          <a:r>
            <a:rPr lang="hr-HR" sz="900" smtClean="0"/>
            <a:t>2.3.4 Izrada tehničkog dijela ponude</a:t>
          </a:r>
          <a:endParaRPr lang="en-US" sz="900" smtClean="0"/>
        </a:p>
      </dgm:t>
    </dgm:pt>
    <dgm:pt modelId="{130BA688-EDEB-42B1-A926-00F26CC7978B}" type="parTrans" cxnId="{F7B48144-222F-4616-B877-CC0757CDACEE}">
      <dgm:prSet/>
      <dgm:spPr/>
      <dgm:t>
        <a:bodyPr/>
        <a:lstStyle/>
        <a:p>
          <a:endParaRPr lang="en-US" sz="3200"/>
        </a:p>
      </dgm:t>
    </dgm:pt>
    <dgm:pt modelId="{C33A326B-28BE-4E1C-8D12-F33268D1BB1A}" type="sibTrans" cxnId="{F7B48144-222F-4616-B877-CC0757CDACEE}">
      <dgm:prSet/>
      <dgm:spPr/>
      <dgm:t>
        <a:bodyPr/>
        <a:lstStyle/>
        <a:p>
          <a:endParaRPr lang="en-US" sz="3200"/>
        </a:p>
      </dgm:t>
    </dgm:pt>
    <dgm:pt modelId="{9665F203-1525-446C-9293-FE441DCFAF8C}">
      <dgm:prSet custT="1"/>
      <dgm:spPr/>
      <dgm:t>
        <a:bodyPr/>
        <a:lstStyle/>
        <a:p>
          <a:pPr rtl="0"/>
          <a:r>
            <a:rPr lang="hr-HR" sz="900" smtClean="0"/>
            <a:t>2.3.5 Evidentiranje ponude u informacijskom sustavu</a:t>
          </a:r>
          <a:endParaRPr lang="en-US" sz="900" smtClean="0"/>
        </a:p>
      </dgm:t>
    </dgm:pt>
    <dgm:pt modelId="{F37D7DDC-2410-41E8-9B74-D7931F20B00F}" type="parTrans" cxnId="{11F06BA3-D62B-4EA4-9429-469AD13EAFC9}">
      <dgm:prSet/>
      <dgm:spPr/>
      <dgm:t>
        <a:bodyPr/>
        <a:lstStyle/>
        <a:p>
          <a:endParaRPr lang="en-US" sz="3200"/>
        </a:p>
      </dgm:t>
    </dgm:pt>
    <dgm:pt modelId="{4314F994-A494-40E2-812F-DE6640B02033}" type="sibTrans" cxnId="{11F06BA3-D62B-4EA4-9429-469AD13EAFC9}">
      <dgm:prSet/>
      <dgm:spPr/>
      <dgm:t>
        <a:bodyPr/>
        <a:lstStyle/>
        <a:p>
          <a:endParaRPr lang="en-US" sz="3200"/>
        </a:p>
      </dgm:t>
    </dgm:pt>
    <dgm:pt modelId="{33069731-ADEA-486A-B9DB-38EB1A7EB9F9}">
      <dgm:prSet custT="1"/>
      <dgm:spPr/>
      <dgm:t>
        <a:bodyPr/>
        <a:lstStyle/>
        <a:p>
          <a:pPr rtl="0"/>
          <a:r>
            <a:rPr lang="hr-HR" sz="900" smtClean="0"/>
            <a:t>2.3.6 Pregled statusa ponude</a:t>
          </a:r>
          <a:endParaRPr lang="en-US" sz="900" smtClean="0"/>
        </a:p>
      </dgm:t>
    </dgm:pt>
    <dgm:pt modelId="{6A03E8F7-74E9-477D-9A3D-B01232784D41}" type="parTrans" cxnId="{AAC3F9C2-13C3-422B-B512-B46C40729967}">
      <dgm:prSet/>
      <dgm:spPr/>
      <dgm:t>
        <a:bodyPr/>
        <a:lstStyle/>
        <a:p>
          <a:endParaRPr lang="en-US" sz="3200"/>
        </a:p>
      </dgm:t>
    </dgm:pt>
    <dgm:pt modelId="{3631E0E4-D9EF-4AAD-A8DF-C055A42BA4B4}" type="sibTrans" cxnId="{AAC3F9C2-13C3-422B-B512-B46C40729967}">
      <dgm:prSet/>
      <dgm:spPr/>
      <dgm:t>
        <a:bodyPr/>
        <a:lstStyle/>
        <a:p>
          <a:endParaRPr lang="en-US" sz="3200"/>
        </a:p>
      </dgm:t>
    </dgm:pt>
    <dgm:pt modelId="{924AC3DA-A41D-4F22-8EC9-A069A80E137D}">
      <dgm:prSet custT="1"/>
      <dgm:spPr/>
      <dgm:t>
        <a:bodyPr/>
        <a:lstStyle/>
        <a:p>
          <a:pPr rtl="0"/>
          <a:r>
            <a:rPr lang="hr-HR" sz="900" smtClean="0"/>
            <a:t>2.3.7 Imenovanje voditelja projekta</a:t>
          </a:r>
          <a:endParaRPr lang="en-US" sz="900" smtClean="0"/>
        </a:p>
      </dgm:t>
    </dgm:pt>
    <dgm:pt modelId="{2AC14B24-01B3-4688-9FE8-D9934D8FCA5F}" type="parTrans" cxnId="{9AE66B5A-758A-4712-A632-4DC55711B59E}">
      <dgm:prSet/>
      <dgm:spPr/>
      <dgm:t>
        <a:bodyPr/>
        <a:lstStyle/>
        <a:p>
          <a:endParaRPr lang="en-US" sz="3200"/>
        </a:p>
      </dgm:t>
    </dgm:pt>
    <dgm:pt modelId="{41DB1C93-332C-4140-8386-5A45044B7395}" type="sibTrans" cxnId="{9AE66B5A-758A-4712-A632-4DC55711B59E}">
      <dgm:prSet/>
      <dgm:spPr/>
      <dgm:t>
        <a:bodyPr/>
        <a:lstStyle/>
        <a:p>
          <a:endParaRPr lang="en-US" sz="3200"/>
        </a:p>
      </dgm:t>
    </dgm:pt>
    <dgm:pt modelId="{E71AAE43-FFB2-4FBF-B003-5A37C5BF5AD4}">
      <dgm:prSet custT="1"/>
      <dgm:spPr/>
      <dgm:t>
        <a:bodyPr/>
        <a:lstStyle/>
        <a:p>
          <a:pPr rtl="0"/>
          <a:r>
            <a:rPr lang="hr-HR" sz="900" smtClean="0"/>
            <a:t>2.3.8 Sklapanje ugovora o usluzi</a:t>
          </a:r>
          <a:endParaRPr lang="en-US" sz="900" smtClean="0"/>
        </a:p>
      </dgm:t>
    </dgm:pt>
    <dgm:pt modelId="{9D8D77A7-F003-49A9-BD43-B19641313A44}" type="parTrans" cxnId="{808E2085-A52A-4855-8BB5-B516B2DA939F}">
      <dgm:prSet/>
      <dgm:spPr/>
      <dgm:t>
        <a:bodyPr/>
        <a:lstStyle/>
        <a:p>
          <a:endParaRPr lang="en-US" sz="3200"/>
        </a:p>
      </dgm:t>
    </dgm:pt>
    <dgm:pt modelId="{3F368098-E3AF-4B89-BCC2-357BA7F634E0}" type="sibTrans" cxnId="{808E2085-A52A-4855-8BB5-B516B2DA939F}">
      <dgm:prSet/>
      <dgm:spPr/>
      <dgm:t>
        <a:bodyPr/>
        <a:lstStyle/>
        <a:p>
          <a:endParaRPr lang="en-US" sz="3200"/>
        </a:p>
      </dgm:t>
    </dgm:pt>
    <dgm:pt modelId="{46B49137-8B0F-4EF6-87A2-711957ABF870}" type="pres">
      <dgm:prSet presAssocID="{DABFFD50-80D9-4069-8111-1AC14E95A7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FECB1B-2BEB-469F-81AE-E95C948CA179}" type="pres">
      <dgm:prSet presAssocID="{E91BEFA7-22F2-44BC-8E94-3CEBB46CE2E7}" presName="hierRoot1" presStyleCnt="0">
        <dgm:presLayoutVars>
          <dgm:hierBranch/>
        </dgm:presLayoutVars>
      </dgm:prSet>
      <dgm:spPr/>
    </dgm:pt>
    <dgm:pt modelId="{183369A8-2500-4214-99F8-78CFA89A8090}" type="pres">
      <dgm:prSet presAssocID="{E91BEFA7-22F2-44BC-8E94-3CEBB46CE2E7}" presName="rootComposite1" presStyleCnt="0"/>
      <dgm:spPr/>
    </dgm:pt>
    <dgm:pt modelId="{E0073F42-5FBB-47FC-857F-27FBEB097687}" type="pres">
      <dgm:prSet presAssocID="{E91BEFA7-22F2-44BC-8E94-3CEBB46CE2E7}" presName="rootText1" presStyleLbl="node0" presStyleIdx="0" presStyleCnt="1" custScaleX="455868" custScaleY="507489" custLinFactY="-100000" custLinFactNeighborX="-35948" custLinFactNeighborY="-12700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6AC39D-94EC-4557-B3B3-FA937419A766}" type="pres">
      <dgm:prSet presAssocID="{E91BEFA7-22F2-44BC-8E94-3CEBB46CE2E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1D2D56D-11A1-4E82-9E55-933FFE2DDDD8}" type="pres">
      <dgm:prSet presAssocID="{E91BEFA7-22F2-44BC-8E94-3CEBB46CE2E7}" presName="hierChild2" presStyleCnt="0"/>
      <dgm:spPr/>
    </dgm:pt>
    <dgm:pt modelId="{97E1651C-A1ED-41BF-ADA5-E83B0D9473A9}" type="pres">
      <dgm:prSet presAssocID="{9896DC4A-99B0-47CB-B058-6D82ABF6C47F}" presName="Name35" presStyleLbl="parChTrans1D2" presStyleIdx="0" presStyleCnt="8"/>
      <dgm:spPr/>
      <dgm:t>
        <a:bodyPr/>
        <a:lstStyle/>
        <a:p>
          <a:endParaRPr lang="en-US"/>
        </a:p>
      </dgm:t>
    </dgm:pt>
    <dgm:pt modelId="{5ED8B9EF-423E-401E-BAAA-5C1734FD21C5}" type="pres">
      <dgm:prSet presAssocID="{D51E958B-E108-401A-864F-D962E2CD625F}" presName="hierRoot2" presStyleCnt="0">
        <dgm:presLayoutVars>
          <dgm:hierBranch/>
        </dgm:presLayoutVars>
      </dgm:prSet>
      <dgm:spPr/>
    </dgm:pt>
    <dgm:pt modelId="{E05BCCD4-EA1B-4B64-8A9B-709A04412A40}" type="pres">
      <dgm:prSet presAssocID="{D51E958B-E108-401A-864F-D962E2CD625F}" presName="rootComposite" presStyleCnt="0"/>
      <dgm:spPr/>
    </dgm:pt>
    <dgm:pt modelId="{2B996159-C9D0-4F0B-98E2-AC38261F1FCC}" type="pres">
      <dgm:prSet presAssocID="{D51E958B-E108-401A-864F-D962E2CD625F}" presName="rootText" presStyleLbl="node2" presStyleIdx="0" presStyleCnt="8" custScaleX="431760" custScaleY="412207" custLinFactX="100000" custLinFactY="-237922" custLinFactNeighborX="136517" custLinFactNeighborY="-3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ADF66-647C-4D4A-8195-155EF9F6A9D2}" type="pres">
      <dgm:prSet presAssocID="{D51E958B-E108-401A-864F-D962E2CD625F}" presName="rootConnector" presStyleLbl="node2" presStyleIdx="0" presStyleCnt="8"/>
      <dgm:spPr/>
      <dgm:t>
        <a:bodyPr/>
        <a:lstStyle/>
        <a:p>
          <a:endParaRPr lang="en-US"/>
        </a:p>
      </dgm:t>
    </dgm:pt>
    <dgm:pt modelId="{2952F6EA-95F0-4E28-8D1B-6092C88427B8}" type="pres">
      <dgm:prSet presAssocID="{D51E958B-E108-401A-864F-D962E2CD625F}" presName="hierChild4" presStyleCnt="0"/>
      <dgm:spPr/>
    </dgm:pt>
    <dgm:pt modelId="{34205E3A-C555-48C9-AC09-A0C5A82CF325}" type="pres">
      <dgm:prSet presAssocID="{D51E958B-E108-401A-864F-D962E2CD625F}" presName="hierChild5" presStyleCnt="0"/>
      <dgm:spPr/>
    </dgm:pt>
    <dgm:pt modelId="{2538A046-2EE3-4141-8F53-5FE7816B5D21}" type="pres">
      <dgm:prSet presAssocID="{10AF9B5E-44DC-4A7B-A2FC-FCF9C74A697D}" presName="Name35" presStyleLbl="parChTrans1D2" presStyleIdx="1" presStyleCnt="8"/>
      <dgm:spPr/>
      <dgm:t>
        <a:bodyPr/>
        <a:lstStyle/>
        <a:p>
          <a:endParaRPr lang="en-US"/>
        </a:p>
      </dgm:t>
    </dgm:pt>
    <dgm:pt modelId="{1320CB36-A640-4706-83B9-E99347822AF5}" type="pres">
      <dgm:prSet presAssocID="{C6A49E15-5AB2-4700-A46C-D2F82CA76833}" presName="hierRoot2" presStyleCnt="0">
        <dgm:presLayoutVars>
          <dgm:hierBranch/>
        </dgm:presLayoutVars>
      </dgm:prSet>
      <dgm:spPr/>
    </dgm:pt>
    <dgm:pt modelId="{655673D2-C8B6-4BAA-810B-95F676DE00DE}" type="pres">
      <dgm:prSet presAssocID="{C6A49E15-5AB2-4700-A46C-D2F82CA76833}" presName="rootComposite" presStyleCnt="0"/>
      <dgm:spPr/>
    </dgm:pt>
    <dgm:pt modelId="{47870A8D-76BC-460C-B4FA-32EFECE2B56A}" type="pres">
      <dgm:prSet presAssocID="{C6A49E15-5AB2-4700-A46C-D2F82CA76833}" presName="rootText" presStyleLbl="node2" presStyleIdx="1" presStyleCnt="8" custScaleX="385012" custScaleY="339929" custLinFactX="-84308" custLinFactY="160323" custLinFactNeighborX="-100000" custLinFactNeighborY="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EB6EE-FFFE-4618-8582-3D513989B918}" type="pres">
      <dgm:prSet presAssocID="{C6A49E15-5AB2-4700-A46C-D2F82CA76833}" presName="rootConnector" presStyleLbl="node2" presStyleIdx="1" presStyleCnt="8"/>
      <dgm:spPr/>
      <dgm:t>
        <a:bodyPr/>
        <a:lstStyle/>
        <a:p>
          <a:endParaRPr lang="en-US"/>
        </a:p>
      </dgm:t>
    </dgm:pt>
    <dgm:pt modelId="{E6B4E032-959E-4508-B08C-F5CB336CA265}" type="pres">
      <dgm:prSet presAssocID="{C6A49E15-5AB2-4700-A46C-D2F82CA76833}" presName="hierChild4" presStyleCnt="0"/>
      <dgm:spPr/>
    </dgm:pt>
    <dgm:pt modelId="{883869EC-D5DA-4DA6-90DB-2CADC4BF88E4}" type="pres">
      <dgm:prSet presAssocID="{C6A49E15-5AB2-4700-A46C-D2F82CA76833}" presName="hierChild5" presStyleCnt="0"/>
      <dgm:spPr/>
    </dgm:pt>
    <dgm:pt modelId="{3443A894-86D1-4AD9-A89B-B4AD3315ED37}" type="pres">
      <dgm:prSet presAssocID="{AC1E8421-09B9-46F3-BB6F-09998FD8A98E}" presName="Name35" presStyleLbl="parChTrans1D2" presStyleIdx="2" presStyleCnt="8"/>
      <dgm:spPr/>
      <dgm:t>
        <a:bodyPr/>
        <a:lstStyle/>
        <a:p>
          <a:endParaRPr lang="en-US"/>
        </a:p>
      </dgm:t>
    </dgm:pt>
    <dgm:pt modelId="{3CE167EF-DF5D-4278-8C9E-F00E3E6ADFAB}" type="pres">
      <dgm:prSet presAssocID="{E61977EA-FC55-402E-85F7-7981DC87DB66}" presName="hierRoot2" presStyleCnt="0">
        <dgm:presLayoutVars>
          <dgm:hierBranch/>
        </dgm:presLayoutVars>
      </dgm:prSet>
      <dgm:spPr/>
    </dgm:pt>
    <dgm:pt modelId="{6592171D-0FD4-4337-8543-1F29407F3923}" type="pres">
      <dgm:prSet presAssocID="{E61977EA-FC55-402E-85F7-7981DC87DB66}" presName="rootComposite" presStyleCnt="0"/>
      <dgm:spPr/>
    </dgm:pt>
    <dgm:pt modelId="{6D9E8818-8E1B-4122-89E3-C8421462950F}" type="pres">
      <dgm:prSet presAssocID="{E61977EA-FC55-402E-85F7-7981DC87DB66}" presName="rootText" presStyleLbl="node2" presStyleIdx="2" presStyleCnt="8" custScaleX="410467" custScaleY="402306" custLinFactY="-33119" custLinFactNeighborX="-2746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E00634-3F5E-42BC-8437-0435EB7B30B2}" type="pres">
      <dgm:prSet presAssocID="{E61977EA-FC55-402E-85F7-7981DC87DB66}" presName="rootConnector" presStyleLbl="node2" presStyleIdx="2" presStyleCnt="8"/>
      <dgm:spPr/>
      <dgm:t>
        <a:bodyPr/>
        <a:lstStyle/>
        <a:p>
          <a:endParaRPr lang="en-US"/>
        </a:p>
      </dgm:t>
    </dgm:pt>
    <dgm:pt modelId="{6FCE30BF-F9E1-4CCB-9F37-9B70DF491E23}" type="pres">
      <dgm:prSet presAssocID="{E61977EA-FC55-402E-85F7-7981DC87DB66}" presName="hierChild4" presStyleCnt="0"/>
      <dgm:spPr/>
    </dgm:pt>
    <dgm:pt modelId="{A973E517-003B-49AC-BFD8-169E8332D5A9}" type="pres">
      <dgm:prSet presAssocID="{E61977EA-FC55-402E-85F7-7981DC87DB66}" presName="hierChild5" presStyleCnt="0"/>
      <dgm:spPr/>
    </dgm:pt>
    <dgm:pt modelId="{BA61FA17-DB70-4294-AD1F-4C58ED2DC86F}" type="pres">
      <dgm:prSet presAssocID="{130BA688-EDEB-42B1-A926-00F26CC7978B}" presName="Name35" presStyleLbl="parChTrans1D2" presStyleIdx="3" presStyleCnt="8"/>
      <dgm:spPr/>
      <dgm:t>
        <a:bodyPr/>
        <a:lstStyle/>
        <a:p>
          <a:endParaRPr lang="en-US"/>
        </a:p>
      </dgm:t>
    </dgm:pt>
    <dgm:pt modelId="{D371C624-AE14-4A90-AF60-25BD3A42FEF6}" type="pres">
      <dgm:prSet presAssocID="{663C621D-D925-43A9-8E00-228E7F084A29}" presName="hierRoot2" presStyleCnt="0">
        <dgm:presLayoutVars>
          <dgm:hierBranch/>
        </dgm:presLayoutVars>
      </dgm:prSet>
      <dgm:spPr/>
    </dgm:pt>
    <dgm:pt modelId="{51610349-39B9-4BD1-9347-A799A5CCC1D5}" type="pres">
      <dgm:prSet presAssocID="{663C621D-D925-43A9-8E00-228E7F084A29}" presName="rootComposite" presStyleCnt="0"/>
      <dgm:spPr/>
    </dgm:pt>
    <dgm:pt modelId="{DB7A3ED3-8AE9-4D5F-A95E-9CC124975FAD}" type="pres">
      <dgm:prSet presAssocID="{663C621D-D925-43A9-8E00-228E7F084A29}" presName="rootText" presStyleLbl="node2" presStyleIdx="3" presStyleCnt="8" custScaleX="496992" custScaleY="527921" custLinFactX="317114" custLinFactY="-372991" custLinFactNeighborX="400000" custLinFactNeighborY="-4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0AB0B5-CE14-4795-BD5D-8A55DD2488D1}" type="pres">
      <dgm:prSet presAssocID="{663C621D-D925-43A9-8E00-228E7F084A29}" presName="rootConnector" presStyleLbl="node2" presStyleIdx="3" presStyleCnt="8"/>
      <dgm:spPr/>
      <dgm:t>
        <a:bodyPr/>
        <a:lstStyle/>
        <a:p>
          <a:endParaRPr lang="en-US"/>
        </a:p>
      </dgm:t>
    </dgm:pt>
    <dgm:pt modelId="{82E14190-0AD0-4ABC-97DD-ACDEC6BFECDA}" type="pres">
      <dgm:prSet presAssocID="{663C621D-D925-43A9-8E00-228E7F084A29}" presName="hierChild4" presStyleCnt="0"/>
      <dgm:spPr/>
    </dgm:pt>
    <dgm:pt modelId="{FEA1A6C9-1838-4D9B-B6BD-E24E23E2B418}" type="pres">
      <dgm:prSet presAssocID="{663C621D-D925-43A9-8E00-228E7F084A29}" presName="hierChild5" presStyleCnt="0"/>
      <dgm:spPr/>
    </dgm:pt>
    <dgm:pt modelId="{AC4A3EAF-34D5-4B38-A4A8-7A1BEA7F724B}" type="pres">
      <dgm:prSet presAssocID="{F37D7DDC-2410-41E8-9B74-D7931F20B00F}" presName="Name35" presStyleLbl="parChTrans1D2" presStyleIdx="4" presStyleCnt="8"/>
      <dgm:spPr/>
      <dgm:t>
        <a:bodyPr/>
        <a:lstStyle/>
        <a:p>
          <a:endParaRPr lang="en-US"/>
        </a:p>
      </dgm:t>
    </dgm:pt>
    <dgm:pt modelId="{98E3B3BE-3260-4DD3-8B69-822D1CD4B471}" type="pres">
      <dgm:prSet presAssocID="{9665F203-1525-446C-9293-FE441DCFAF8C}" presName="hierRoot2" presStyleCnt="0">
        <dgm:presLayoutVars>
          <dgm:hierBranch/>
        </dgm:presLayoutVars>
      </dgm:prSet>
      <dgm:spPr/>
    </dgm:pt>
    <dgm:pt modelId="{36F73E99-63D9-4C50-A912-09A0A5B8160F}" type="pres">
      <dgm:prSet presAssocID="{9665F203-1525-446C-9293-FE441DCFAF8C}" presName="rootComposite" presStyleCnt="0"/>
      <dgm:spPr/>
    </dgm:pt>
    <dgm:pt modelId="{F6433956-D1DD-4F72-9F95-4E1D75FA3953}" type="pres">
      <dgm:prSet presAssocID="{9665F203-1525-446C-9293-FE441DCFAF8C}" presName="rootText" presStyleLbl="node2" presStyleIdx="4" presStyleCnt="8" custScaleX="566877" custScaleY="801324" custLinFactX="-246166" custLinFactY="200000" custLinFactNeighborX="-300000" custLinFactNeighborY="29658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560274-2408-4758-9CEF-FEDF7B00E629}" type="pres">
      <dgm:prSet presAssocID="{9665F203-1525-446C-9293-FE441DCFAF8C}" presName="rootConnector" presStyleLbl="node2" presStyleIdx="4" presStyleCnt="8"/>
      <dgm:spPr/>
      <dgm:t>
        <a:bodyPr/>
        <a:lstStyle/>
        <a:p>
          <a:endParaRPr lang="en-US"/>
        </a:p>
      </dgm:t>
    </dgm:pt>
    <dgm:pt modelId="{F36FD7C1-158E-4532-8BBE-2C8458BB4425}" type="pres">
      <dgm:prSet presAssocID="{9665F203-1525-446C-9293-FE441DCFAF8C}" presName="hierChild4" presStyleCnt="0"/>
      <dgm:spPr/>
    </dgm:pt>
    <dgm:pt modelId="{2A75E0F7-F056-43C1-87BA-E1068C3BC629}" type="pres">
      <dgm:prSet presAssocID="{9665F203-1525-446C-9293-FE441DCFAF8C}" presName="hierChild5" presStyleCnt="0"/>
      <dgm:spPr/>
    </dgm:pt>
    <dgm:pt modelId="{34F4A927-675C-4A63-81CA-8CA3B551D057}" type="pres">
      <dgm:prSet presAssocID="{6A03E8F7-74E9-477D-9A3D-B01232784D41}" presName="Name35" presStyleLbl="parChTrans1D2" presStyleIdx="5" presStyleCnt="8"/>
      <dgm:spPr/>
      <dgm:t>
        <a:bodyPr/>
        <a:lstStyle/>
        <a:p>
          <a:endParaRPr lang="en-US"/>
        </a:p>
      </dgm:t>
    </dgm:pt>
    <dgm:pt modelId="{1FC5E9FE-28AC-4C6E-8EA8-17D94EC457C8}" type="pres">
      <dgm:prSet presAssocID="{33069731-ADEA-486A-B9DB-38EB1A7EB9F9}" presName="hierRoot2" presStyleCnt="0">
        <dgm:presLayoutVars>
          <dgm:hierBranch/>
        </dgm:presLayoutVars>
      </dgm:prSet>
      <dgm:spPr/>
    </dgm:pt>
    <dgm:pt modelId="{CAB9EEF4-96F8-4000-8F29-0D0F6567A0FF}" type="pres">
      <dgm:prSet presAssocID="{33069731-ADEA-486A-B9DB-38EB1A7EB9F9}" presName="rootComposite" presStyleCnt="0"/>
      <dgm:spPr/>
    </dgm:pt>
    <dgm:pt modelId="{03E3CAB1-7474-43F2-A5A5-D9B0882E2C45}" type="pres">
      <dgm:prSet presAssocID="{33069731-ADEA-486A-B9DB-38EB1A7EB9F9}" presName="rootText" presStyleLbl="node2" presStyleIdx="5" presStyleCnt="8" custScaleX="182254" custScaleY="267874" custLinFactX="-194480" custLinFactY="245250" custLinFactNeighborX="-200000" custLinFactNeighborY="3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E62059-B252-4F33-AE77-F9019474EB3F}" type="pres">
      <dgm:prSet presAssocID="{33069731-ADEA-486A-B9DB-38EB1A7EB9F9}" presName="rootConnector" presStyleLbl="node2" presStyleIdx="5" presStyleCnt="8"/>
      <dgm:spPr/>
      <dgm:t>
        <a:bodyPr/>
        <a:lstStyle/>
        <a:p>
          <a:endParaRPr lang="en-US"/>
        </a:p>
      </dgm:t>
    </dgm:pt>
    <dgm:pt modelId="{F74FC76D-8DA1-4AF0-A705-71600B55F6AD}" type="pres">
      <dgm:prSet presAssocID="{33069731-ADEA-486A-B9DB-38EB1A7EB9F9}" presName="hierChild4" presStyleCnt="0"/>
      <dgm:spPr/>
    </dgm:pt>
    <dgm:pt modelId="{AF3EEB17-7CFF-4DC6-87A4-F687330E1B2F}" type="pres">
      <dgm:prSet presAssocID="{33069731-ADEA-486A-B9DB-38EB1A7EB9F9}" presName="hierChild5" presStyleCnt="0"/>
      <dgm:spPr/>
    </dgm:pt>
    <dgm:pt modelId="{39F4B937-D4A1-4AE6-9B86-2FC83F69F007}" type="pres">
      <dgm:prSet presAssocID="{2AC14B24-01B3-4688-9FE8-D9934D8FCA5F}" presName="Name35" presStyleLbl="parChTrans1D2" presStyleIdx="6" presStyleCnt="8"/>
      <dgm:spPr/>
      <dgm:t>
        <a:bodyPr/>
        <a:lstStyle/>
        <a:p>
          <a:endParaRPr lang="en-US"/>
        </a:p>
      </dgm:t>
    </dgm:pt>
    <dgm:pt modelId="{A01119C2-37C2-426A-AE98-08875999796E}" type="pres">
      <dgm:prSet presAssocID="{924AC3DA-A41D-4F22-8EC9-A069A80E137D}" presName="hierRoot2" presStyleCnt="0">
        <dgm:presLayoutVars>
          <dgm:hierBranch/>
        </dgm:presLayoutVars>
      </dgm:prSet>
      <dgm:spPr/>
    </dgm:pt>
    <dgm:pt modelId="{75347687-182A-40E6-8936-231721FAC36B}" type="pres">
      <dgm:prSet presAssocID="{924AC3DA-A41D-4F22-8EC9-A069A80E137D}" presName="rootComposite" presStyleCnt="0"/>
      <dgm:spPr/>
    </dgm:pt>
    <dgm:pt modelId="{8A40C8BB-E9C4-4F25-A96A-ED83E0949F86}" type="pres">
      <dgm:prSet presAssocID="{924AC3DA-A41D-4F22-8EC9-A069A80E137D}" presName="rootText" presStyleLbl="node2" presStyleIdx="6" presStyleCnt="8" custScaleX="411188" custScaleY="630489" custLinFactX="-100000" custLinFactY="100000" custLinFactNeighborX="-158432" custLinFactNeighborY="1057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087ECD-E28A-41E1-BCC7-67B5F7FD339D}" type="pres">
      <dgm:prSet presAssocID="{924AC3DA-A41D-4F22-8EC9-A069A80E137D}" presName="rootConnector" presStyleLbl="node2" presStyleIdx="6" presStyleCnt="8"/>
      <dgm:spPr/>
      <dgm:t>
        <a:bodyPr/>
        <a:lstStyle/>
        <a:p>
          <a:endParaRPr lang="en-US"/>
        </a:p>
      </dgm:t>
    </dgm:pt>
    <dgm:pt modelId="{61A51F06-83DC-464D-B955-F99232DB61ED}" type="pres">
      <dgm:prSet presAssocID="{924AC3DA-A41D-4F22-8EC9-A069A80E137D}" presName="hierChild4" presStyleCnt="0"/>
      <dgm:spPr/>
    </dgm:pt>
    <dgm:pt modelId="{91D54FB5-8DFE-426D-B40B-A4A6D1BAD927}" type="pres">
      <dgm:prSet presAssocID="{924AC3DA-A41D-4F22-8EC9-A069A80E137D}" presName="hierChild5" presStyleCnt="0"/>
      <dgm:spPr/>
    </dgm:pt>
    <dgm:pt modelId="{3A8FF1EF-F108-46EB-81BD-F9D0CCB222CC}" type="pres">
      <dgm:prSet presAssocID="{9D8D77A7-F003-49A9-BD43-B19641313A44}" presName="Name35" presStyleLbl="parChTrans1D2" presStyleIdx="7" presStyleCnt="8"/>
      <dgm:spPr/>
      <dgm:t>
        <a:bodyPr/>
        <a:lstStyle/>
        <a:p>
          <a:endParaRPr lang="en-US"/>
        </a:p>
      </dgm:t>
    </dgm:pt>
    <dgm:pt modelId="{8217D463-1290-4862-AD4F-1DB93DF063FB}" type="pres">
      <dgm:prSet presAssocID="{E71AAE43-FFB2-4FBF-B003-5A37C5BF5AD4}" presName="hierRoot2" presStyleCnt="0">
        <dgm:presLayoutVars>
          <dgm:hierBranch/>
        </dgm:presLayoutVars>
      </dgm:prSet>
      <dgm:spPr/>
    </dgm:pt>
    <dgm:pt modelId="{1350F51B-90C5-46A0-853D-AFC1027C7356}" type="pres">
      <dgm:prSet presAssocID="{E71AAE43-FFB2-4FBF-B003-5A37C5BF5AD4}" presName="rootComposite" presStyleCnt="0"/>
      <dgm:spPr/>
    </dgm:pt>
    <dgm:pt modelId="{2980F26B-DD91-4574-87A0-99B8A4BFE0D3}" type="pres">
      <dgm:prSet presAssocID="{E71AAE43-FFB2-4FBF-B003-5A37C5BF5AD4}" presName="rootText" presStyleLbl="node2" presStyleIdx="7" presStyleCnt="8" custScaleX="403482" custScaleY="704276" custLinFactX="-100000" custLinFactY="100000" custLinFactNeighborX="-164122" custLinFactNeighborY="1057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10CD3E-5853-4B85-AB66-BB975D622B7F}" type="pres">
      <dgm:prSet presAssocID="{E71AAE43-FFB2-4FBF-B003-5A37C5BF5AD4}" presName="rootConnector" presStyleLbl="node2" presStyleIdx="7" presStyleCnt="8"/>
      <dgm:spPr/>
      <dgm:t>
        <a:bodyPr/>
        <a:lstStyle/>
        <a:p>
          <a:endParaRPr lang="en-US"/>
        </a:p>
      </dgm:t>
    </dgm:pt>
    <dgm:pt modelId="{85E2696C-B181-4195-AA2D-D3782090990F}" type="pres">
      <dgm:prSet presAssocID="{E71AAE43-FFB2-4FBF-B003-5A37C5BF5AD4}" presName="hierChild4" presStyleCnt="0"/>
      <dgm:spPr/>
    </dgm:pt>
    <dgm:pt modelId="{9D01E560-8FBE-4771-8D7B-E2B5FFB4CC8C}" type="pres">
      <dgm:prSet presAssocID="{E71AAE43-FFB2-4FBF-B003-5A37C5BF5AD4}" presName="hierChild5" presStyleCnt="0"/>
      <dgm:spPr/>
    </dgm:pt>
    <dgm:pt modelId="{665E3667-9C05-4C75-9D4E-D2C59A699458}" type="pres">
      <dgm:prSet presAssocID="{E91BEFA7-22F2-44BC-8E94-3CEBB46CE2E7}" presName="hierChild3" presStyleCnt="0"/>
      <dgm:spPr/>
    </dgm:pt>
  </dgm:ptLst>
  <dgm:cxnLst>
    <dgm:cxn modelId="{3A24F163-38BA-4631-B5A9-EF1EE5636B80}" type="presOf" srcId="{E91BEFA7-22F2-44BC-8E94-3CEBB46CE2E7}" destId="{E0073F42-5FBB-47FC-857F-27FBEB097687}" srcOrd="0" destOrd="0" presId="urn:microsoft.com/office/officeart/2005/8/layout/orgChart1"/>
    <dgm:cxn modelId="{410FBF43-3212-46A6-AAB5-DDEC1AFF923F}" type="presOf" srcId="{663C621D-D925-43A9-8E00-228E7F084A29}" destId="{BA0AB0B5-CE14-4795-BD5D-8A55DD2488D1}" srcOrd="1" destOrd="0" presId="urn:microsoft.com/office/officeart/2005/8/layout/orgChart1"/>
    <dgm:cxn modelId="{3E7ACCA8-1A12-440E-888B-68FD1AD1EECC}" type="presOf" srcId="{10AF9B5E-44DC-4A7B-A2FC-FCF9C74A697D}" destId="{2538A046-2EE3-4141-8F53-5FE7816B5D21}" srcOrd="0" destOrd="0" presId="urn:microsoft.com/office/officeart/2005/8/layout/orgChart1"/>
    <dgm:cxn modelId="{F004D557-40DC-417C-9BE8-4D34CB7437FE}" type="presOf" srcId="{AC1E8421-09B9-46F3-BB6F-09998FD8A98E}" destId="{3443A894-86D1-4AD9-A89B-B4AD3315ED37}" srcOrd="0" destOrd="0" presId="urn:microsoft.com/office/officeart/2005/8/layout/orgChart1"/>
    <dgm:cxn modelId="{A112C24A-3887-4782-9347-1B3F23ECE822}" type="presOf" srcId="{9665F203-1525-446C-9293-FE441DCFAF8C}" destId="{7A560274-2408-4758-9CEF-FEDF7B00E629}" srcOrd="1" destOrd="0" presId="urn:microsoft.com/office/officeart/2005/8/layout/orgChart1"/>
    <dgm:cxn modelId="{9AE66B5A-758A-4712-A632-4DC55711B59E}" srcId="{E91BEFA7-22F2-44BC-8E94-3CEBB46CE2E7}" destId="{924AC3DA-A41D-4F22-8EC9-A069A80E137D}" srcOrd="6" destOrd="0" parTransId="{2AC14B24-01B3-4688-9FE8-D9934D8FCA5F}" sibTransId="{41DB1C93-332C-4140-8386-5A45044B7395}"/>
    <dgm:cxn modelId="{97DF66B8-4E88-42C2-BD88-ABFBD50C37F6}" type="presOf" srcId="{9D8D77A7-F003-49A9-BD43-B19641313A44}" destId="{3A8FF1EF-F108-46EB-81BD-F9D0CCB222CC}" srcOrd="0" destOrd="0" presId="urn:microsoft.com/office/officeart/2005/8/layout/orgChart1"/>
    <dgm:cxn modelId="{C8EDC206-F447-41D0-A109-54794058FB63}" type="presOf" srcId="{33069731-ADEA-486A-B9DB-38EB1A7EB9F9}" destId="{03E3CAB1-7474-43F2-A5A5-D9B0882E2C45}" srcOrd="0" destOrd="0" presId="urn:microsoft.com/office/officeart/2005/8/layout/orgChart1"/>
    <dgm:cxn modelId="{B3A698F6-B23C-482C-9DAF-16F9BD0CD7CB}" type="presOf" srcId="{33069731-ADEA-486A-B9DB-38EB1A7EB9F9}" destId="{9FE62059-B252-4F33-AE77-F9019474EB3F}" srcOrd="1" destOrd="0" presId="urn:microsoft.com/office/officeart/2005/8/layout/orgChart1"/>
    <dgm:cxn modelId="{622A8F1F-C356-4D02-8AB3-CDA0DA4EBA0C}" srcId="{E91BEFA7-22F2-44BC-8E94-3CEBB46CE2E7}" destId="{E61977EA-FC55-402E-85F7-7981DC87DB66}" srcOrd="2" destOrd="0" parTransId="{AC1E8421-09B9-46F3-BB6F-09998FD8A98E}" sibTransId="{3AFD20A7-A8A7-4E69-99D1-D2682213944A}"/>
    <dgm:cxn modelId="{68241341-0AB3-4C14-AA0F-AD3FF7F19AB5}" type="presOf" srcId="{2AC14B24-01B3-4688-9FE8-D9934D8FCA5F}" destId="{39F4B937-D4A1-4AE6-9B86-2FC83F69F007}" srcOrd="0" destOrd="0" presId="urn:microsoft.com/office/officeart/2005/8/layout/orgChart1"/>
    <dgm:cxn modelId="{30421EF4-E5D6-4D05-98A5-994D57B78CD2}" type="presOf" srcId="{DABFFD50-80D9-4069-8111-1AC14E95A7AD}" destId="{46B49137-8B0F-4EF6-87A2-711957ABF870}" srcOrd="0" destOrd="0" presId="urn:microsoft.com/office/officeart/2005/8/layout/orgChart1"/>
    <dgm:cxn modelId="{AAC3F9C2-13C3-422B-B512-B46C40729967}" srcId="{E91BEFA7-22F2-44BC-8E94-3CEBB46CE2E7}" destId="{33069731-ADEA-486A-B9DB-38EB1A7EB9F9}" srcOrd="5" destOrd="0" parTransId="{6A03E8F7-74E9-477D-9A3D-B01232784D41}" sibTransId="{3631E0E4-D9EF-4AAD-A8DF-C055A42BA4B4}"/>
    <dgm:cxn modelId="{CE43D492-72B5-478E-8128-631864E04785}" type="presOf" srcId="{E61977EA-FC55-402E-85F7-7981DC87DB66}" destId="{D7E00634-3F5E-42BC-8437-0435EB7B30B2}" srcOrd="1" destOrd="0" presId="urn:microsoft.com/office/officeart/2005/8/layout/orgChart1"/>
    <dgm:cxn modelId="{6C54269F-ED55-496A-96CE-BFBA3977F5A8}" type="presOf" srcId="{D51E958B-E108-401A-864F-D962E2CD625F}" destId="{2B996159-C9D0-4F0B-98E2-AC38261F1FCC}" srcOrd="0" destOrd="0" presId="urn:microsoft.com/office/officeart/2005/8/layout/orgChart1"/>
    <dgm:cxn modelId="{876DA799-59B9-4DC9-A781-C047225E1DBB}" srcId="{E91BEFA7-22F2-44BC-8E94-3CEBB46CE2E7}" destId="{C6A49E15-5AB2-4700-A46C-D2F82CA76833}" srcOrd="1" destOrd="0" parTransId="{10AF9B5E-44DC-4A7B-A2FC-FCF9C74A697D}" sibTransId="{C9F2EE5E-FE07-4AB5-B37F-89383E0CDDC7}"/>
    <dgm:cxn modelId="{808E2085-A52A-4855-8BB5-B516B2DA939F}" srcId="{E91BEFA7-22F2-44BC-8E94-3CEBB46CE2E7}" destId="{E71AAE43-FFB2-4FBF-B003-5A37C5BF5AD4}" srcOrd="7" destOrd="0" parTransId="{9D8D77A7-F003-49A9-BD43-B19641313A44}" sibTransId="{3F368098-E3AF-4B89-BCC2-357BA7F634E0}"/>
    <dgm:cxn modelId="{C392D746-1E38-4639-A02C-8FD13AC3A404}" type="presOf" srcId="{F37D7DDC-2410-41E8-9B74-D7931F20B00F}" destId="{AC4A3EAF-34D5-4B38-A4A8-7A1BEA7F724B}" srcOrd="0" destOrd="0" presId="urn:microsoft.com/office/officeart/2005/8/layout/orgChart1"/>
    <dgm:cxn modelId="{8F0DC227-AD7B-4978-ABBB-8C4338DA2614}" type="presOf" srcId="{924AC3DA-A41D-4F22-8EC9-A069A80E137D}" destId="{8A40C8BB-E9C4-4F25-A96A-ED83E0949F86}" srcOrd="0" destOrd="0" presId="urn:microsoft.com/office/officeart/2005/8/layout/orgChart1"/>
    <dgm:cxn modelId="{78B12A5B-EE2E-4AB6-A2C0-5CB6FA66333C}" type="presOf" srcId="{C6A49E15-5AB2-4700-A46C-D2F82CA76833}" destId="{B12EB6EE-FFFE-4618-8582-3D513989B918}" srcOrd="1" destOrd="0" presId="urn:microsoft.com/office/officeart/2005/8/layout/orgChart1"/>
    <dgm:cxn modelId="{4007DBDE-08B4-40DE-95C3-D881B2153E98}" srcId="{E91BEFA7-22F2-44BC-8E94-3CEBB46CE2E7}" destId="{D51E958B-E108-401A-864F-D962E2CD625F}" srcOrd="0" destOrd="0" parTransId="{9896DC4A-99B0-47CB-B058-6D82ABF6C47F}" sibTransId="{1B366448-0C22-4DFE-BCFE-682299D89874}"/>
    <dgm:cxn modelId="{5C8C2FC7-7B8C-4859-863C-927343F7E5C9}" type="presOf" srcId="{6A03E8F7-74E9-477D-9A3D-B01232784D41}" destId="{34F4A927-675C-4A63-81CA-8CA3B551D057}" srcOrd="0" destOrd="0" presId="urn:microsoft.com/office/officeart/2005/8/layout/orgChart1"/>
    <dgm:cxn modelId="{BBC0D05C-262B-4E02-891F-C251B8B4B54C}" type="presOf" srcId="{663C621D-D925-43A9-8E00-228E7F084A29}" destId="{DB7A3ED3-8AE9-4D5F-A95E-9CC124975FAD}" srcOrd="0" destOrd="0" presId="urn:microsoft.com/office/officeart/2005/8/layout/orgChart1"/>
    <dgm:cxn modelId="{3BFD10B1-13B0-4406-991D-2BC888C1966C}" type="presOf" srcId="{9665F203-1525-446C-9293-FE441DCFAF8C}" destId="{F6433956-D1DD-4F72-9F95-4E1D75FA3953}" srcOrd="0" destOrd="0" presId="urn:microsoft.com/office/officeart/2005/8/layout/orgChart1"/>
    <dgm:cxn modelId="{F7B48144-222F-4616-B877-CC0757CDACEE}" srcId="{E91BEFA7-22F2-44BC-8E94-3CEBB46CE2E7}" destId="{663C621D-D925-43A9-8E00-228E7F084A29}" srcOrd="3" destOrd="0" parTransId="{130BA688-EDEB-42B1-A926-00F26CC7978B}" sibTransId="{C33A326B-28BE-4E1C-8D12-F33268D1BB1A}"/>
    <dgm:cxn modelId="{B638F5C4-13C6-427D-887F-5B0F0F387048}" type="presOf" srcId="{E71AAE43-FFB2-4FBF-B003-5A37C5BF5AD4}" destId="{2980F26B-DD91-4574-87A0-99B8A4BFE0D3}" srcOrd="0" destOrd="0" presId="urn:microsoft.com/office/officeart/2005/8/layout/orgChart1"/>
    <dgm:cxn modelId="{1CF9FC43-EFD7-4E7C-954E-2A26C135EF7C}" type="presOf" srcId="{9896DC4A-99B0-47CB-B058-6D82ABF6C47F}" destId="{97E1651C-A1ED-41BF-ADA5-E83B0D9473A9}" srcOrd="0" destOrd="0" presId="urn:microsoft.com/office/officeart/2005/8/layout/orgChart1"/>
    <dgm:cxn modelId="{C4D0847C-D8E4-4150-B19A-3C714A08C5FB}" type="presOf" srcId="{E71AAE43-FFB2-4FBF-B003-5A37C5BF5AD4}" destId="{7B10CD3E-5853-4B85-AB66-BB975D622B7F}" srcOrd="1" destOrd="0" presId="urn:microsoft.com/office/officeart/2005/8/layout/orgChart1"/>
    <dgm:cxn modelId="{8FA3936C-722E-4312-B625-E10BFB31D578}" type="presOf" srcId="{130BA688-EDEB-42B1-A926-00F26CC7978B}" destId="{BA61FA17-DB70-4294-AD1F-4C58ED2DC86F}" srcOrd="0" destOrd="0" presId="urn:microsoft.com/office/officeart/2005/8/layout/orgChart1"/>
    <dgm:cxn modelId="{11F06BA3-D62B-4EA4-9429-469AD13EAFC9}" srcId="{E91BEFA7-22F2-44BC-8E94-3CEBB46CE2E7}" destId="{9665F203-1525-446C-9293-FE441DCFAF8C}" srcOrd="4" destOrd="0" parTransId="{F37D7DDC-2410-41E8-9B74-D7931F20B00F}" sibTransId="{4314F994-A494-40E2-812F-DE6640B02033}"/>
    <dgm:cxn modelId="{C4D177F0-107A-40B4-A8FA-C026FC5A6D1F}" srcId="{DABFFD50-80D9-4069-8111-1AC14E95A7AD}" destId="{E91BEFA7-22F2-44BC-8E94-3CEBB46CE2E7}" srcOrd="0" destOrd="0" parTransId="{1B95F9F6-344F-4251-B36B-AC3E07D414C7}" sibTransId="{E3ED1746-608F-45D2-AD2E-A845777F3774}"/>
    <dgm:cxn modelId="{07CBD80F-991C-4F85-AAC1-85C189E45397}" type="presOf" srcId="{E61977EA-FC55-402E-85F7-7981DC87DB66}" destId="{6D9E8818-8E1B-4122-89E3-C8421462950F}" srcOrd="0" destOrd="0" presId="urn:microsoft.com/office/officeart/2005/8/layout/orgChart1"/>
    <dgm:cxn modelId="{E276410D-3ADC-4817-B913-5688A88C91FD}" type="presOf" srcId="{924AC3DA-A41D-4F22-8EC9-A069A80E137D}" destId="{E5087ECD-E28A-41E1-BCC7-67B5F7FD339D}" srcOrd="1" destOrd="0" presId="urn:microsoft.com/office/officeart/2005/8/layout/orgChart1"/>
    <dgm:cxn modelId="{DECF4F8A-1B7B-4C98-B705-1813F9D4A245}" type="presOf" srcId="{D51E958B-E108-401A-864F-D962E2CD625F}" destId="{4A2ADF66-647C-4D4A-8195-155EF9F6A9D2}" srcOrd="1" destOrd="0" presId="urn:microsoft.com/office/officeart/2005/8/layout/orgChart1"/>
    <dgm:cxn modelId="{15EE9625-FDA0-4668-A306-52E8B8C7FE08}" type="presOf" srcId="{E91BEFA7-22F2-44BC-8E94-3CEBB46CE2E7}" destId="{1C6AC39D-94EC-4557-B3B3-FA937419A766}" srcOrd="1" destOrd="0" presId="urn:microsoft.com/office/officeart/2005/8/layout/orgChart1"/>
    <dgm:cxn modelId="{9F0B1847-D416-4777-9005-4166F93BBED9}" type="presOf" srcId="{C6A49E15-5AB2-4700-A46C-D2F82CA76833}" destId="{47870A8D-76BC-460C-B4FA-32EFECE2B56A}" srcOrd="0" destOrd="0" presId="urn:microsoft.com/office/officeart/2005/8/layout/orgChart1"/>
    <dgm:cxn modelId="{0A97FFC0-6564-444E-8077-EB9EB02CC75B}" type="presParOf" srcId="{46B49137-8B0F-4EF6-87A2-711957ABF870}" destId="{34FECB1B-2BEB-469F-81AE-E95C948CA179}" srcOrd="0" destOrd="0" presId="urn:microsoft.com/office/officeart/2005/8/layout/orgChart1"/>
    <dgm:cxn modelId="{98C25899-D51E-4397-97A5-48596A6A6263}" type="presParOf" srcId="{34FECB1B-2BEB-469F-81AE-E95C948CA179}" destId="{183369A8-2500-4214-99F8-78CFA89A8090}" srcOrd="0" destOrd="0" presId="urn:microsoft.com/office/officeart/2005/8/layout/orgChart1"/>
    <dgm:cxn modelId="{4550E083-6DAC-49FF-9858-565D6BEC82F4}" type="presParOf" srcId="{183369A8-2500-4214-99F8-78CFA89A8090}" destId="{E0073F42-5FBB-47FC-857F-27FBEB097687}" srcOrd="0" destOrd="0" presId="urn:microsoft.com/office/officeart/2005/8/layout/orgChart1"/>
    <dgm:cxn modelId="{D2BF19A2-42E5-49B9-B3B2-D9935A2D5C51}" type="presParOf" srcId="{183369A8-2500-4214-99F8-78CFA89A8090}" destId="{1C6AC39D-94EC-4557-B3B3-FA937419A766}" srcOrd="1" destOrd="0" presId="urn:microsoft.com/office/officeart/2005/8/layout/orgChart1"/>
    <dgm:cxn modelId="{2320C1BF-02E9-4B91-A927-B4BF5F0A593A}" type="presParOf" srcId="{34FECB1B-2BEB-469F-81AE-E95C948CA179}" destId="{01D2D56D-11A1-4E82-9E55-933FFE2DDDD8}" srcOrd="1" destOrd="0" presId="urn:microsoft.com/office/officeart/2005/8/layout/orgChart1"/>
    <dgm:cxn modelId="{8B7036D5-B42E-4B8B-97D8-7DD6C74E3070}" type="presParOf" srcId="{01D2D56D-11A1-4E82-9E55-933FFE2DDDD8}" destId="{97E1651C-A1ED-41BF-ADA5-E83B0D9473A9}" srcOrd="0" destOrd="0" presId="urn:microsoft.com/office/officeart/2005/8/layout/orgChart1"/>
    <dgm:cxn modelId="{97C1C3BB-3F9D-44CB-A48D-232D63E578B8}" type="presParOf" srcId="{01D2D56D-11A1-4E82-9E55-933FFE2DDDD8}" destId="{5ED8B9EF-423E-401E-BAAA-5C1734FD21C5}" srcOrd="1" destOrd="0" presId="urn:microsoft.com/office/officeart/2005/8/layout/orgChart1"/>
    <dgm:cxn modelId="{7C965846-6E3F-4BA3-A3EF-55A01CFC8CDC}" type="presParOf" srcId="{5ED8B9EF-423E-401E-BAAA-5C1734FD21C5}" destId="{E05BCCD4-EA1B-4B64-8A9B-709A04412A40}" srcOrd="0" destOrd="0" presId="urn:microsoft.com/office/officeart/2005/8/layout/orgChart1"/>
    <dgm:cxn modelId="{747EAF80-A959-41E4-81A5-50856517098C}" type="presParOf" srcId="{E05BCCD4-EA1B-4B64-8A9B-709A04412A40}" destId="{2B996159-C9D0-4F0B-98E2-AC38261F1FCC}" srcOrd="0" destOrd="0" presId="urn:microsoft.com/office/officeart/2005/8/layout/orgChart1"/>
    <dgm:cxn modelId="{59E09A2C-52C9-45E2-A14E-B7C1FC150948}" type="presParOf" srcId="{E05BCCD4-EA1B-4B64-8A9B-709A04412A40}" destId="{4A2ADF66-647C-4D4A-8195-155EF9F6A9D2}" srcOrd="1" destOrd="0" presId="urn:microsoft.com/office/officeart/2005/8/layout/orgChart1"/>
    <dgm:cxn modelId="{43894F3B-A9CA-47D7-AE17-7C7E53952B95}" type="presParOf" srcId="{5ED8B9EF-423E-401E-BAAA-5C1734FD21C5}" destId="{2952F6EA-95F0-4E28-8D1B-6092C88427B8}" srcOrd="1" destOrd="0" presId="urn:microsoft.com/office/officeart/2005/8/layout/orgChart1"/>
    <dgm:cxn modelId="{E27CC87F-9129-42DB-B076-9DDC1A543489}" type="presParOf" srcId="{5ED8B9EF-423E-401E-BAAA-5C1734FD21C5}" destId="{34205E3A-C555-48C9-AC09-A0C5A82CF325}" srcOrd="2" destOrd="0" presId="urn:microsoft.com/office/officeart/2005/8/layout/orgChart1"/>
    <dgm:cxn modelId="{D86246BF-6118-4098-AF41-080EAA131561}" type="presParOf" srcId="{01D2D56D-11A1-4E82-9E55-933FFE2DDDD8}" destId="{2538A046-2EE3-4141-8F53-5FE7816B5D21}" srcOrd="2" destOrd="0" presId="urn:microsoft.com/office/officeart/2005/8/layout/orgChart1"/>
    <dgm:cxn modelId="{B4A13E8E-854F-4539-A94D-CF2593091EBC}" type="presParOf" srcId="{01D2D56D-11A1-4E82-9E55-933FFE2DDDD8}" destId="{1320CB36-A640-4706-83B9-E99347822AF5}" srcOrd="3" destOrd="0" presId="urn:microsoft.com/office/officeart/2005/8/layout/orgChart1"/>
    <dgm:cxn modelId="{C947E430-5E44-4357-8A1E-B873A0A24DB6}" type="presParOf" srcId="{1320CB36-A640-4706-83B9-E99347822AF5}" destId="{655673D2-C8B6-4BAA-810B-95F676DE00DE}" srcOrd="0" destOrd="0" presId="urn:microsoft.com/office/officeart/2005/8/layout/orgChart1"/>
    <dgm:cxn modelId="{64CCE5C3-635D-49E1-8420-66F907BAAAC7}" type="presParOf" srcId="{655673D2-C8B6-4BAA-810B-95F676DE00DE}" destId="{47870A8D-76BC-460C-B4FA-32EFECE2B56A}" srcOrd="0" destOrd="0" presId="urn:microsoft.com/office/officeart/2005/8/layout/orgChart1"/>
    <dgm:cxn modelId="{C19BF187-46A8-4639-A9D5-F0788C25FF11}" type="presParOf" srcId="{655673D2-C8B6-4BAA-810B-95F676DE00DE}" destId="{B12EB6EE-FFFE-4618-8582-3D513989B918}" srcOrd="1" destOrd="0" presId="urn:microsoft.com/office/officeart/2005/8/layout/orgChart1"/>
    <dgm:cxn modelId="{02D48131-F477-4B50-BFBD-4776D6591ED5}" type="presParOf" srcId="{1320CB36-A640-4706-83B9-E99347822AF5}" destId="{E6B4E032-959E-4508-B08C-F5CB336CA265}" srcOrd="1" destOrd="0" presId="urn:microsoft.com/office/officeart/2005/8/layout/orgChart1"/>
    <dgm:cxn modelId="{C635B329-37FE-4C12-832F-3B9F429F0335}" type="presParOf" srcId="{1320CB36-A640-4706-83B9-E99347822AF5}" destId="{883869EC-D5DA-4DA6-90DB-2CADC4BF88E4}" srcOrd="2" destOrd="0" presId="urn:microsoft.com/office/officeart/2005/8/layout/orgChart1"/>
    <dgm:cxn modelId="{ADAD7E7E-5EC7-44A2-9A9C-0188341EE8D7}" type="presParOf" srcId="{01D2D56D-11A1-4E82-9E55-933FFE2DDDD8}" destId="{3443A894-86D1-4AD9-A89B-B4AD3315ED37}" srcOrd="4" destOrd="0" presId="urn:microsoft.com/office/officeart/2005/8/layout/orgChart1"/>
    <dgm:cxn modelId="{CE4079B8-3FC1-4767-8178-DD21B20A8DF6}" type="presParOf" srcId="{01D2D56D-11A1-4E82-9E55-933FFE2DDDD8}" destId="{3CE167EF-DF5D-4278-8C9E-F00E3E6ADFAB}" srcOrd="5" destOrd="0" presId="urn:microsoft.com/office/officeart/2005/8/layout/orgChart1"/>
    <dgm:cxn modelId="{553AA20B-2D01-4FE9-AA9E-A68B34BDBE7C}" type="presParOf" srcId="{3CE167EF-DF5D-4278-8C9E-F00E3E6ADFAB}" destId="{6592171D-0FD4-4337-8543-1F29407F3923}" srcOrd="0" destOrd="0" presId="urn:microsoft.com/office/officeart/2005/8/layout/orgChart1"/>
    <dgm:cxn modelId="{6A287976-D002-4E7F-8096-285DD59ABA22}" type="presParOf" srcId="{6592171D-0FD4-4337-8543-1F29407F3923}" destId="{6D9E8818-8E1B-4122-89E3-C8421462950F}" srcOrd="0" destOrd="0" presId="urn:microsoft.com/office/officeart/2005/8/layout/orgChart1"/>
    <dgm:cxn modelId="{0FFB1B65-AFC9-4ECF-8365-AE5A464F67B4}" type="presParOf" srcId="{6592171D-0FD4-4337-8543-1F29407F3923}" destId="{D7E00634-3F5E-42BC-8437-0435EB7B30B2}" srcOrd="1" destOrd="0" presId="urn:microsoft.com/office/officeart/2005/8/layout/orgChart1"/>
    <dgm:cxn modelId="{634A0962-2897-46FD-9906-1FE764647B39}" type="presParOf" srcId="{3CE167EF-DF5D-4278-8C9E-F00E3E6ADFAB}" destId="{6FCE30BF-F9E1-4CCB-9F37-9B70DF491E23}" srcOrd="1" destOrd="0" presId="urn:microsoft.com/office/officeart/2005/8/layout/orgChart1"/>
    <dgm:cxn modelId="{DFD05498-F7DF-420F-ADD1-57E02930EDEF}" type="presParOf" srcId="{3CE167EF-DF5D-4278-8C9E-F00E3E6ADFAB}" destId="{A973E517-003B-49AC-BFD8-169E8332D5A9}" srcOrd="2" destOrd="0" presId="urn:microsoft.com/office/officeart/2005/8/layout/orgChart1"/>
    <dgm:cxn modelId="{959D2E60-2D91-43A3-8986-760AB86E2272}" type="presParOf" srcId="{01D2D56D-11A1-4E82-9E55-933FFE2DDDD8}" destId="{BA61FA17-DB70-4294-AD1F-4C58ED2DC86F}" srcOrd="6" destOrd="0" presId="urn:microsoft.com/office/officeart/2005/8/layout/orgChart1"/>
    <dgm:cxn modelId="{34895098-305C-420D-9129-19201DE18D84}" type="presParOf" srcId="{01D2D56D-11A1-4E82-9E55-933FFE2DDDD8}" destId="{D371C624-AE14-4A90-AF60-25BD3A42FEF6}" srcOrd="7" destOrd="0" presId="urn:microsoft.com/office/officeart/2005/8/layout/orgChart1"/>
    <dgm:cxn modelId="{ADB28D4B-5AC6-460B-8FBD-D8B2BBE683C2}" type="presParOf" srcId="{D371C624-AE14-4A90-AF60-25BD3A42FEF6}" destId="{51610349-39B9-4BD1-9347-A799A5CCC1D5}" srcOrd="0" destOrd="0" presId="urn:microsoft.com/office/officeart/2005/8/layout/orgChart1"/>
    <dgm:cxn modelId="{A70091BD-62F3-464B-AA4B-6701DCD65DB1}" type="presParOf" srcId="{51610349-39B9-4BD1-9347-A799A5CCC1D5}" destId="{DB7A3ED3-8AE9-4D5F-A95E-9CC124975FAD}" srcOrd="0" destOrd="0" presId="urn:microsoft.com/office/officeart/2005/8/layout/orgChart1"/>
    <dgm:cxn modelId="{E0B1046A-C0FD-4102-8EB5-65B0A77268D7}" type="presParOf" srcId="{51610349-39B9-4BD1-9347-A799A5CCC1D5}" destId="{BA0AB0B5-CE14-4795-BD5D-8A55DD2488D1}" srcOrd="1" destOrd="0" presId="urn:microsoft.com/office/officeart/2005/8/layout/orgChart1"/>
    <dgm:cxn modelId="{C29AAF6E-AE59-49F3-8C4F-FAB937DE87A0}" type="presParOf" srcId="{D371C624-AE14-4A90-AF60-25BD3A42FEF6}" destId="{82E14190-0AD0-4ABC-97DD-ACDEC6BFECDA}" srcOrd="1" destOrd="0" presId="urn:microsoft.com/office/officeart/2005/8/layout/orgChart1"/>
    <dgm:cxn modelId="{ABFA2E32-7FCA-45A3-9A43-2E46A135A727}" type="presParOf" srcId="{D371C624-AE14-4A90-AF60-25BD3A42FEF6}" destId="{FEA1A6C9-1838-4D9B-B6BD-E24E23E2B418}" srcOrd="2" destOrd="0" presId="urn:microsoft.com/office/officeart/2005/8/layout/orgChart1"/>
    <dgm:cxn modelId="{7F63DC1D-3842-410F-A147-025D75A491E4}" type="presParOf" srcId="{01D2D56D-11A1-4E82-9E55-933FFE2DDDD8}" destId="{AC4A3EAF-34D5-4B38-A4A8-7A1BEA7F724B}" srcOrd="8" destOrd="0" presId="urn:microsoft.com/office/officeart/2005/8/layout/orgChart1"/>
    <dgm:cxn modelId="{00D3480E-B1F1-419E-87DC-318E0FE658FF}" type="presParOf" srcId="{01D2D56D-11A1-4E82-9E55-933FFE2DDDD8}" destId="{98E3B3BE-3260-4DD3-8B69-822D1CD4B471}" srcOrd="9" destOrd="0" presId="urn:microsoft.com/office/officeart/2005/8/layout/orgChart1"/>
    <dgm:cxn modelId="{3435F983-01B7-4EAC-B684-4063822B7581}" type="presParOf" srcId="{98E3B3BE-3260-4DD3-8B69-822D1CD4B471}" destId="{36F73E99-63D9-4C50-A912-09A0A5B8160F}" srcOrd="0" destOrd="0" presId="urn:microsoft.com/office/officeart/2005/8/layout/orgChart1"/>
    <dgm:cxn modelId="{1ACE1DB8-B4CC-49BD-AD12-B116A03F51FD}" type="presParOf" srcId="{36F73E99-63D9-4C50-A912-09A0A5B8160F}" destId="{F6433956-D1DD-4F72-9F95-4E1D75FA3953}" srcOrd="0" destOrd="0" presId="urn:microsoft.com/office/officeart/2005/8/layout/orgChart1"/>
    <dgm:cxn modelId="{C46F12E1-B9BC-40AD-BA23-2EDB70D4CC09}" type="presParOf" srcId="{36F73E99-63D9-4C50-A912-09A0A5B8160F}" destId="{7A560274-2408-4758-9CEF-FEDF7B00E629}" srcOrd="1" destOrd="0" presId="urn:microsoft.com/office/officeart/2005/8/layout/orgChart1"/>
    <dgm:cxn modelId="{FA904283-A003-44CF-ACC2-B367C054D29B}" type="presParOf" srcId="{98E3B3BE-3260-4DD3-8B69-822D1CD4B471}" destId="{F36FD7C1-158E-4532-8BBE-2C8458BB4425}" srcOrd="1" destOrd="0" presId="urn:microsoft.com/office/officeart/2005/8/layout/orgChart1"/>
    <dgm:cxn modelId="{DC330103-8655-475A-A1A5-41D08B67FFD0}" type="presParOf" srcId="{98E3B3BE-3260-4DD3-8B69-822D1CD4B471}" destId="{2A75E0F7-F056-43C1-87BA-E1068C3BC629}" srcOrd="2" destOrd="0" presId="urn:microsoft.com/office/officeart/2005/8/layout/orgChart1"/>
    <dgm:cxn modelId="{07044253-4064-436E-9BEF-9B1F9A91E8EF}" type="presParOf" srcId="{01D2D56D-11A1-4E82-9E55-933FFE2DDDD8}" destId="{34F4A927-675C-4A63-81CA-8CA3B551D057}" srcOrd="10" destOrd="0" presId="urn:microsoft.com/office/officeart/2005/8/layout/orgChart1"/>
    <dgm:cxn modelId="{A9AC63A3-7B94-4A60-8DD2-5F09C3219666}" type="presParOf" srcId="{01D2D56D-11A1-4E82-9E55-933FFE2DDDD8}" destId="{1FC5E9FE-28AC-4C6E-8EA8-17D94EC457C8}" srcOrd="11" destOrd="0" presId="urn:microsoft.com/office/officeart/2005/8/layout/orgChart1"/>
    <dgm:cxn modelId="{EEBAA8DE-6735-47EA-8E24-84635DC0ED6A}" type="presParOf" srcId="{1FC5E9FE-28AC-4C6E-8EA8-17D94EC457C8}" destId="{CAB9EEF4-96F8-4000-8F29-0D0F6567A0FF}" srcOrd="0" destOrd="0" presId="urn:microsoft.com/office/officeart/2005/8/layout/orgChart1"/>
    <dgm:cxn modelId="{DD589852-9AF2-4535-A07B-7BBDDC4BE17E}" type="presParOf" srcId="{CAB9EEF4-96F8-4000-8F29-0D0F6567A0FF}" destId="{03E3CAB1-7474-43F2-A5A5-D9B0882E2C45}" srcOrd="0" destOrd="0" presId="urn:microsoft.com/office/officeart/2005/8/layout/orgChart1"/>
    <dgm:cxn modelId="{C418DAA6-C791-4D58-8840-1B86D942B489}" type="presParOf" srcId="{CAB9EEF4-96F8-4000-8F29-0D0F6567A0FF}" destId="{9FE62059-B252-4F33-AE77-F9019474EB3F}" srcOrd="1" destOrd="0" presId="urn:microsoft.com/office/officeart/2005/8/layout/orgChart1"/>
    <dgm:cxn modelId="{1F4C7444-EB60-4E50-BF6E-06A10A1B993B}" type="presParOf" srcId="{1FC5E9FE-28AC-4C6E-8EA8-17D94EC457C8}" destId="{F74FC76D-8DA1-4AF0-A705-71600B55F6AD}" srcOrd="1" destOrd="0" presId="urn:microsoft.com/office/officeart/2005/8/layout/orgChart1"/>
    <dgm:cxn modelId="{53E59614-25D5-4E04-BC53-FD1B1366942E}" type="presParOf" srcId="{1FC5E9FE-28AC-4C6E-8EA8-17D94EC457C8}" destId="{AF3EEB17-7CFF-4DC6-87A4-F687330E1B2F}" srcOrd="2" destOrd="0" presId="urn:microsoft.com/office/officeart/2005/8/layout/orgChart1"/>
    <dgm:cxn modelId="{0D70FEC6-6BA1-4DF7-AE69-5B8DD4964BD7}" type="presParOf" srcId="{01D2D56D-11A1-4E82-9E55-933FFE2DDDD8}" destId="{39F4B937-D4A1-4AE6-9B86-2FC83F69F007}" srcOrd="12" destOrd="0" presId="urn:microsoft.com/office/officeart/2005/8/layout/orgChart1"/>
    <dgm:cxn modelId="{ED7B7A1D-DD02-4595-B5DB-F75775B70705}" type="presParOf" srcId="{01D2D56D-11A1-4E82-9E55-933FFE2DDDD8}" destId="{A01119C2-37C2-426A-AE98-08875999796E}" srcOrd="13" destOrd="0" presId="urn:microsoft.com/office/officeart/2005/8/layout/orgChart1"/>
    <dgm:cxn modelId="{EFB8572E-01FF-43A5-A075-109BE12334D1}" type="presParOf" srcId="{A01119C2-37C2-426A-AE98-08875999796E}" destId="{75347687-182A-40E6-8936-231721FAC36B}" srcOrd="0" destOrd="0" presId="urn:microsoft.com/office/officeart/2005/8/layout/orgChart1"/>
    <dgm:cxn modelId="{950FC715-5F03-4FCE-97EB-75AC6F68456E}" type="presParOf" srcId="{75347687-182A-40E6-8936-231721FAC36B}" destId="{8A40C8BB-E9C4-4F25-A96A-ED83E0949F86}" srcOrd="0" destOrd="0" presId="urn:microsoft.com/office/officeart/2005/8/layout/orgChart1"/>
    <dgm:cxn modelId="{09222C80-EAC6-4234-A52A-E8E0A91D0815}" type="presParOf" srcId="{75347687-182A-40E6-8936-231721FAC36B}" destId="{E5087ECD-E28A-41E1-BCC7-67B5F7FD339D}" srcOrd="1" destOrd="0" presId="urn:microsoft.com/office/officeart/2005/8/layout/orgChart1"/>
    <dgm:cxn modelId="{CE311E71-C963-49D6-B3CB-2079CAA459D6}" type="presParOf" srcId="{A01119C2-37C2-426A-AE98-08875999796E}" destId="{61A51F06-83DC-464D-B955-F99232DB61ED}" srcOrd="1" destOrd="0" presId="urn:microsoft.com/office/officeart/2005/8/layout/orgChart1"/>
    <dgm:cxn modelId="{F33651DF-64BE-4AE5-BAF5-632A97D6A849}" type="presParOf" srcId="{A01119C2-37C2-426A-AE98-08875999796E}" destId="{91D54FB5-8DFE-426D-B40B-A4A6D1BAD927}" srcOrd="2" destOrd="0" presId="urn:microsoft.com/office/officeart/2005/8/layout/orgChart1"/>
    <dgm:cxn modelId="{43CA28F8-C31A-435F-91A5-1199ECFB4F3B}" type="presParOf" srcId="{01D2D56D-11A1-4E82-9E55-933FFE2DDDD8}" destId="{3A8FF1EF-F108-46EB-81BD-F9D0CCB222CC}" srcOrd="14" destOrd="0" presId="urn:microsoft.com/office/officeart/2005/8/layout/orgChart1"/>
    <dgm:cxn modelId="{0D465822-573C-4A4F-B951-2241C5E65687}" type="presParOf" srcId="{01D2D56D-11A1-4E82-9E55-933FFE2DDDD8}" destId="{8217D463-1290-4862-AD4F-1DB93DF063FB}" srcOrd="15" destOrd="0" presId="urn:microsoft.com/office/officeart/2005/8/layout/orgChart1"/>
    <dgm:cxn modelId="{FDD35889-3744-40DF-A2FC-3975FBB03265}" type="presParOf" srcId="{8217D463-1290-4862-AD4F-1DB93DF063FB}" destId="{1350F51B-90C5-46A0-853D-AFC1027C7356}" srcOrd="0" destOrd="0" presId="urn:microsoft.com/office/officeart/2005/8/layout/orgChart1"/>
    <dgm:cxn modelId="{041C912C-4F81-4A2D-A2DF-00D37D05EBE5}" type="presParOf" srcId="{1350F51B-90C5-46A0-853D-AFC1027C7356}" destId="{2980F26B-DD91-4574-87A0-99B8A4BFE0D3}" srcOrd="0" destOrd="0" presId="urn:microsoft.com/office/officeart/2005/8/layout/orgChart1"/>
    <dgm:cxn modelId="{E6F3F493-B51F-4154-8A5A-76F907BEBE90}" type="presParOf" srcId="{1350F51B-90C5-46A0-853D-AFC1027C7356}" destId="{7B10CD3E-5853-4B85-AB66-BB975D622B7F}" srcOrd="1" destOrd="0" presId="urn:microsoft.com/office/officeart/2005/8/layout/orgChart1"/>
    <dgm:cxn modelId="{FAE736A3-6784-41A7-AA7C-B6BC6178D575}" type="presParOf" srcId="{8217D463-1290-4862-AD4F-1DB93DF063FB}" destId="{85E2696C-B181-4195-AA2D-D3782090990F}" srcOrd="1" destOrd="0" presId="urn:microsoft.com/office/officeart/2005/8/layout/orgChart1"/>
    <dgm:cxn modelId="{7C2F99A4-36C1-49CE-B3A7-8EC75100C199}" type="presParOf" srcId="{8217D463-1290-4862-AD4F-1DB93DF063FB}" destId="{9D01E560-8FBE-4771-8D7B-E2B5FFB4CC8C}" srcOrd="2" destOrd="0" presId="urn:microsoft.com/office/officeart/2005/8/layout/orgChart1"/>
    <dgm:cxn modelId="{4F5571D9-250F-4CDC-9440-19D3C790D167}" type="presParOf" srcId="{34FECB1B-2BEB-469F-81AE-E95C948CA179}" destId="{665E3667-9C05-4C75-9D4E-D2C59A6994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5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538A046-2EE3-4141-8F53-5FE7816B5D21}">
      <dsp:nvSpPr>
        <dsp:cNvPr id="0" name=""/>
        <dsp:cNvSpPr/>
      </dsp:nvSpPr>
      <dsp:spPr>
        <a:xfrm>
          <a:off x="3092132" y="675993"/>
          <a:ext cx="1921232" cy="284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30"/>
              </a:lnTo>
              <a:lnTo>
                <a:pt x="1921232" y="142230"/>
              </a:lnTo>
              <a:lnTo>
                <a:pt x="1921232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2851277" y="675993"/>
          <a:ext cx="240855" cy="284117"/>
        </a:xfrm>
        <a:custGeom>
          <a:avLst/>
          <a:gdLst/>
          <a:ahLst/>
          <a:cxnLst/>
          <a:rect l="0" t="0" r="0" b="0"/>
          <a:pathLst>
            <a:path>
              <a:moveTo>
                <a:pt x="240855" y="0"/>
              </a:moveTo>
              <a:lnTo>
                <a:pt x="240855" y="142230"/>
              </a:lnTo>
              <a:lnTo>
                <a:pt x="0" y="142230"/>
              </a:lnTo>
              <a:lnTo>
                <a:pt x="0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2FAD5F-EF95-4BDD-B1BC-FAED944BBAFC}">
      <dsp:nvSpPr>
        <dsp:cNvPr id="0" name=""/>
        <dsp:cNvSpPr/>
      </dsp:nvSpPr>
      <dsp:spPr>
        <a:xfrm>
          <a:off x="961810" y="675993"/>
          <a:ext cx="2130321" cy="283772"/>
        </a:xfrm>
        <a:custGeom>
          <a:avLst/>
          <a:gdLst/>
          <a:ahLst/>
          <a:cxnLst/>
          <a:rect l="0" t="0" r="0" b="0"/>
          <a:pathLst>
            <a:path>
              <a:moveTo>
                <a:pt x="2130321" y="0"/>
              </a:moveTo>
              <a:lnTo>
                <a:pt x="2130321" y="141886"/>
              </a:lnTo>
              <a:lnTo>
                <a:pt x="0" y="141886"/>
              </a:lnTo>
              <a:lnTo>
                <a:pt x="0" y="28377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2416483" y="344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 baseline="0" smtClean="0">
              <a:latin typeface="Calibri"/>
            </a:rPr>
            <a:t>Nobium d.o.o.</a:t>
          </a:r>
          <a:endParaRPr lang="en-US" sz="1500" kern="1200" smtClean="0"/>
        </a:p>
      </dsp:txBody>
      <dsp:txXfrm>
        <a:off x="2416483" y="344"/>
        <a:ext cx="1351298" cy="675649"/>
      </dsp:txXfrm>
    </dsp:sp>
    <dsp:sp modelId="{9B6C5D97-FE30-4533-A1E8-77C6B36C1DF3}">
      <dsp:nvSpPr>
        <dsp:cNvPr id="0" name=""/>
        <dsp:cNvSpPr/>
      </dsp:nvSpPr>
      <dsp:spPr>
        <a:xfrm>
          <a:off x="286161" y="959766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alibri"/>
            <a:buNone/>
          </a:pPr>
          <a:r>
            <a:rPr lang="en-US" sz="1500" kern="1200" baseline="0" smtClean="0">
              <a:latin typeface="Calibri"/>
            </a:rPr>
            <a:t>1. Planiranje ostvarenja usluga</a:t>
          </a:r>
          <a:endParaRPr lang="en-US" sz="1500" kern="1200" smtClean="0"/>
        </a:p>
      </dsp:txBody>
      <dsp:txXfrm>
        <a:off x="286161" y="959766"/>
        <a:ext cx="1351298" cy="675649"/>
      </dsp:txXfrm>
    </dsp:sp>
    <dsp:sp modelId="{2B996159-C9D0-4F0B-98E2-AC38261F1FCC}">
      <dsp:nvSpPr>
        <dsp:cNvPr id="0" name=""/>
        <dsp:cNvSpPr/>
      </dsp:nvSpPr>
      <dsp:spPr>
        <a:xfrm>
          <a:off x="2175628" y="960110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 baseline="0" smtClean="0">
              <a:latin typeface="Calibri"/>
            </a:rPr>
            <a:t>2. Pribavljanje poslova</a:t>
          </a:r>
          <a:endParaRPr lang="en-US" sz="1500" kern="1200" smtClean="0"/>
        </a:p>
      </dsp:txBody>
      <dsp:txXfrm>
        <a:off x="2175628" y="960110"/>
        <a:ext cx="1351298" cy="675649"/>
      </dsp:txXfrm>
    </dsp:sp>
    <dsp:sp modelId="{47870A8D-76BC-460C-B4FA-32EFECE2B56A}">
      <dsp:nvSpPr>
        <dsp:cNvPr id="0" name=""/>
        <dsp:cNvSpPr/>
      </dsp:nvSpPr>
      <dsp:spPr>
        <a:xfrm>
          <a:off x="3842465" y="960110"/>
          <a:ext cx="2341799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 baseline="0" smtClean="0">
              <a:latin typeface="Calibri"/>
            </a:rPr>
            <a:t>3. Projektiranje i razvoj informacijskih sustava</a:t>
          </a:r>
          <a:endParaRPr lang="en-US" sz="1500" kern="1200" smtClean="0"/>
        </a:p>
      </dsp:txBody>
      <dsp:txXfrm>
        <a:off x="3842465" y="960110"/>
        <a:ext cx="2341799" cy="675649"/>
      </dsp:txXfrm>
    </dsp:sp>
  </dsp:spTree>
</dsp:drawing>
</file>

<file path=word/diagrams/drawing10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538A046-2EE3-4141-8F53-5FE7816B5D21}">
      <dsp:nvSpPr>
        <dsp:cNvPr id="0" name=""/>
        <dsp:cNvSpPr/>
      </dsp:nvSpPr>
      <dsp:spPr>
        <a:xfrm>
          <a:off x="3092132" y="675993"/>
          <a:ext cx="733390" cy="284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30"/>
              </a:lnTo>
              <a:lnTo>
                <a:pt x="733390" y="142230"/>
              </a:lnTo>
              <a:lnTo>
                <a:pt x="733390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1640338" y="675993"/>
          <a:ext cx="1451794" cy="284117"/>
        </a:xfrm>
        <a:custGeom>
          <a:avLst/>
          <a:gdLst/>
          <a:ahLst/>
          <a:cxnLst/>
          <a:rect l="0" t="0" r="0" b="0"/>
          <a:pathLst>
            <a:path>
              <a:moveTo>
                <a:pt x="1451794" y="0"/>
              </a:moveTo>
              <a:lnTo>
                <a:pt x="1451794" y="142230"/>
              </a:lnTo>
              <a:lnTo>
                <a:pt x="0" y="142230"/>
              </a:lnTo>
              <a:lnTo>
                <a:pt x="0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1922063" y="344"/>
          <a:ext cx="2340137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baseline="0" smtClean="0">
              <a:latin typeface="Calibri"/>
            </a:rPr>
            <a:t>2.3.5 Evidentiranje ponude u informacijskom sustavu</a:t>
          </a:r>
          <a:endParaRPr lang="en-US" sz="1200" b="0" kern="1200" smtClean="0"/>
        </a:p>
      </dsp:txBody>
      <dsp:txXfrm>
        <a:off x="1922063" y="344"/>
        <a:ext cx="2340137" cy="675649"/>
      </dsp:txXfrm>
    </dsp:sp>
    <dsp:sp modelId="{2B996159-C9D0-4F0B-98E2-AC38261F1FCC}">
      <dsp:nvSpPr>
        <dsp:cNvPr id="0" name=""/>
        <dsp:cNvSpPr/>
      </dsp:nvSpPr>
      <dsp:spPr>
        <a:xfrm>
          <a:off x="964689" y="960110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baseline="0" smtClean="0">
              <a:latin typeface="Calibri"/>
            </a:rPr>
            <a:t>2.3.5.1</a:t>
          </a:r>
          <a:r>
            <a:rPr lang="en-US" sz="1200" kern="1200" baseline="0" smtClean="0">
              <a:latin typeface="Calibri"/>
            </a:rPr>
            <a:t> </a:t>
          </a:r>
          <a:r>
            <a:rPr lang="hr-HR" sz="1200" kern="1200" baseline="0" smtClean="0">
              <a:latin typeface="Calibri"/>
            </a:rPr>
            <a:t>Evidentiranje ponude u CRM sustavu</a:t>
          </a:r>
          <a:endParaRPr lang="en-US" sz="1200" kern="1200" smtClean="0"/>
        </a:p>
      </dsp:txBody>
      <dsp:txXfrm>
        <a:off x="964689" y="960110"/>
        <a:ext cx="1351298" cy="675649"/>
      </dsp:txXfrm>
    </dsp:sp>
    <dsp:sp modelId="{47870A8D-76BC-460C-B4FA-32EFECE2B56A}">
      <dsp:nvSpPr>
        <dsp:cNvPr id="0" name=""/>
        <dsp:cNvSpPr/>
      </dsp:nvSpPr>
      <dsp:spPr>
        <a:xfrm>
          <a:off x="2654622" y="960110"/>
          <a:ext cx="2341799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baseline="0" smtClean="0">
              <a:latin typeface="Calibri"/>
            </a:rPr>
            <a:t>2.3.5.2 Evidentiranje ponude u digitalnom urudžbenom zapisniku</a:t>
          </a:r>
          <a:endParaRPr lang="en-US" sz="1200" kern="1200" smtClean="0"/>
        </a:p>
      </dsp:txBody>
      <dsp:txXfrm>
        <a:off x="2654622" y="960110"/>
        <a:ext cx="2341799" cy="675649"/>
      </dsp:txXfrm>
    </dsp:sp>
  </dsp:spTree>
</dsp:drawing>
</file>

<file path=word/diagrams/drawing1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7432C89-F257-4EBF-8913-1E0B334D5766}">
      <dsp:nvSpPr>
        <dsp:cNvPr id="0" name=""/>
        <dsp:cNvSpPr/>
      </dsp:nvSpPr>
      <dsp:spPr>
        <a:xfrm>
          <a:off x="3092132" y="734452"/>
          <a:ext cx="2694710" cy="166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427"/>
              </a:lnTo>
              <a:lnTo>
                <a:pt x="2694710" y="83427"/>
              </a:lnTo>
              <a:lnTo>
                <a:pt x="2694710" y="16685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5415A7-D10E-4C92-9EEB-673BABEC67E6}">
      <dsp:nvSpPr>
        <dsp:cNvPr id="0" name=""/>
        <dsp:cNvSpPr/>
      </dsp:nvSpPr>
      <dsp:spPr>
        <a:xfrm>
          <a:off x="3092132" y="734452"/>
          <a:ext cx="1733306" cy="166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427"/>
              </a:lnTo>
              <a:lnTo>
                <a:pt x="1733306" y="83427"/>
              </a:lnTo>
              <a:lnTo>
                <a:pt x="1733306" y="16685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7DB3E5-70C3-429C-BD73-640C1B9F36F2}">
      <dsp:nvSpPr>
        <dsp:cNvPr id="0" name=""/>
        <dsp:cNvSpPr/>
      </dsp:nvSpPr>
      <dsp:spPr>
        <a:xfrm>
          <a:off x="3092132" y="734452"/>
          <a:ext cx="771903" cy="166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427"/>
              </a:lnTo>
              <a:lnTo>
                <a:pt x="771903" y="83427"/>
              </a:lnTo>
              <a:lnTo>
                <a:pt x="771903" y="16685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A5CB66-C9AF-40BA-B656-8E6F7FBDEACB}">
      <dsp:nvSpPr>
        <dsp:cNvPr id="0" name=""/>
        <dsp:cNvSpPr/>
      </dsp:nvSpPr>
      <dsp:spPr>
        <a:xfrm>
          <a:off x="2902632" y="734452"/>
          <a:ext cx="189499" cy="166855"/>
        </a:xfrm>
        <a:custGeom>
          <a:avLst/>
          <a:gdLst/>
          <a:ahLst/>
          <a:cxnLst/>
          <a:rect l="0" t="0" r="0" b="0"/>
          <a:pathLst>
            <a:path>
              <a:moveTo>
                <a:pt x="189499" y="0"/>
              </a:moveTo>
              <a:lnTo>
                <a:pt x="189499" y="83427"/>
              </a:lnTo>
              <a:lnTo>
                <a:pt x="0" y="83427"/>
              </a:lnTo>
              <a:lnTo>
                <a:pt x="0" y="16685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38A046-2EE3-4141-8F53-5FE7816B5D21}">
      <dsp:nvSpPr>
        <dsp:cNvPr id="0" name=""/>
        <dsp:cNvSpPr/>
      </dsp:nvSpPr>
      <dsp:spPr>
        <a:xfrm>
          <a:off x="1600550" y="734452"/>
          <a:ext cx="1491581" cy="168813"/>
        </a:xfrm>
        <a:custGeom>
          <a:avLst/>
          <a:gdLst/>
          <a:ahLst/>
          <a:cxnLst/>
          <a:rect l="0" t="0" r="0" b="0"/>
          <a:pathLst>
            <a:path>
              <a:moveTo>
                <a:pt x="1491581" y="0"/>
              </a:moveTo>
              <a:lnTo>
                <a:pt x="1491581" y="85386"/>
              </a:lnTo>
              <a:lnTo>
                <a:pt x="0" y="85386"/>
              </a:lnTo>
              <a:lnTo>
                <a:pt x="0" y="168813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397274" y="734452"/>
          <a:ext cx="2694858" cy="167057"/>
        </a:xfrm>
        <a:custGeom>
          <a:avLst/>
          <a:gdLst/>
          <a:ahLst/>
          <a:cxnLst/>
          <a:rect l="0" t="0" r="0" b="0"/>
          <a:pathLst>
            <a:path>
              <a:moveTo>
                <a:pt x="2694858" y="0"/>
              </a:moveTo>
              <a:lnTo>
                <a:pt x="2694858" y="83630"/>
              </a:lnTo>
              <a:lnTo>
                <a:pt x="0" y="83630"/>
              </a:lnTo>
              <a:lnTo>
                <a:pt x="0" y="16705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2404145" y="337178"/>
          <a:ext cx="1375974" cy="39727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800" kern="1200" baseline="0" smtClean="0">
              <a:latin typeface="Calibri"/>
            </a:rPr>
            <a:t>2.3.8 </a:t>
          </a:r>
          <a:r>
            <a:rPr lang="hr-HR" sz="800" b="0" kern="1200"/>
            <a:t>Sklapanje ugovora o usluzi</a:t>
          </a:r>
          <a:endParaRPr lang="en-US" sz="800" b="0" kern="1200" smtClean="0"/>
        </a:p>
      </dsp:txBody>
      <dsp:txXfrm>
        <a:off x="2404145" y="337178"/>
        <a:ext cx="1375974" cy="397274"/>
      </dsp:txXfrm>
    </dsp:sp>
    <dsp:sp modelId="{2B996159-C9D0-4F0B-98E2-AC38261F1FCC}">
      <dsp:nvSpPr>
        <dsp:cNvPr id="0" name=""/>
        <dsp:cNvSpPr/>
      </dsp:nvSpPr>
      <dsp:spPr>
        <a:xfrm>
          <a:off x="0" y="901510"/>
          <a:ext cx="794548" cy="39727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800" kern="1200" baseline="0" smtClean="0">
              <a:latin typeface="Calibri"/>
            </a:rPr>
            <a:t>2.3.8.1</a:t>
          </a:r>
          <a:r>
            <a:rPr lang="en-US" sz="800" kern="1200" baseline="0" smtClean="0">
              <a:latin typeface="Calibri"/>
            </a:rPr>
            <a:t> </a:t>
          </a:r>
          <a:r>
            <a:rPr lang="hr-HR" sz="800" kern="1200" baseline="0" smtClean="0">
              <a:latin typeface="Calibri"/>
            </a:rPr>
            <a:t>Analiziranje ugovora o usluzi</a:t>
          </a:r>
          <a:endParaRPr lang="en-US" sz="800" kern="1200" smtClean="0"/>
        </a:p>
      </dsp:txBody>
      <dsp:txXfrm>
        <a:off x="0" y="901510"/>
        <a:ext cx="794548" cy="397274"/>
      </dsp:txXfrm>
    </dsp:sp>
    <dsp:sp modelId="{47870A8D-76BC-460C-B4FA-32EFECE2B56A}">
      <dsp:nvSpPr>
        <dsp:cNvPr id="0" name=""/>
        <dsp:cNvSpPr/>
      </dsp:nvSpPr>
      <dsp:spPr>
        <a:xfrm>
          <a:off x="912074" y="903266"/>
          <a:ext cx="1376952" cy="39727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800" kern="1200" baseline="0" smtClean="0">
              <a:latin typeface="Calibri"/>
            </a:rPr>
            <a:t>2.3.8.2 Potpisivanje ugovora o usluzi</a:t>
          </a:r>
          <a:endParaRPr lang="en-US" sz="800" kern="1200" smtClean="0"/>
        </a:p>
      </dsp:txBody>
      <dsp:txXfrm>
        <a:off x="912074" y="903266"/>
        <a:ext cx="1376952" cy="397274"/>
      </dsp:txXfrm>
    </dsp:sp>
    <dsp:sp modelId="{F643D3E6-F898-4C74-AE28-0F31F3101B8B}">
      <dsp:nvSpPr>
        <dsp:cNvPr id="0" name=""/>
        <dsp:cNvSpPr/>
      </dsp:nvSpPr>
      <dsp:spPr>
        <a:xfrm>
          <a:off x="2505358" y="901307"/>
          <a:ext cx="794548" cy="39727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800" kern="1200" smtClean="0"/>
            <a:t>2.3.8.3 Dostavljanje primjerka ugovora klijentu</a:t>
          </a:r>
          <a:endParaRPr lang="en-US" sz="800" kern="1200" smtClean="0"/>
        </a:p>
      </dsp:txBody>
      <dsp:txXfrm>
        <a:off x="2505358" y="901307"/>
        <a:ext cx="794548" cy="397274"/>
      </dsp:txXfrm>
    </dsp:sp>
    <dsp:sp modelId="{C082E639-4BBF-4690-8744-B89018518A79}">
      <dsp:nvSpPr>
        <dsp:cNvPr id="0" name=""/>
        <dsp:cNvSpPr/>
      </dsp:nvSpPr>
      <dsp:spPr>
        <a:xfrm>
          <a:off x="3466761" y="901307"/>
          <a:ext cx="794548" cy="39727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800" kern="1200" smtClean="0"/>
            <a:t>2.3.8.4 Dostavljanje kopije ugovora računovodstvu</a:t>
          </a:r>
          <a:endParaRPr lang="en-US" sz="800" kern="1200" smtClean="0"/>
        </a:p>
      </dsp:txBody>
      <dsp:txXfrm>
        <a:off x="3466761" y="901307"/>
        <a:ext cx="794548" cy="397274"/>
      </dsp:txXfrm>
    </dsp:sp>
    <dsp:sp modelId="{B617711A-546E-49F5-B6AB-D71053618F43}">
      <dsp:nvSpPr>
        <dsp:cNvPr id="0" name=""/>
        <dsp:cNvSpPr/>
      </dsp:nvSpPr>
      <dsp:spPr>
        <a:xfrm>
          <a:off x="4428165" y="901307"/>
          <a:ext cx="794548" cy="39727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800" kern="1200" smtClean="0"/>
            <a:t>2.3.8.5 Spremanje digitalne kopije ugovora u mapu projekta</a:t>
          </a:r>
          <a:endParaRPr lang="en-US" sz="800" kern="1200" smtClean="0"/>
        </a:p>
      </dsp:txBody>
      <dsp:txXfrm>
        <a:off x="4428165" y="901307"/>
        <a:ext cx="794548" cy="397274"/>
      </dsp:txXfrm>
    </dsp:sp>
    <dsp:sp modelId="{5F50DCCA-EA29-49DF-9530-4A8288B2CAAA}">
      <dsp:nvSpPr>
        <dsp:cNvPr id="0" name=""/>
        <dsp:cNvSpPr/>
      </dsp:nvSpPr>
      <dsp:spPr>
        <a:xfrm>
          <a:off x="5389568" y="901307"/>
          <a:ext cx="794548" cy="39727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800" kern="1200" smtClean="0"/>
            <a:t>2.3.8.6 Pohranjivanje ugovora u mapu ugovora za tekuću godinu</a:t>
          </a:r>
          <a:endParaRPr lang="en-US" sz="800" kern="1200" smtClean="0"/>
        </a:p>
      </dsp:txBody>
      <dsp:txXfrm>
        <a:off x="5389568" y="901307"/>
        <a:ext cx="794548" cy="397274"/>
      </dsp:txXfrm>
    </dsp:sp>
  </dsp:spTree>
</dsp:drawing>
</file>

<file path=word/diagrams/drawing1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4CC9536-E314-458D-8071-F577215191FA}">
      <dsp:nvSpPr>
        <dsp:cNvPr id="0" name=""/>
        <dsp:cNvSpPr/>
      </dsp:nvSpPr>
      <dsp:spPr>
        <a:xfrm>
          <a:off x="3092132" y="705123"/>
          <a:ext cx="2552892" cy="2255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756"/>
              </a:lnTo>
              <a:lnTo>
                <a:pt x="2552892" y="112756"/>
              </a:lnTo>
              <a:lnTo>
                <a:pt x="2552892" y="22551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43A894-86D1-4AD9-A89B-B4AD3315ED37}">
      <dsp:nvSpPr>
        <dsp:cNvPr id="0" name=""/>
        <dsp:cNvSpPr/>
      </dsp:nvSpPr>
      <dsp:spPr>
        <a:xfrm>
          <a:off x="3092132" y="705123"/>
          <a:ext cx="882718" cy="2282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472"/>
              </a:lnTo>
              <a:lnTo>
                <a:pt x="882718" y="115472"/>
              </a:lnTo>
              <a:lnTo>
                <a:pt x="882718" y="22822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38A046-2EE3-4141-8F53-5FE7816B5D21}">
      <dsp:nvSpPr>
        <dsp:cNvPr id="0" name=""/>
        <dsp:cNvSpPr/>
      </dsp:nvSpPr>
      <dsp:spPr>
        <a:xfrm>
          <a:off x="2165321" y="705123"/>
          <a:ext cx="926811" cy="228159"/>
        </a:xfrm>
        <a:custGeom>
          <a:avLst/>
          <a:gdLst/>
          <a:ahLst/>
          <a:cxnLst/>
          <a:rect l="0" t="0" r="0" b="0"/>
          <a:pathLst>
            <a:path>
              <a:moveTo>
                <a:pt x="926811" y="0"/>
              </a:moveTo>
              <a:lnTo>
                <a:pt x="926811" y="115403"/>
              </a:lnTo>
              <a:lnTo>
                <a:pt x="0" y="115403"/>
              </a:lnTo>
              <a:lnTo>
                <a:pt x="0" y="22815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536933" y="705123"/>
          <a:ext cx="2555199" cy="225785"/>
        </a:xfrm>
        <a:custGeom>
          <a:avLst/>
          <a:gdLst/>
          <a:ahLst/>
          <a:cxnLst/>
          <a:rect l="0" t="0" r="0" b="0"/>
          <a:pathLst>
            <a:path>
              <a:moveTo>
                <a:pt x="2555199" y="0"/>
              </a:moveTo>
              <a:lnTo>
                <a:pt x="2555199" y="113029"/>
              </a:lnTo>
              <a:lnTo>
                <a:pt x="0" y="113029"/>
              </a:lnTo>
              <a:lnTo>
                <a:pt x="0" y="22578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2162287" y="168190"/>
          <a:ext cx="1859690" cy="53693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baseline="0" smtClean="0">
              <a:latin typeface="Calibri"/>
            </a:rPr>
            <a:t>3. </a:t>
          </a:r>
          <a:r>
            <a:rPr lang="hr-HR" sz="1200" b="0" kern="1200"/>
            <a:t>Projektiranje i razvoj informacijskih sustava</a:t>
          </a:r>
          <a:endParaRPr lang="en-US" sz="1200" b="0" kern="1200" smtClean="0"/>
        </a:p>
      </dsp:txBody>
      <dsp:txXfrm>
        <a:off x="2162287" y="168190"/>
        <a:ext cx="1859690" cy="536933"/>
      </dsp:txXfrm>
    </dsp:sp>
    <dsp:sp modelId="{2B996159-C9D0-4F0B-98E2-AC38261F1FCC}">
      <dsp:nvSpPr>
        <dsp:cNvPr id="0" name=""/>
        <dsp:cNvSpPr/>
      </dsp:nvSpPr>
      <dsp:spPr>
        <a:xfrm>
          <a:off x="0" y="930909"/>
          <a:ext cx="1073866" cy="53693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baseline="0" smtClean="0">
              <a:latin typeface="Calibri"/>
            </a:rPr>
            <a:t>3.1</a:t>
          </a:r>
          <a:r>
            <a:rPr lang="en-US" sz="1200" kern="1200" baseline="0" smtClean="0">
              <a:latin typeface="Calibri"/>
            </a:rPr>
            <a:t> </a:t>
          </a:r>
          <a:r>
            <a:rPr lang="hr-HR" sz="1200" kern="1200" baseline="0" smtClean="0">
              <a:latin typeface="Calibri"/>
            </a:rPr>
            <a:t>Formalno iniciranje projekta</a:t>
          </a:r>
          <a:endParaRPr lang="en-US" sz="1200" kern="1200" smtClean="0"/>
        </a:p>
      </dsp:txBody>
      <dsp:txXfrm>
        <a:off x="0" y="930909"/>
        <a:ext cx="1073866" cy="536933"/>
      </dsp:txXfrm>
    </dsp:sp>
    <dsp:sp modelId="{47870A8D-76BC-460C-B4FA-32EFECE2B56A}">
      <dsp:nvSpPr>
        <dsp:cNvPr id="0" name=""/>
        <dsp:cNvSpPr/>
      </dsp:nvSpPr>
      <dsp:spPr>
        <a:xfrm>
          <a:off x="1234815" y="933283"/>
          <a:ext cx="1861011" cy="53693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baseline="0" smtClean="0">
              <a:latin typeface="Calibri"/>
            </a:rPr>
            <a:t>3.2 Rad na projektu</a:t>
          </a:r>
          <a:endParaRPr lang="en-US" sz="1200" kern="1200" smtClean="0"/>
        </a:p>
      </dsp:txBody>
      <dsp:txXfrm>
        <a:off x="1234815" y="933283"/>
        <a:ext cx="1861011" cy="536933"/>
      </dsp:txXfrm>
    </dsp:sp>
    <dsp:sp modelId="{6D9E8818-8E1B-4122-89E3-C8421462950F}">
      <dsp:nvSpPr>
        <dsp:cNvPr id="0" name=""/>
        <dsp:cNvSpPr/>
      </dsp:nvSpPr>
      <dsp:spPr>
        <a:xfrm>
          <a:off x="3227665" y="933352"/>
          <a:ext cx="1494371" cy="53693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smtClean="0"/>
            <a:t>3.3 Isporučivanje rezultata rada</a:t>
          </a:r>
          <a:endParaRPr lang="en-US" sz="1200" kern="1200" smtClean="0"/>
        </a:p>
      </dsp:txBody>
      <dsp:txXfrm>
        <a:off x="3227665" y="933352"/>
        <a:ext cx="1494371" cy="536933"/>
      </dsp:txXfrm>
    </dsp:sp>
    <dsp:sp modelId="{06E73FAD-A9AD-4BF1-888C-2150BF19C5F1}">
      <dsp:nvSpPr>
        <dsp:cNvPr id="0" name=""/>
        <dsp:cNvSpPr/>
      </dsp:nvSpPr>
      <dsp:spPr>
        <a:xfrm>
          <a:off x="5108091" y="930636"/>
          <a:ext cx="1073866" cy="53693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200" kern="1200" smtClean="0"/>
            <a:t>3.4 Naplata i zatvaranje projekta</a:t>
          </a:r>
          <a:endParaRPr lang="en-US" sz="1200" kern="1200" smtClean="0"/>
        </a:p>
      </dsp:txBody>
      <dsp:txXfrm>
        <a:off x="5108091" y="930636"/>
        <a:ext cx="1073866" cy="536933"/>
      </dsp:txXfrm>
    </dsp:sp>
  </dsp:spTree>
</dsp:drawing>
</file>

<file path=word/diagrams/drawing1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538A046-2EE3-4141-8F53-5FE7816B5D21}">
      <dsp:nvSpPr>
        <dsp:cNvPr id="0" name=""/>
        <dsp:cNvSpPr/>
      </dsp:nvSpPr>
      <dsp:spPr>
        <a:xfrm>
          <a:off x="3092132" y="675993"/>
          <a:ext cx="1113652" cy="284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30"/>
              </a:lnTo>
              <a:lnTo>
                <a:pt x="1113652" y="142230"/>
              </a:lnTo>
              <a:lnTo>
                <a:pt x="1113652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1640338" y="675993"/>
          <a:ext cx="1451794" cy="284117"/>
        </a:xfrm>
        <a:custGeom>
          <a:avLst/>
          <a:gdLst/>
          <a:ahLst/>
          <a:cxnLst/>
          <a:rect l="0" t="0" r="0" b="0"/>
          <a:pathLst>
            <a:path>
              <a:moveTo>
                <a:pt x="1451794" y="0"/>
              </a:moveTo>
              <a:lnTo>
                <a:pt x="1451794" y="142230"/>
              </a:lnTo>
              <a:lnTo>
                <a:pt x="0" y="142230"/>
              </a:lnTo>
              <a:lnTo>
                <a:pt x="0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1922063" y="344"/>
          <a:ext cx="2340137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baseline="0" smtClean="0">
              <a:latin typeface="Calibri"/>
            </a:rPr>
            <a:t>3.1</a:t>
          </a:r>
          <a:r>
            <a:rPr lang="en-US" sz="1500" kern="1200" baseline="0" smtClean="0">
              <a:latin typeface="Calibri"/>
            </a:rPr>
            <a:t> </a:t>
          </a:r>
          <a:r>
            <a:rPr lang="hr-HR" sz="1500" kern="1200" baseline="0" smtClean="0">
              <a:latin typeface="Calibri"/>
            </a:rPr>
            <a:t>Formalno iniciranje projekta</a:t>
          </a:r>
          <a:endParaRPr lang="en-US" sz="1500" b="0" kern="1200" smtClean="0"/>
        </a:p>
      </dsp:txBody>
      <dsp:txXfrm>
        <a:off x="1922063" y="344"/>
        <a:ext cx="2340137" cy="675649"/>
      </dsp:txXfrm>
    </dsp:sp>
    <dsp:sp modelId="{2B996159-C9D0-4F0B-98E2-AC38261F1FCC}">
      <dsp:nvSpPr>
        <dsp:cNvPr id="0" name=""/>
        <dsp:cNvSpPr/>
      </dsp:nvSpPr>
      <dsp:spPr>
        <a:xfrm>
          <a:off x="584427" y="960110"/>
          <a:ext cx="2111822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baseline="0" smtClean="0">
              <a:latin typeface="Calibri"/>
            </a:rPr>
            <a:t>3.1.1</a:t>
          </a:r>
          <a:r>
            <a:rPr lang="en-US" sz="1500" kern="1200" baseline="0" smtClean="0">
              <a:latin typeface="Calibri"/>
            </a:rPr>
            <a:t> </a:t>
          </a:r>
          <a:r>
            <a:rPr lang="hr-HR" sz="1500" kern="1200" baseline="0" smtClean="0">
              <a:latin typeface="Calibri"/>
            </a:rPr>
            <a:t>Evidentiranje projekta i dodjela identifikacijskog broja</a:t>
          </a:r>
          <a:endParaRPr lang="en-US" sz="1500" kern="1200" smtClean="0"/>
        </a:p>
      </dsp:txBody>
      <dsp:txXfrm>
        <a:off x="584427" y="960110"/>
        <a:ext cx="2111822" cy="675649"/>
      </dsp:txXfrm>
    </dsp:sp>
    <dsp:sp modelId="{47870A8D-76BC-460C-B4FA-32EFECE2B56A}">
      <dsp:nvSpPr>
        <dsp:cNvPr id="0" name=""/>
        <dsp:cNvSpPr/>
      </dsp:nvSpPr>
      <dsp:spPr>
        <a:xfrm>
          <a:off x="3034884" y="960110"/>
          <a:ext cx="2341799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baseline="0" smtClean="0">
              <a:latin typeface="Calibri"/>
            </a:rPr>
            <a:t>3.1.2 Otvaranje mape projekta</a:t>
          </a:r>
          <a:endParaRPr lang="en-US" sz="1500" kern="1200" smtClean="0"/>
        </a:p>
      </dsp:txBody>
      <dsp:txXfrm>
        <a:off x="3034884" y="960110"/>
        <a:ext cx="2341799" cy="675649"/>
      </dsp:txXfrm>
    </dsp:sp>
  </dsp:spTree>
</dsp:drawing>
</file>

<file path=word/diagrams/drawing1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1107674-CAAD-4757-8F53-399ACA309207}">
      <dsp:nvSpPr>
        <dsp:cNvPr id="0" name=""/>
        <dsp:cNvSpPr/>
      </dsp:nvSpPr>
      <dsp:spPr>
        <a:xfrm>
          <a:off x="3092132" y="680353"/>
          <a:ext cx="2433442" cy="2750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526"/>
              </a:lnTo>
              <a:lnTo>
                <a:pt x="2433442" y="137526"/>
              </a:lnTo>
              <a:lnTo>
                <a:pt x="2433442" y="275053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38A046-2EE3-4141-8F53-5FE7816B5D21}">
      <dsp:nvSpPr>
        <dsp:cNvPr id="0" name=""/>
        <dsp:cNvSpPr/>
      </dsp:nvSpPr>
      <dsp:spPr>
        <a:xfrm>
          <a:off x="3092132" y="680353"/>
          <a:ext cx="287018" cy="2782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755"/>
              </a:lnTo>
              <a:lnTo>
                <a:pt x="287018" y="140755"/>
              </a:lnTo>
              <a:lnTo>
                <a:pt x="287018" y="27828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1023466" y="680353"/>
          <a:ext cx="2068665" cy="275387"/>
        </a:xfrm>
        <a:custGeom>
          <a:avLst/>
          <a:gdLst/>
          <a:ahLst/>
          <a:cxnLst/>
          <a:rect l="0" t="0" r="0" b="0"/>
          <a:pathLst>
            <a:path>
              <a:moveTo>
                <a:pt x="2068665" y="0"/>
              </a:moveTo>
              <a:lnTo>
                <a:pt x="2068665" y="137860"/>
              </a:lnTo>
              <a:lnTo>
                <a:pt x="0" y="137860"/>
              </a:lnTo>
              <a:lnTo>
                <a:pt x="0" y="27538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1958015" y="25464"/>
          <a:ext cx="2268233" cy="65488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000" kern="1200" baseline="0" smtClean="0">
              <a:latin typeface="Calibri"/>
            </a:rPr>
            <a:t>3.1.2 Otvaranje mape projekta</a:t>
          </a:r>
          <a:endParaRPr lang="en-US" sz="1000" b="0" kern="1200" smtClean="0"/>
        </a:p>
      </dsp:txBody>
      <dsp:txXfrm>
        <a:off x="1958015" y="25464"/>
        <a:ext cx="2268233" cy="654888"/>
      </dsp:txXfrm>
    </dsp:sp>
    <dsp:sp modelId="{2B996159-C9D0-4F0B-98E2-AC38261F1FCC}">
      <dsp:nvSpPr>
        <dsp:cNvPr id="0" name=""/>
        <dsp:cNvSpPr/>
      </dsp:nvSpPr>
      <dsp:spPr>
        <a:xfrm>
          <a:off x="0" y="955740"/>
          <a:ext cx="2046933" cy="65488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000" kern="1200" baseline="0" smtClean="0">
              <a:latin typeface="Calibri"/>
            </a:rPr>
            <a:t>3.1.2.1</a:t>
          </a:r>
          <a:r>
            <a:rPr lang="en-US" sz="1000" kern="1200" baseline="0" smtClean="0">
              <a:latin typeface="Calibri"/>
            </a:rPr>
            <a:t> </a:t>
          </a:r>
          <a:r>
            <a:rPr lang="hr-HR" sz="1000" kern="1200" baseline="0" smtClean="0">
              <a:latin typeface="Calibri"/>
            </a:rPr>
            <a:t>Izrada popisa članova tima i njihovih prava pristupa mapi projekta</a:t>
          </a:r>
          <a:endParaRPr lang="en-US" sz="1000" kern="1200" smtClean="0"/>
        </a:p>
      </dsp:txBody>
      <dsp:txXfrm>
        <a:off x="0" y="955740"/>
        <a:ext cx="2046933" cy="654888"/>
      </dsp:txXfrm>
    </dsp:sp>
    <dsp:sp modelId="{47870A8D-76BC-460C-B4FA-32EFECE2B56A}">
      <dsp:nvSpPr>
        <dsp:cNvPr id="0" name=""/>
        <dsp:cNvSpPr/>
      </dsp:nvSpPr>
      <dsp:spPr>
        <a:xfrm>
          <a:off x="2244228" y="958635"/>
          <a:ext cx="2269844" cy="65488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000" kern="1200" baseline="0" smtClean="0">
              <a:latin typeface="Calibri"/>
            </a:rPr>
            <a:t>3.1.2.2 Izrada zahtjeva za otvaranjem mape projekta</a:t>
          </a:r>
          <a:endParaRPr lang="en-US" sz="1000" kern="1200" smtClean="0"/>
        </a:p>
      </dsp:txBody>
      <dsp:txXfrm>
        <a:off x="2244228" y="958635"/>
        <a:ext cx="2269844" cy="654888"/>
      </dsp:txXfrm>
    </dsp:sp>
    <dsp:sp modelId="{1CA9E42C-3D77-4D64-AAF3-D280163D70B3}">
      <dsp:nvSpPr>
        <dsp:cNvPr id="0" name=""/>
        <dsp:cNvSpPr/>
      </dsp:nvSpPr>
      <dsp:spPr>
        <a:xfrm>
          <a:off x="4870686" y="955406"/>
          <a:ext cx="1309777" cy="65488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000" kern="1200" smtClean="0"/>
            <a:t>3.1.2.3 Kreiranje digitalne mape projekta unutar dijeljenog prostora za pohranu</a:t>
          </a:r>
          <a:endParaRPr lang="en-US" sz="1000" kern="1200" smtClean="0"/>
        </a:p>
      </dsp:txBody>
      <dsp:txXfrm>
        <a:off x="4870686" y="955406"/>
        <a:ext cx="1309777" cy="654888"/>
      </dsp:txXfrm>
    </dsp:sp>
  </dsp:spTree>
</dsp:drawing>
</file>

<file path=word/diagrams/drawing1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3108B33-DFC6-4BA5-982C-A8F960DD8A2D}">
      <dsp:nvSpPr>
        <dsp:cNvPr id="0" name=""/>
        <dsp:cNvSpPr/>
      </dsp:nvSpPr>
      <dsp:spPr>
        <a:xfrm>
          <a:off x="3092132" y="692837"/>
          <a:ext cx="2496563" cy="250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042"/>
              </a:lnTo>
              <a:lnTo>
                <a:pt x="2496563" y="125042"/>
              </a:lnTo>
              <a:lnTo>
                <a:pt x="2496563" y="25008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2A9F8A-9D9A-4A95-8843-AFF90DFDA5AB}">
      <dsp:nvSpPr>
        <dsp:cNvPr id="0" name=""/>
        <dsp:cNvSpPr/>
      </dsp:nvSpPr>
      <dsp:spPr>
        <a:xfrm>
          <a:off x="3092132" y="692837"/>
          <a:ext cx="1055600" cy="250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042"/>
              </a:lnTo>
              <a:lnTo>
                <a:pt x="1055600" y="125042"/>
              </a:lnTo>
              <a:lnTo>
                <a:pt x="1055600" y="25008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B6817C-D3EC-4392-AF88-BEEF1A81E893}">
      <dsp:nvSpPr>
        <dsp:cNvPr id="0" name=""/>
        <dsp:cNvSpPr/>
      </dsp:nvSpPr>
      <dsp:spPr>
        <a:xfrm>
          <a:off x="2706770" y="692837"/>
          <a:ext cx="385362" cy="250084"/>
        </a:xfrm>
        <a:custGeom>
          <a:avLst/>
          <a:gdLst/>
          <a:ahLst/>
          <a:cxnLst/>
          <a:rect l="0" t="0" r="0" b="0"/>
          <a:pathLst>
            <a:path>
              <a:moveTo>
                <a:pt x="385362" y="0"/>
              </a:moveTo>
              <a:lnTo>
                <a:pt x="385362" y="125042"/>
              </a:lnTo>
              <a:lnTo>
                <a:pt x="0" y="125042"/>
              </a:lnTo>
              <a:lnTo>
                <a:pt x="0" y="25008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930558" y="692837"/>
          <a:ext cx="2161573" cy="250388"/>
        </a:xfrm>
        <a:custGeom>
          <a:avLst/>
          <a:gdLst/>
          <a:ahLst/>
          <a:cxnLst/>
          <a:rect l="0" t="0" r="0" b="0"/>
          <a:pathLst>
            <a:path>
              <a:moveTo>
                <a:pt x="2161573" y="0"/>
              </a:moveTo>
              <a:lnTo>
                <a:pt x="2161573" y="125345"/>
              </a:lnTo>
              <a:lnTo>
                <a:pt x="0" y="125345"/>
              </a:lnTo>
              <a:lnTo>
                <a:pt x="0" y="25038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2060968" y="97398"/>
          <a:ext cx="2062327" cy="59543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800" kern="1200" baseline="0" smtClean="0">
              <a:latin typeface="Calibri"/>
            </a:rPr>
            <a:t>3.3 Isporučivanje rezultata rada</a:t>
          </a:r>
          <a:endParaRPr lang="en-US" sz="800" b="0" kern="1200" smtClean="0"/>
        </a:p>
      </dsp:txBody>
      <dsp:txXfrm>
        <a:off x="2060968" y="97398"/>
        <a:ext cx="2062327" cy="595439"/>
      </dsp:txXfrm>
    </dsp:sp>
    <dsp:sp modelId="{2B996159-C9D0-4F0B-98E2-AC38261F1FCC}">
      <dsp:nvSpPr>
        <dsp:cNvPr id="0" name=""/>
        <dsp:cNvSpPr/>
      </dsp:nvSpPr>
      <dsp:spPr>
        <a:xfrm>
          <a:off x="0" y="943225"/>
          <a:ext cx="1861117" cy="59543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800" kern="1200" baseline="0" smtClean="0">
              <a:latin typeface="Calibri"/>
            </a:rPr>
            <a:t>3.3.1 Izrada kontrolne verzije projektne dokumentacije</a:t>
          </a:r>
          <a:endParaRPr lang="en-US" sz="800" kern="1200" smtClean="0"/>
        </a:p>
      </dsp:txBody>
      <dsp:txXfrm>
        <a:off x="0" y="943225"/>
        <a:ext cx="1861117" cy="595439"/>
      </dsp:txXfrm>
    </dsp:sp>
    <dsp:sp modelId="{6CE618E7-B9A3-44E0-8791-765FCBE36DF4}">
      <dsp:nvSpPr>
        <dsp:cNvPr id="0" name=""/>
        <dsp:cNvSpPr/>
      </dsp:nvSpPr>
      <dsp:spPr>
        <a:xfrm>
          <a:off x="2111330" y="942922"/>
          <a:ext cx="1190878" cy="59543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800" kern="1200" smtClean="0"/>
            <a:t>3.3.2 Pribavljanje potvrde naručitelja da je zadovoljan predloženom projektnom dokumentacijom</a:t>
          </a:r>
          <a:endParaRPr lang="en-US" sz="800" kern="1200" smtClean="0"/>
        </a:p>
      </dsp:txBody>
      <dsp:txXfrm>
        <a:off x="2111330" y="942922"/>
        <a:ext cx="1190878" cy="595439"/>
      </dsp:txXfrm>
    </dsp:sp>
    <dsp:sp modelId="{94062937-BC87-4BA1-A19E-5278DDB8BDFF}">
      <dsp:nvSpPr>
        <dsp:cNvPr id="0" name=""/>
        <dsp:cNvSpPr/>
      </dsp:nvSpPr>
      <dsp:spPr>
        <a:xfrm>
          <a:off x="3552293" y="942922"/>
          <a:ext cx="1190878" cy="59543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800" kern="1200" smtClean="0"/>
            <a:t>3.3.3 Izrada završne verzije projektne dokumentacije</a:t>
          </a:r>
          <a:endParaRPr lang="en-US" sz="800" kern="1200" smtClean="0"/>
        </a:p>
      </dsp:txBody>
      <dsp:txXfrm>
        <a:off x="3552293" y="942922"/>
        <a:ext cx="1190878" cy="595439"/>
      </dsp:txXfrm>
    </dsp:sp>
    <dsp:sp modelId="{39BD90C1-F76C-41C9-82BD-1C79434B75D6}">
      <dsp:nvSpPr>
        <dsp:cNvPr id="0" name=""/>
        <dsp:cNvSpPr/>
      </dsp:nvSpPr>
      <dsp:spPr>
        <a:xfrm>
          <a:off x="4993257" y="942922"/>
          <a:ext cx="1190878" cy="59543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R="0"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800" kern="1200" smtClean="0"/>
            <a:t>3.3.4 Primopredaja završne verzije projektne dokumentacije</a:t>
          </a:r>
          <a:endParaRPr lang="en-US" sz="800" kern="1200" smtClean="0"/>
        </a:p>
      </dsp:txBody>
      <dsp:txXfrm>
        <a:off x="4993257" y="942922"/>
        <a:ext cx="1190878" cy="595439"/>
      </dsp:txXfrm>
    </dsp:sp>
  </dsp:spTree>
</dsp:drawing>
</file>

<file path=word/diagrams/drawing16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1CF27B3-125E-4B8A-96F5-275E7F322F8E}">
      <dsp:nvSpPr>
        <dsp:cNvPr id="0" name=""/>
        <dsp:cNvSpPr/>
      </dsp:nvSpPr>
      <dsp:spPr>
        <a:xfrm>
          <a:off x="3092132" y="675993"/>
          <a:ext cx="2015332" cy="28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886"/>
              </a:lnTo>
              <a:lnTo>
                <a:pt x="2015332" y="141886"/>
              </a:lnTo>
              <a:lnTo>
                <a:pt x="2015332" y="28377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78F4DA-0A6A-4390-BF4A-400DDC3AC5B7}">
      <dsp:nvSpPr>
        <dsp:cNvPr id="0" name=""/>
        <dsp:cNvSpPr/>
      </dsp:nvSpPr>
      <dsp:spPr>
        <a:xfrm>
          <a:off x="3092132" y="675993"/>
          <a:ext cx="380262" cy="28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886"/>
              </a:lnTo>
              <a:lnTo>
                <a:pt x="380262" y="141886"/>
              </a:lnTo>
              <a:lnTo>
                <a:pt x="380262" y="28377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1318053" y="675993"/>
          <a:ext cx="1774078" cy="284117"/>
        </a:xfrm>
        <a:custGeom>
          <a:avLst/>
          <a:gdLst/>
          <a:ahLst/>
          <a:cxnLst/>
          <a:rect l="0" t="0" r="0" b="0"/>
          <a:pathLst>
            <a:path>
              <a:moveTo>
                <a:pt x="1774078" y="0"/>
              </a:moveTo>
              <a:lnTo>
                <a:pt x="1774078" y="142230"/>
              </a:lnTo>
              <a:lnTo>
                <a:pt x="0" y="142230"/>
              </a:lnTo>
              <a:lnTo>
                <a:pt x="0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1922063" y="344"/>
          <a:ext cx="2340137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400" kern="1200" baseline="0" smtClean="0">
              <a:latin typeface="Calibri"/>
            </a:rPr>
            <a:t>3.4 Naplata i zatvaranje projekta</a:t>
          </a:r>
          <a:endParaRPr lang="en-US" sz="1400" b="0" kern="1200" smtClean="0"/>
        </a:p>
      </dsp:txBody>
      <dsp:txXfrm>
        <a:off x="1922063" y="344"/>
        <a:ext cx="2340137" cy="675649"/>
      </dsp:txXfrm>
    </dsp:sp>
    <dsp:sp modelId="{2B996159-C9D0-4F0B-98E2-AC38261F1FCC}">
      <dsp:nvSpPr>
        <dsp:cNvPr id="0" name=""/>
        <dsp:cNvSpPr/>
      </dsp:nvSpPr>
      <dsp:spPr>
        <a:xfrm>
          <a:off x="262142" y="960110"/>
          <a:ext cx="2111822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400" kern="1200" baseline="0" smtClean="0">
              <a:latin typeface="Calibri"/>
            </a:rPr>
            <a:t>3.4.1 Obavještavanje Direktora i Ureda za opće poslove o obavljenom poslu</a:t>
          </a:r>
        </a:p>
      </dsp:txBody>
      <dsp:txXfrm>
        <a:off x="262142" y="960110"/>
        <a:ext cx="2111822" cy="675649"/>
      </dsp:txXfrm>
    </dsp:sp>
    <dsp:sp modelId="{952941AA-2BC3-4A93-B9EF-0EF17F0D6E5D}">
      <dsp:nvSpPr>
        <dsp:cNvPr id="0" name=""/>
        <dsp:cNvSpPr/>
      </dsp:nvSpPr>
      <dsp:spPr>
        <a:xfrm>
          <a:off x="2796745" y="959766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400" kern="1200" baseline="0" smtClean="0">
              <a:latin typeface="Calibri"/>
            </a:rPr>
            <a:t>3.4.2 Naplata obavljenog posla</a:t>
          </a:r>
        </a:p>
      </dsp:txBody>
      <dsp:txXfrm>
        <a:off x="2796745" y="959766"/>
        <a:ext cx="1351298" cy="675649"/>
      </dsp:txXfrm>
    </dsp:sp>
    <dsp:sp modelId="{02BC9780-85F1-41BE-B6A0-FB969953505C}">
      <dsp:nvSpPr>
        <dsp:cNvPr id="0" name=""/>
        <dsp:cNvSpPr/>
      </dsp:nvSpPr>
      <dsp:spPr>
        <a:xfrm>
          <a:off x="4431816" y="959766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400" kern="1200" baseline="0" smtClean="0">
              <a:latin typeface="Calibri"/>
            </a:rPr>
            <a:t>3.4.3 Zatvaranje projekta</a:t>
          </a:r>
        </a:p>
      </dsp:txBody>
      <dsp:txXfrm>
        <a:off x="4431816" y="959766"/>
        <a:ext cx="1351298" cy="675649"/>
      </dsp:txXfrm>
    </dsp:sp>
  </dsp:spTree>
</dsp:drawing>
</file>

<file path=word/diagrams/drawing17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A6254C6-9C8A-4F9C-89A5-CCB70961B671}">
      <dsp:nvSpPr>
        <dsp:cNvPr id="0" name=""/>
        <dsp:cNvSpPr/>
      </dsp:nvSpPr>
      <dsp:spPr>
        <a:xfrm>
          <a:off x="3092132" y="692837"/>
          <a:ext cx="2496563" cy="250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042"/>
              </a:lnTo>
              <a:lnTo>
                <a:pt x="2496563" y="125042"/>
              </a:lnTo>
              <a:lnTo>
                <a:pt x="2496563" y="25008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CF27B3-125E-4B8A-96F5-275E7F322F8E}">
      <dsp:nvSpPr>
        <dsp:cNvPr id="0" name=""/>
        <dsp:cNvSpPr/>
      </dsp:nvSpPr>
      <dsp:spPr>
        <a:xfrm>
          <a:off x="3092132" y="692837"/>
          <a:ext cx="1055600" cy="250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042"/>
              </a:lnTo>
              <a:lnTo>
                <a:pt x="1055600" y="125042"/>
              </a:lnTo>
              <a:lnTo>
                <a:pt x="1055600" y="25008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78F4DA-0A6A-4390-BF4A-400DDC3AC5B7}">
      <dsp:nvSpPr>
        <dsp:cNvPr id="0" name=""/>
        <dsp:cNvSpPr/>
      </dsp:nvSpPr>
      <dsp:spPr>
        <a:xfrm>
          <a:off x="2706770" y="692837"/>
          <a:ext cx="385362" cy="250084"/>
        </a:xfrm>
        <a:custGeom>
          <a:avLst/>
          <a:gdLst/>
          <a:ahLst/>
          <a:cxnLst/>
          <a:rect l="0" t="0" r="0" b="0"/>
          <a:pathLst>
            <a:path>
              <a:moveTo>
                <a:pt x="385362" y="0"/>
              </a:moveTo>
              <a:lnTo>
                <a:pt x="385362" y="125042"/>
              </a:lnTo>
              <a:lnTo>
                <a:pt x="0" y="125042"/>
              </a:lnTo>
              <a:lnTo>
                <a:pt x="0" y="25008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930558" y="692837"/>
          <a:ext cx="2161573" cy="250388"/>
        </a:xfrm>
        <a:custGeom>
          <a:avLst/>
          <a:gdLst/>
          <a:ahLst/>
          <a:cxnLst/>
          <a:rect l="0" t="0" r="0" b="0"/>
          <a:pathLst>
            <a:path>
              <a:moveTo>
                <a:pt x="2161573" y="0"/>
              </a:moveTo>
              <a:lnTo>
                <a:pt x="2161573" y="125345"/>
              </a:lnTo>
              <a:lnTo>
                <a:pt x="0" y="125345"/>
              </a:lnTo>
              <a:lnTo>
                <a:pt x="0" y="25038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2060968" y="97398"/>
          <a:ext cx="2062327" cy="59543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000" kern="1200" baseline="0" smtClean="0">
              <a:latin typeface="Calibri"/>
            </a:rPr>
            <a:t>3.4.2 Naplata obavljenog posla</a:t>
          </a:r>
          <a:endParaRPr lang="en-US" sz="1000" b="0" kern="1200" smtClean="0"/>
        </a:p>
      </dsp:txBody>
      <dsp:txXfrm>
        <a:off x="2060968" y="97398"/>
        <a:ext cx="2062327" cy="595439"/>
      </dsp:txXfrm>
    </dsp:sp>
    <dsp:sp modelId="{2B996159-C9D0-4F0B-98E2-AC38261F1FCC}">
      <dsp:nvSpPr>
        <dsp:cNvPr id="0" name=""/>
        <dsp:cNvSpPr/>
      </dsp:nvSpPr>
      <dsp:spPr>
        <a:xfrm>
          <a:off x="0" y="943225"/>
          <a:ext cx="1861117" cy="59543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000" kern="1200" baseline="0" smtClean="0">
              <a:latin typeface="Calibri"/>
            </a:rPr>
            <a:t>3.4.2.1 Izrada fakture za obavljeni posao</a:t>
          </a:r>
        </a:p>
      </dsp:txBody>
      <dsp:txXfrm>
        <a:off x="0" y="943225"/>
        <a:ext cx="1861117" cy="595439"/>
      </dsp:txXfrm>
    </dsp:sp>
    <dsp:sp modelId="{952941AA-2BC3-4A93-B9EF-0EF17F0D6E5D}">
      <dsp:nvSpPr>
        <dsp:cNvPr id="0" name=""/>
        <dsp:cNvSpPr/>
      </dsp:nvSpPr>
      <dsp:spPr>
        <a:xfrm>
          <a:off x="2111330" y="942922"/>
          <a:ext cx="1190878" cy="59543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000" kern="1200" baseline="0" smtClean="0">
              <a:latin typeface="Calibri"/>
            </a:rPr>
            <a:t>3.4.2.2 Slanje fakture za obavljeni posao klijentu</a:t>
          </a:r>
        </a:p>
      </dsp:txBody>
      <dsp:txXfrm>
        <a:off x="2111330" y="942922"/>
        <a:ext cx="1190878" cy="595439"/>
      </dsp:txXfrm>
    </dsp:sp>
    <dsp:sp modelId="{02BC9780-85F1-41BE-B6A0-FB969953505C}">
      <dsp:nvSpPr>
        <dsp:cNvPr id="0" name=""/>
        <dsp:cNvSpPr/>
      </dsp:nvSpPr>
      <dsp:spPr>
        <a:xfrm>
          <a:off x="3552293" y="942922"/>
          <a:ext cx="1190878" cy="59543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000" kern="1200" baseline="0" smtClean="0">
              <a:latin typeface="Calibri"/>
            </a:rPr>
            <a:t>3.4.2.3 Zaprimanje uplate klijenta</a:t>
          </a:r>
        </a:p>
      </dsp:txBody>
      <dsp:txXfrm>
        <a:off x="3552293" y="942922"/>
        <a:ext cx="1190878" cy="595439"/>
      </dsp:txXfrm>
    </dsp:sp>
    <dsp:sp modelId="{A5A5864B-9BE2-418D-BCA9-A6B4BEB71A57}">
      <dsp:nvSpPr>
        <dsp:cNvPr id="0" name=""/>
        <dsp:cNvSpPr/>
      </dsp:nvSpPr>
      <dsp:spPr>
        <a:xfrm>
          <a:off x="4993257" y="942922"/>
          <a:ext cx="1190878" cy="59543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R="0" lvl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000" kern="1200" baseline="0" smtClean="0">
              <a:latin typeface="Calibri"/>
            </a:rPr>
            <a:t>3.4.2.4 Obaviještavanje voditelja projekta o zaprimljenoj uplati</a:t>
          </a:r>
        </a:p>
      </dsp:txBody>
      <dsp:txXfrm>
        <a:off x="4993257" y="942922"/>
        <a:ext cx="1190878" cy="595439"/>
      </dsp:txXfrm>
    </dsp:sp>
  </dsp:spTree>
</dsp:drawing>
</file>

<file path=word/diagrams/drawing18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1CF27B3-125E-4B8A-96F5-275E7F322F8E}">
      <dsp:nvSpPr>
        <dsp:cNvPr id="0" name=""/>
        <dsp:cNvSpPr/>
      </dsp:nvSpPr>
      <dsp:spPr>
        <a:xfrm>
          <a:off x="3092132" y="675993"/>
          <a:ext cx="2015332" cy="28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886"/>
              </a:lnTo>
              <a:lnTo>
                <a:pt x="2015332" y="141886"/>
              </a:lnTo>
              <a:lnTo>
                <a:pt x="2015332" y="28377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78F4DA-0A6A-4390-BF4A-400DDC3AC5B7}">
      <dsp:nvSpPr>
        <dsp:cNvPr id="0" name=""/>
        <dsp:cNvSpPr/>
      </dsp:nvSpPr>
      <dsp:spPr>
        <a:xfrm>
          <a:off x="3092132" y="675993"/>
          <a:ext cx="380262" cy="28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886"/>
              </a:lnTo>
              <a:lnTo>
                <a:pt x="380262" y="141886"/>
              </a:lnTo>
              <a:lnTo>
                <a:pt x="380262" y="28377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1318053" y="675993"/>
          <a:ext cx="1774078" cy="284117"/>
        </a:xfrm>
        <a:custGeom>
          <a:avLst/>
          <a:gdLst/>
          <a:ahLst/>
          <a:cxnLst/>
          <a:rect l="0" t="0" r="0" b="0"/>
          <a:pathLst>
            <a:path>
              <a:moveTo>
                <a:pt x="1774078" y="0"/>
              </a:moveTo>
              <a:lnTo>
                <a:pt x="1774078" y="142230"/>
              </a:lnTo>
              <a:lnTo>
                <a:pt x="0" y="142230"/>
              </a:lnTo>
              <a:lnTo>
                <a:pt x="0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1922063" y="344"/>
          <a:ext cx="2340137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R="0"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100" kern="1200" baseline="0" smtClean="0">
              <a:latin typeface="Calibri"/>
            </a:rPr>
            <a:t>3.4.3 Zatvaranje projekta</a:t>
          </a:r>
          <a:endParaRPr lang="en-US" sz="1100" b="0" kern="1200" smtClean="0"/>
        </a:p>
      </dsp:txBody>
      <dsp:txXfrm>
        <a:off x="1922063" y="344"/>
        <a:ext cx="2340137" cy="675649"/>
      </dsp:txXfrm>
    </dsp:sp>
    <dsp:sp modelId="{2B996159-C9D0-4F0B-98E2-AC38261F1FCC}">
      <dsp:nvSpPr>
        <dsp:cNvPr id="0" name=""/>
        <dsp:cNvSpPr/>
      </dsp:nvSpPr>
      <dsp:spPr>
        <a:xfrm>
          <a:off x="262142" y="960110"/>
          <a:ext cx="2111822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R="0"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100" kern="1200" baseline="0" smtClean="0">
              <a:latin typeface="Calibri"/>
            </a:rPr>
            <a:t>3.4.3.1 Slanje naloga za zatvaranje mape projekta informatičkoj službi</a:t>
          </a:r>
        </a:p>
      </dsp:txBody>
      <dsp:txXfrm>
        <a:off x="262142" y="960110"/>
        <a:ext cx="2111822" cy="675649"/>
      </dsp:txXfrm>
    </dsp:sp>
    <dsp:sp modelId="{952941AA-2BC3-4A93-B9EF-0EF17F0D6E5D}">
      <dsp:nvSpPr>
        <dsp:cNvPr id="0" name=""/>
        <dsp:cNvSpPr/>
      </dsp:nvSpPr>
      <dsp:spPr>
        <a:xfrm>
          <a:off x="2796745" y="959766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R="0"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100" kern="1200" baseline="0" smtClean="0">
              <a:latin typeface="Calibri"/>
            </a:rPr>
            <a:t>3.4.3.2 Obavještavanje Direktora o zatvaranju projekta </a:t>
          </a:r>
        </a:p>
      </dsp:txBody>
      <dsp:txXfrm>
        <a:off x="2796745" y="959766"/>
        <a:ext cx="1351298" cy="675649"/>
      </dsp:txXfrm>
    </dsp:sp>
    <dsp:sp modelId="{02BC9780-85F1-41BE-B6A0-FB969953505C}">
      <dsp:nvSpPr>
        <dsp:cNvPr id="0" name=""/>
        <dsp:cNvSpPr/>
      </dsp:nvSpPr>
      <dsp:spPr>
        <a:xfrm>
          <a:off x="4431816" y="959766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R="0"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100" kern="1200" baseline="0" smtClean="0">
              <a:latin typeface="Calibri"/>
            </a:rPr>
            <a:t>3.4.3.3 Premještanje mape projekta u Arhivu projekata</a:t>
          </a:r>
        </a:p>
      </dsp:txBody>
      <dsp:txXfrm>
        <a:off x="4431816" y="959766"/>
        <a:ext cx="1351298" cy="675649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538A046-2EE3-4141-8F53-5FE7816B5D21}">
      <dsp:nvSpPr>
        <dsp:cNvPr id="0" name=""/>
        <dsp:cNvSpPr/>
      </dsp:nvSpPr>
      <dsp:spPr>
        <a:xfrm>
          <a:off x="2836939" y="675649"/>
          <a:ext cx="1519818" cy="2844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575"/>
              </a:lnTo>
              <a:lnTo>
                <a:pt x="1519818" y="142575"/>
              </a:lnTo>
              <a:lnTo>
                <a:pt x="1519818" y="28446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1377145" y="675649"/>
          <a:ext cx="1459793" cy="284461"/>
        </a:xfrm>
        <a:custGeom>
          <a:avLst/>
          <a:gdLst/>
          <a:ahLst/>
          <a:cxnLst/>
          <a:rect l="0" t="0" r="0" b="0"/>
          <a:pathLst>
            <a:path>
              <a:moveTo>
                <a:pt x="1459793" y="0"/>
              </a:moveTo>
              <a:lnTo>
                <a:pt x="1459793" y="142575"/>
              </a:lnTo>
              <a:lnTo>
                <a:pt x="0" y="142575"/>
              </a:lnTo>
              <a:lnTo>
                <a:pt x="0" y="28446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2161290" y="0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 baseline="0" smtClean="0">
              <a:latin typeface="Calibri"/>
            </a:rPr>
            <a:t>1. Planiranje ostvarenja usluga</a:t>
          </a:r>
          <a:endParaRPr lang="en-US" sz="1500" kern="1200" smtClean="0"/>
        </a:p>
      </dsp:txBody>
      <dsp:txXfrm>
        <a:off x="2161290" y="0"/>
        <a:ext cx="1351298" cy="675649"/>
      </dsp:txXfrm>
    </dsp:sp>
    <dsp:sp modelId="{2B996159-C9D0-4F0B-98E2-AC38261F1FCC}">
      <dsp:nvSpPr>
        <dsp:cNvPr id="0" name=""/>
        <dsp:cNvSpPr/>
      </dsp:nvSpPr>
      <dsp:spPr>
        <a:xfrm>
          <a:off x="76589" y="960110"/>
          <a:ext cx="2601113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baseline="0" smtClean="0">
              <a:latin typeface="Calibri"/>
            </a:rPr>
            <a:t>1.1</a:t>
          </a:r>
          <a:r>
            <a:rPr lang="en-US" sz="1500" kern="1200" baseline="0" smtClean="0">
              <a:latin typeface="Calibri"/>
            </a:rPr>
            <a:t> </a:t>
          </a:r>
          <a:r>
            <a:rPr lang="hr-HR" sz="1500" kern="1200" baseline="0" smtClean="0">
              <a:latin typeface="Calibri"/>
            </a:rPr>
            <a:t>Izrada godišnjeg plana usluga</a:t>
          </a:r>
          <a:endParaRPr lang="en-US" sz="1500" kern="1200" smtClean="0"/>
        </a:p>
      </dsp:txBody>
      <dsp:txXfrm>
        <a:off x="76589" y="960110"/>
        <a:ext cx="2601113" cy="675649"/>
      </dsp:txXfrm>
    </dsp:sp>
    <dsp:sp modelId="{47870A8D-76BC-460C-B4FA-32EFECE2B56A}">
      <dsp:nvSpPr>
        <dsp:cNvPr id="0" name=""/>
        <dsp:cNvSpPr/>
      </dsp:nvSpPr>
      <dsp:spPr>
        <a:xfrm>
          <a:off x="2940030" y="960110"/>
          <a:ext cx="2833455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baseline="0" smtClean="0">
              <a:latin typeface="Calibri"/>
            </a:rPr>
            <a:t>1.2 Izrada tjednog plana usluga</a:t>
          </a:r>
          <a:endParaRPr lang="en-US" sz="1500" kern="1200" smtClean="0"/>
        </a:p>
      </dsp:txBody>
      <dsp:txXfrm>
        <a:off x="2940030" y="960110"/>
        <a:ext cx="2833455" cy="675649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2ECDA30-724F-4076-A90E-D6C44D47C3EA}">
      <dsp:nvSpPr>
        <dsp:cNvPr id="0" name=""/>
        <dsp:cNvSpPr/>
      </dsp:nvSpPr>
      <dsp:spPr>
        <a:xfrm>
          <a:off x="2836939" y="675649"/>
          <a:ext cx="2631342" cy="284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30"/>
              </a:lnTo>
              <a:lnTo>
                <a:pt x="2631342" y="142230"/>
              </a:lnTo>
              <a:lnTo>
                <a:pt x="2631342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C0D8F5-BCE3-40B4-B9C3-8E12A5B28675}">
      <dsp:nvSpPr>
        <dsp:cNvPr id="0" name=""/>
        <dsp:cNvSpPr/>
      </dsp:nvSpPr>
      <dsp:spPr>
        <a:xfrm>
          <a:off x="2836939" y="675649"/>
          <a:ext cx="996271" cy="284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30"/>
              </a:lnTo>
              <a:lnTo>
                <a:pt x="996271" y="142230"/>
              </a:lnTo>
              <a:lnTo>
                <a:pt x="996271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38A046-2EE3-4141-8F53-5FE7816B5D21}">
      <dsp:nvSpPr>
        <dsp:cNvPr id="0" name=""/>
        <dsp:cNvSpPr/>
      </dsp:nvSpPr>
      <dsp:spPr>
        <a:xfrm>
          <a:off x="1416727" y="675649"/>
          <a:ext cx="1420211" cy="284461"/>
        </a:xfrm>
        <a:custGeom>
          <a:avLst/>
          <a:gdLst/>
          <a:ahLst/>
          <a:cxnLst/>
          <a:rect l="0" t="0" r="0" b="0"/>
          <a:pathLst>
            <a:path>
              <a:moveTo>
                <a:pt x="1420211" y="0"/>
              </a:moveTo>
              <a:lnTo>
                <a:pt x="1420211" y="142575"/>
              </a:lnTo>
              <a:lnTo>
                <a:pt x="0" y="142575"/>
              </a:lnTo>
              <a:lnTo>
                <a:pt x="0" y="28446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1784805" y="0"/>
          <a:ext cx="210426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400" kern="1200" baseline="0" smtClean="0">
              <a:latin typeface="Calibri"/>
            </a:rPr>
            <a:t>1.1</a:t>
          </a:r>
          <a:r>
            <a:rPr lang="en-US" sz="1400" kern="1200" baseline="0" smtClean="0">
              <a:latin typeface="Calibri"/>
            </a:rPr>
            <a:t> </a:t>
          </a:r>
          <a:r>
            <a:rPr lang="hr-HR" sz="1400" kern="1200" baseline="0" smtClean="0">
              <a:latin typeface="Calibri"/>
            </a:rPr>
            <a:t>Izrada godišnjeg plana usluga</a:t>
          </a:r>
          <a:endParaRPr lang="en-US" sz="1400" kern="1200" smtClean="0"/>
        </a:p>
      </dsp:txBody>
      <dsp:txXfrm>
        <a:off x="1784805" y="0"/>
        <a:ext cx="2104268" cy="675649"/>
      </dsp:txXfrm>
    </dsp:sp>
    <dsp:sp modelId="{47870A8D-76BC-460C-B4FA-32EFECE2B56A}">
      <dsp:nvSpPr>
        <dsp:cNvPr id="0" name=""/>
        <dsp:cNvSpPr/>
      </dsp:nvSpPr>
      <dsp:spPr>
        <a:xfrm>
          <a:off x="0" y="960110"/>
          <a:ext cx="2833455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400" kern="1200" baseline="0" smtClean="0">
              <a:latin typeface="Calibri"/>
            </a:rPr>
            <a:t>1.1.1 Izrada plana realizacije usluga</a:t>
          </a:r>
          <a:endParaRPr lang="en-US" sz="1400" kern="1200" smtClean="0"/>
        </a:p>
      </dsp:txBody>
      <dsp:txXfrm>
        <a:off x="0" y="960110"/>
        <a:ext cx="2833455" cy="675649"/>
      </dsp:txXfrm>
    </dsp:sp>
    <dsp:sp modelId="{CD832B15-44ED-4E27-92F3-A7FD9328AE33}">
      <dsp:nvSpPr>
        <dsp:cNvPr id="0" name=""/>
        <dsp:cNvSpPr/>
      </dsp:nvSpPr>
      <dsp:spPr>
        <a:xfrm>
          <a:off x="3157562" y="959766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400" kern="1200" smtClean="0"/>
            <a:t>1.1.2 Izrada plana investiranja</a:t>
          </a:r>
          <a:endParaRPr lang="en-US" sz="1400" kern="1200" smtClean="0"/>
        </a:p>
      </dsp:txBody>
      <dsp:txXfrm>
        <a:off x="3157562" y="959766"/>
        <a:ext cx="1351298" cy="675649"/>
      </dsp:txXfrm>
    </dsp:sp>
    <dsp:sp modelId="{C43C0A29-42CA-4BDD-B6B1-FDB9A217FD73}">
      <dsp:nvSpPr>
        <dsp:cNvPr id="0" name=""/>
        <dsp:cNvSpPr/>
      </dsp:nvSpPr>
      <dsp:spPr>
        <a:xfrm>
          <a:off x="4792633" y="959766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400" kern="1200" smtClean="0"/>
            <a:t>1.1.3 Izrada plana osposobljavanja djelatnika</a:t>
          </a:r>
          <a:endParaRPr lang="en-US" sz="1400" kern="1200" smtClean="0"/>
        </a:p>
      </dsp:txBody>
      <dsp:txXfrm>
        <a:off x="4792633" y="959766"/>
        <a:ext cx="1351298" cy="675649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538A046-2EE3-4141-8F53-5FE7816B5D21}">
      <dsp:nvSpPr>
        <dsp:cNvPr id="0" name=""/>
        <dsp:cNvSpPr/>
      </dsp:nvSpPr>
      <dsp:spPr>
        <a:xfrm>
          <a:off x="2836939" y="675649"/>
          <a:ext cx="1519818" cy="2844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575"/>
              </a:lnTo>
              <a:lnTo>
                <a:pt x="1519818" y="142575"/>
              </a:lnTo>
              <a:lnTo>
                <a:pt x="1519818" y="28446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1377145" y="675649"/>
          <a:ext cx="1459793" cy="284461"/>
        </a:xfrm>
        <a:custGeom>
          <a:avLst/>
          <a:gdLst/>
          <a:ahLst/>
          <a:cxnLst/>
          <a:rect l="0" t="0" r="0" b="0"/>
          <a:pathLst>
            <a:path>
              <a:moveTo>
                <a:pt x="1459793" y="0"/>
              </a:moveTo>
              <a:lnTo>
                <a:pt x="1459793" y="142575"/>
              </a:lnTo>
              <a:lnTo>
                <a:pt x="0" y="142575"/>
              </a:lnTo>
              <a:lnTo>
                <a:pt x="0" y="28446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2161290" y="0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baseline="0" smtClean="0">
              <a:latin typeface="Calibri"/>
            </a:rPr>
            <a:t>1.2 Izrada tjednog plana usluga</a:t>
          </a:r>
          <a:endParaRPr lang="en-US" sz="1500" kern="1200" smtClean="0"/>
        </a:p>
      </dsp:txBody>
      <dsp:txXfrm>
        <a:off x="2161290" y="0"/>
        <a:ext cx="1351298" cy="675649"/>
      </dsp:txXfrm>
    </dsp:sp>
    <dsp:sp modelId="{2B996159-C9D0-4F0B-98E2-AC38261F1FCC}">
      <dsp:nvSpPr>
        <dsp:cNvPr id="0" name=""/>
        <dsp:cNvSpPr/>
      </dsp:nvSpPr>
      <dsp:spPr>
        <a:xfrm>
          <a:off x="76589" y="960110"/>
          <a:ext cx="2601113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baseline="0" smtClean="0">
              <a:latin typeface="Calibri"/>
            </a:rPr>
            <a:t>1.2.1</a:t>
          </a:r>
          <a:r>
            <a:rPr lang="en-US" sz="1500" kern="1200" baseline="0" smtClean="0">
              <a:latin typeface="Calibri"/>
            </a:rPr>
            <a:t> </a:t>
          </a:r>
          <a:r>
            <a:rPr lang="hr-HR" sz="1500" kern="1200" baseline="0" smtClean="0">
              <a:latin typeface="Calibri"/>
            </a:rPr>
            <a:t>Analiza aktivnih usluga i projekata</a:t>
          </a:r>
          <a:endParaRPr lang="en-US" sz="1500" kern="1200" smtClean="0"/>
        </a:p>
      </dsp:txBody>
      <dsp:txXfrm>
        <a:off x="76589" y="960110"/>
        <a:ext cx="2601113" cy="675649"/>
      </dsp:txXfrm>
    </dsp:sp>
    <dsp:sp modelId="{47870A8D-76BC-460C-B4FA-32EFECE2B56A}">
      <dsp:nvSpPr>
        <dsp:cNvPr id="0" name=""/>
        <dsp:cNvSpPr/>
      </dsp:nvSpPr>
      <dsp:spPr>
        <a:xfrm>
          <a:off x="2940030" y="960110"/>
          <a:ext cx="2833455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baseline="0" smtClean="0">
              <a:latin typeface="Calibri"/>
            </a:rPr>
            <a:t>1.2.2 Izrada tjednog plana usluga</a:t>
          </a:r>
          <a:endParaRPr lang="en-US" sz="1500" kern="1200" smtClean="0"/>
        </a:p>
      </dsp:txBody>
      <dsp:txXfrm>
        <a:off x="2940030" y="960110"/>
        <a:ext cx="2833455" cy="675649"/>
      </dsp:txXfrm>
    </dsp:sp>
  </dsp:spTree>
</dsp:drawing>
</file>

<file path=word/diagrams/drawing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443A894-86D1-4AD9-A89B-B4AD3315ED37}">
      <dsp:nvSpPr>
        <dsp:cNvPr id="0" name=""/>
        <dsp:cNvSpPr/>
      </dsp:nvSpPr>
      <dsp:spPr>
        <a:xfrm>
          <a:off x="3092132" y="675993"/>
          <a:ext cx="1928302" cy="284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30"/>
              </a:lnTo>
              <a:lnTo>
                <a:pt x="1928302" y="142230"/>
              </a:lnTo>
              <a:lnTo>
                <a:pt x="1928302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38A046-2EE3-4141-8F53-5FE7816B5D21}">
      <dsp:nvSpPr>
        <dsp:cNvPr id="0" name=""/>
        <dsp:cNvSpPr/>
      </dsp:nvSpPr>
      <dsp:spPr>
        <a:xfrm>
          <a:off x="2743416" y="675993"/>
          <a:ext cx="348715" cy="284117"/>
        </a:xfrm>
        <a:custGeom>
          <a:avLst/>
          <a:gdLst/>
          <a:ahLst/>
          <a:cxnLst/>
          <a:rect l="0" t="0" r="0" b="0"/>
          <a:pathLst>
            <a:path>
              <a:moveTo>
                <a:pt x="348715" y="0"/>
              </a:moveTo>
              <a:lnTo>
                <a:pt x="348715" y="142230"/>
              </a:lnTo>
              <a:lnTo>
                <a:pt x="0" y="142230"/>
              </a:lnTo>
              <a:lnTo>
                <a:pt x="0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675649" y="675993"/>
          <a:ext cx="2416483" cy="284117"/>
        </a:xfrm>
        <a:custGeom>
          <a:avLst/>
          <a:gdLst/>
          <a:ahLst/>
          <a:cxnLst/>
          <a:rect l="0" t="0" r="0" b="0"/>
          <a:pathLst>
            <a:path>
              <a:moveTo>
                <a:pt x="2416483" y="0"/>
              </a:moveTo>
              <a:lnTo>
                <a:pt x="2416483" y="142230"/>
              </a:lnTo>
              <a:lnTo>
                <a:pt x="0" y="142230"/>
              </a:lnTo>
              <a:lnTo>
                <a:pt x="0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2416483" y="344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baseline="0" smtClean="0">
              <a:latin typeface="Calibri"/>
            </a:rPr>
            <a:t>2. Pribavljanje poslova</a:t>
          </a:r>
          <a:endParaRPr lang="en-US" sz="1500" kern="1200" smtClean="0"/>
        </a:p>
      </dsp:txBody>
      <dsp:txXfrm>
        <a:off x="2416483" y="344"/>
        <a:ext cx="1351298" cy="675649"/>
      </dsp:txXfrm>
    </dsp:sp>
    <dsp:sp modelId="{2B996159-C9D0-4F0B-98E2-AC38261F1FCC}">
      <dsp:nvSpPr>
        <dsp:cNvPr id="0" name=""/>
        <dsp:cNvSpPr/>
      </dsp:nvSpPr>
      <dsp:spPr>
        <a:xfrm>
          <a:off x="0" y="960110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baseline="0" smtClean="0">
              <a:latin typeface="Calibri"/>
            </a:rPr>
            <a:t>2.1</a:t>
          </a:r>
          <a:r>
            <a:rPr lang="en-US" sz="1500" kern="1200" baseline="0" smtClean="0">
              <a:latin typeface="Calibri"/>
            </a:rPr>
            <a:t> </a:t>
          </a:r>
          <a:r>
            <a:rPr lang="hr-HR" sz="1500" kern="1200" baseline="0" smtClean="0">
              <a:latin typeface="Calibri"/>
            </a:rPr>
            <a:t>Zaprimanje upita klijenata</a:t>
          </a:r>
          <a:endParaRPr lang="en-US" sz="1500" kern="1200" smtClean="0"/>
        </a:p>
      </dsp:txBody>
      <dsp:txXfrm>
        <a:off x="0" y="960110"/>
        <a:ext cx="1351298" cy="675649"/>
      </dsp:txXfrm>
    </dsp:sp>
    <dsp:sp modelId="{47870A8D-76BC-460C-B4FA-32EFECE2B56A}">
      <dsp:nvSpPr>
        <dsp:cNvPr id="0" name=""/>
        <dsp:cNvSpPr/>
      </dsp:nvSpPr>
      <dsp:spPr>
        <a:xfrm>
          <a:off x="1572516" y="960110"/>
          <a:ext cx="2341799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baseline="0" smtClean="0">
              <a:latin typeface="Calibri"/>
            </a:rPr>
            <a:t>2.2 Odgovaranje na upit klijenta ili zahtjev za uslugom</a:t>
          </a:r>
          <a:endParaRPr lang="en-US" sz="1500" kern="1200" smtClean="0"/>
        </a:p>
      </dsp:txBody>
      <dsp:txXfrm>
        <a:off x="1572516" y="960110"/>
        <a:ext cx="2341799" cy="675649"/>
      </dsp:txXfrm>
    </dsp:sp>
    <dsp:sp modelId="{6D9E8818-8E1B-4122-89E3-C8421462950F}">
      <dsp:nvSpPr>
        <dsp:cNvPr id="0" name=""/>
        <dsp:cNvSpPr/>
      </dsp:nvSpPr>
      <dsp:spPr>
        <a:xfrm>
          <a:off x="4080215" y="960110"/>
          <a:ext cx="1880439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smtClean="0"/>
            <a:t>2.3 Izrada ponude za obavljanje posla</a:t>
          </a:r>
          <a:endParaRPr lang="en-US" sz="1500" kern="1200" smtClean="0"/>
        </a:p>
      </dsp:txBody>
      <dsp:txXfrm>
        <a:off x="4080215" y="960110"/>
        <a:ext cx="1880439" cy="675649"/>
      </dsp:txXfrm>
    </dsp:sp>
  </dsp:spTree>
</dsp:drawing>
</file>

<file path=word/diagrams/drawing6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538A046-2EE3-4141-8F53-5FE7816B5D21}">
      <dsp:nvSpPr>
        <dsp:cNvPr id="0" name=""/>
        <dsp:cNvSpPr/>
      </dsp:nvSpPr>
      <dsp:spPr>
        <a:xfrm>
          <a:off x="3092132" y="675993"/>
          <a:ext cx="733390" cy="284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30"/>
              </a:lnTo>
              <a:lnTo>
                <a:pt x="733390" y="142230"/>
              </a:lnTo>
              <a:lnTo>
                <a:pt x="733390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1640338" y="675993"/>
          <a:ext cx="1451794" cy="284117"/>
        </a:xfrm>
        <a:custGeom>
          <a:avLst/>
          <a:gdLst/>
          <a:ahLst/>
          <a:cxnLst/>
          <a:rect l="0" t="0" r="0" b="0"/>
          <a:pathLst>
            <a:path>
              <a:moveTo>
                <a:pt x="1451794" y="0"/>
              </a:moveTo>
              <a:lnTo>
                <a:pt x="1451794" y="142230"/>
              </a:lnTo>
              <a:lnTo>
                <a:pt x="0" y="142230"/>
              </a:lnTo>
              <a:lnTo>
                <a:pt x="0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2416483" y="344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R="0" lvl="0" algn="ctr" defTabSz="7556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700" kern="1200" baseline="0" smtClean="0">
              <a:latin typeface="Calibri"/>
            </a:rPr>
            <a:t>2.1</a:t>
          </a:r>
          <a:r>
            <a:rPr lang="en-US" sz="1700" kern="1200" baseline="0" smtClean="0">
              <a:latin typeface="Calibri"/>
            </a:rPr>
            <a:t> </a:t>
          </a:r>
          <a:r>
            <a:rPr lang="hr-HR" sz="1700" kern="1200" baseline="0" smtClean="0">
              <a:latin typeface="Calibri"/>
            </a:rPr>
            <a:t>Zaprimanje upita klijenata</a:t>
          </a:r>
          <a:endParaRPr lang="en-US" sz="1700" kern="1200" smtClean="0"/>
        </a:p>
      </dsp:txBody>
      <dsp:txXfrm>
        <a:off x="2416483" y="344"/>
        <a:ext cx="1351298" cy="675649"/>
      </dsp:txXfrm>
    </dsp:sp>
    <dsp:sp modelId="{2B996159-C9D0-4F0B-98E2-AC38261F1FCC}">
      <dsp:nvSpPr>
        <dsp:cNvPr id="0" name=""/>
        <dsp:cNvSpPr/>
      </dsp:nvSpPr>
      <dsp:spPr>
        <a:xfrm>
          <a:off x="964689" y="960110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R="0" lvl="0" algn="ctr" defTabSz="7556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700" kern="1200" baseline="0" smtClean="0">
              <a:latin typeface="Calibri"/>
            </a:rPr>
            <a:t>2.1.1</a:t>
          </a:r>
          <a:r>
            <a:rPr lang="en-US" sz="1700" kern="1200" baseline="0" smtClean="0">
              <a:latin typeface="Calibri"/>
            </a:rPr>
            <a:t> </a:t>
          </a:r>
          <a:r>
            <a:rPr lang="hr-HR" sz="1700" kern="1200" baseline="0" smtClean="0">
              <a:latin typeface="Calibri"/>
            </a:rPr>
            <a:t>Pregled pristiglih upita</a:t>
          </a:r>
          <a:endParaRPr lang="en-US" sz="1700" kern="1200" smtClean="0"/>
        </a:p>
      </dsp:txBody>
      <dsp:txXfrm>
        <a:off x="964689" y="960110"/>
        <a:ext cx="1351298" cy="675649"/>
      </dsp:txXfrm>
    </dsp:sp>
    <dsp:sp modelId="{47870A8D-76BC-460C-B4FA-32EFECE2B56A}">
      <dsp:nvSpPr>
        <dsp:cNvPr id="0" name=""/>
        <dsp:cNvSpPr/>
      </dsp:nvSpPr>
      <dsp:spPr>
        <a:xfrm>
          <a:off x="2654622" y="960110"/>
          <a:ext cx="2341799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R="0" lvl="0" algn="ctr" defTabSz="7556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700" kern="1200" baseline="0" smtClean="0">
              <a:latin typeface="Calibri"/>
            </a:rPr>
            <a:t>2.1.2 Bilježenje upita u CRM sustav</a:t>
          </a:r>
          <a:endParaRPr lang="en-US" sz="1700" kern="1200" smtClean="0"/>
        </a:p>
      </dsp:txBody>
      <dsp:txXfrm>
        <a:off x="2654622" y="960110"/>
        <a:ext cx="2341799" cy="675649"/>
      </dsp:txXfrm>
    </dsp:sp>
  </dsp:spTree>
</dsp:drawing>
</file>

<file path=word/diagrams/drawing7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443A894-86D1-4AD9-A89B-B4AD3315ED37}">
      <dsp:nvSpPr>
        <dsp:cNvPr id="0" name=""/>
        <dsp:cNvSpPr/>
      </dsp:nvSpPr>
      <dsp:spPr>
        <a:xfrm>
          <a:off x="3092132" y="675993"/>
          <a:ext cx="1928302" cy="284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30"/>
              </a:lnTo>
              <a:lnTo>
                <a:pt x="1928302" y="142230"/>
              </a:lnTo>
              <a:lnTo>
                <a:pt x="1928302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38A046-2EE3-4141-8F53-5FE7816B5D21}">
      <dsp:nvSpPr>
        <dsp:cNvPr id="0" name=""/>
        <dsp:cNvSpPr/>
      </dsp:nvSpPr>
      <dsp:spPr>
        <a:xfrm>
          <a:off x="2743416" y="675993"/>
          <a:ext cx="348715" cy="284117"/>
        </a:xfrm>
        <a:custGeom>
          <a:avLst/>
          <a:gdLst/>
          <a:ahLst/>
          <a:cxnLst/>
          <a:rect l="0" t="0" r="0" b="0"/>
          <a:pathLst>
            <a:path>
              <a:moveTo>
                <a:pt x="348715" y="0"/>
              </a:moveTo>
              <a:lnTo>
                <a:pt x="348715" y="142230"/>
              </a:lnTo>
              <a:lnTo>
                <a:pt x="0" y="142230"/>
              </a:lnTo>
              <a:lnTo>
                <a:pt x="0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675649" y="675993"/>
          <a:ext cx="2416483" cy="284117"/>
        </a:xfrm>
        <a:custGeom>
          <a:avLst/>
          <a:gdLst/>
          <a:ahLst/>
          <a:cxnLst/>
          <a:rect l="0" t="0" r="0" b="0"/>
          <a:pathLst>
            <a:path>
              <a:moveTo>
                <a:pt x="2416483" y="0"/>
              </a:moveTo>
              <a:lnTo>
                <a:pt x="2416483" y="142230"/>
              </a:lnTo>
              <a:lnTo>
                <a:pt x="0" y="142230"/>
              </a:lnTo>
              <a:lnTo>
                <a:pt x="0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1888321" y="344"/>
          <a:ext cx="2407621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baseline="0" smtClean="0">
              <a:latin typeface="Calibri"/>
            </a:rPr>
            <a:t>2.2 Odgovaranje na upit klijenta ili zahtjev za uslugom</a:t>
          </a:r>
          <a:endParaRPr lang="en-US" sz="1500" kern="1200" smtClean="0"/>
        </a:p>
      </dsp:txBody>
      <dsp:txXfrm>
        <a:off x="1888321" y="344"/>
        <a:ext cx="2407621" cy="675649"/>
      </dsp:txXfrm>
    </dsp:sp>
    <dsp:sp modelId="{2B996159-C9D0-4F0B-98E2-AC38261F1FCC}">
      <dsp:nvSpPr>
        <dsp:cNvPr id="0" name=""/>
        <dsp:cNvSpPr/>
      </dsp:nvSpPr>
      <dsp:spPr>
        <a:xfrm>
          <a:off x="0" y="960110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baseline="0" smtClean="0">
              <a:latin typeface="Calibri"/>
            </a:rPr>
            <a:t>2.2.1</a:t>
          </a:r>
          <a:r>
            <a:rPr lang="en-US" sz="1500" kern="1200" baseline="0" smtClean="0">
              <a:latin typeface="Calibri"/>
            </a:rPr>
            <a:t> </a:t>
          </a:r>
          <a:r>
            <a:rPr lang="hr-HR" sz="1500" kern="1200" baseline="0" smtClean="0">
              <a:latin typeface="Calibri"/>
            </a:rPr>
            <a:t>Analiza upita ili zahtjeva za uslugom</a:t>
          </a:r>
          <a:endParaRPr lang="en-US" sz="1500" kern="1200" smtClean="0"/>
        </a:p>
      </dsp:txBody>
      <dsp:txXfrm>
        <a:off x="0" y="960110"/>
        <a:ext cx="1351298" cy="675649"/>
      </dsp:txXfrm>
    </dsp:sp>
    <dsp:sp modelId="{47870A8D-76BC-460C-B4FA-32EFECE2B56A}">
      <dsp:nvSpPr>
        <dsp:cNvPr id="0" name=""/>
        <dsp:cNvSpPr/>
      </dsp:nvSpPr>
      <dsp:spPr>
        <a:xfrm>
          <a:off x="1572516" y="960110"/>
          <a:ext cx="2341799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baseline="0" smtClean="0">
              <a:latin typeface="Calibri"/>
            </a:rPr>
            <a:t>2.2.2 Izrada odgovora na upit ili zahtjev za uslugom</a:t>
          </a:r>
          <a:endParaRPr lang="en-US" sz="1500" kern="1200" smtClean="0"/>
        </a:p>
      </dsp:txBody>
      <dsp:txXfrm>
        <a:off x="1572516" y="960110"/>
        <a:ext cx="2341799" cy="675649"/>
      </dsp:txXfrm>
    </dsp:sp>
    <dsp:sp modelId="{6D9E8818-8E1B-4122-89E3-C8421462950F}">
      <dsp:nvSpPr>
        <dsp:cNvPr id="0" name=""/>
        <dsp:cNvSpPr/>
      </dsp:nvSpPr>
      <dsp:spPr>
        <a:xfrm>
          <a:off x="4080215" y="960110"/>
          <a:ext cx="1880439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500" kern="1200" smtClean="0"/>
            <a:t>2.2.3 Slanje odgovora klijentu i zaposleniku koji je zaprimio upit</a:t>
          </a:r>
          <a:endParaRPr lang="en-US" sz="1500" kern="1200" smtClean="0"/>
        </a:p>
      </dsp:txBody>
      <dsp:txXfrm>
        <a:off x="4080215" y="960110"/>
        <a:ext cx="1880439" cy="675649"/>
      </dsp:txXfrm>
    </dsp:sp>
  </dsp:spTree>
</dsp:drawing>
</file>

<file path=word/diagrams/drawing8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538A046-2EE3-4141-8F53-5FE7816B5D21}">
      <dsp:nvSpPr>
        <dsp:cNvPr id="0" name=""/>
        <dsp:cNvSpPr/>
      </dsp:nvSpPr>
      <dsp:spPr>
        <a:xfrm>
          <a:off x="3092132" y="675993"/>
          <a:ext cx="733390" cy="284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30"/>
              </a:lnTo>
              <a:lnTo>
                <a:pt x="733390" y="142230"/>
              </a:lnTo>
              <a:lnTo>
                <a:pt x="733390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1640338" y="675993"/>
          <a:ext cx="1451794" cy="284117"/>
        </a:xfrm>
        <a:custGeom>
          <a:avLst/>
          <a:gdLst/>
          <a:ahLst/>
          <a:cxnLst/>
          <a:rect l="0" t="0" r="0" b="0"/>
          <a:pathLst>
            <a:path>
              <a:moveTo>
                <a:pt x="1451794" y="0"/>
              </a:moveTo>
              <a:lnTo>
                <a:pt x="1451794" y="142230"/>
              </a:lnTo>
              <a:lnTo>
                <a:pt x="0" y="142230"/>
              </a:lnTo>
              <a:lnTo>
                <a:pt x="0" y="28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1888321" y="344"/>
          <a:ext cx="2407621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R="0"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100" kern="1200" baseline="0" smtClean="0">
              <a:latin typeface="Calibri"/>
            </a:rPr>
            <a:t>2.2.2 Izrada odgovora na upit ili zahtjev za uslugom</a:t>
          </a:r>
          <a:endParaRPr lang="en-US" sz="1100" kern="1200" smtClean="0"/>
        </a:p>
      </dsp:txBody>
      <dsp:txXfrm>
        <a:off x="1888321" y="344"/>
        <a:ext cx="2407621" cy="675649"/>
      </dsp:txXfrm>
    </dsp:sp>
    <dsp:sp modelId="{2B996159-C9D0-4F0B-98E2-AC38261F1FCC}">
      <dsp:nvSpPr>
        <dsp:cNvPr id="0" name=""/>
        <dsp:cNvSpPr/>
      </dsp:nvSpPr>
      <dsp:spPr>
        <a:xfrm>
          <a:off x="964689" y="960110"/>
          <a:ext cx="1351298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R="0"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100" kern="1200" baseline="0" smtClean="0">
              <a:latin typeface="Calibri"/>
            </a:rPr>
            <a:t>2.2.2.1 Izrada općeg i komercijalnog dijela odgovora na upit ili zahtjev za uslugom</a:t>
          </a:r>
          <a:endParaRPr lang="en-US" sz="1100" kern="1200" smtClean="0"/>
        </a:p>
      </dsp:txBody>
      <dsp:txXfrm>
        <a:off x="964689" y="960110"/>
        <a:ext cx="1351298" cy="675649"/>
      </dsp:txXfrm>
    </dsp:sp>
    <dsp:sp modelId="{47870A8D-76BC-460C-B4FA-32EFECE2B56A}">
      <dsp:nvSpPr>
        <dsp:cNvPr id="0" name=""/>
        <dsp:cNvSpPr/>
      </dsp:nvSpPr>
      <dsp:spPr>
        <a:xfrm>
          <a:off x="2654622" y="960110"/>
          <a:ext cx="2341799" cy="6756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R="0"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1100" kern="1200" baseline="0" smtClean="0">
              <a:latin typeface="Calibri"/>
            </a:rPr>
            <a:t>2.2.2.2 Izrada tehničkog dijela odgovora na upit ili zahtjev za uslugom</a:t>
          </a:r>
          <a:endParaRPr lang="en-US" sz="1100" kern="1200" smtClean="0"/>
        </a:p>
      </dsp:txBody>
      <dsp:txXfrm>
        <a:off x="2654622" y="960110"/>
        <a:ext cx="2341799" cy="675649"/>
      </dsp:txXfrm>
    </dsp:sp>
  </dsp:spTree>
</dsp:drawing>
</file>

<file path=word/diagrams/drawing9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A8FF1EF-F108-46EB-81BD-F9D0CCB222CC}">
      <dsp:nvSpPr>
        <dsp:cNvPr id="0" name=""/>
        <dsp:cNvSpPr/>
      </dsp:nvSpPr>
      <dsp:spPr>
        <a:xfrm>
          <a:off x="2847151" y="808736"/>
          <a:ext cx="2179671" cy="4018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048"/>
              </a:lnTo>
              <a:lnTo>
                <a:pt x="2179671" y="384048"/>
              </a:lnTo>
              <a:lnTo>
                <a:pt x="2179671" y="40182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F4B937-D4A1-4AE6-9B86-2FC83F69F007}">
      <dsp:nvSpPr>
        <dsp:cNvPr id="0" name=""/>
        <dsp:cNvSpPr/>
      </dsp:nvSpPr>
      <dsp:spPr>
        <a:xfrm>
          <a:off x="2847151" y="808736"/>
          <a:ext cx="1464211" cy="4018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048"/>
              </a:lnTo>
              <a:lnTo>
                <a:pt x="1464211" y="384048"/>
              </a:lnTo>
              <a:lnTo>
                <a:pt x="1464211" y="40182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F4A927-675C-4A63-81CA-8CA3B551D057}">
      <dsp:nvSpPr>
        <dsp:cNvPr id="0" name=""/>
        <dsp:cNvSpPr/>
      </dsp:nvSpPr>
      <dsp:spPr>
        <a:xfrm>
          <a:off x="2847151" y="808736"/>
          <a:ext cx="696063" cy="6891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1415"/>
              </a:lnTo>
              <a:lnTo>
                <a:pt x="696063" y="671415"/>
              </a:lnTo>
              <a:lnTo>
                <a:pt x="696063" y="68919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4A3EAF-34D5-4B38-A4A8-7A1BEA7F724B}">
      <dsp:nvSpPr>
        <dsp:cNvPr id="0" name=""/>
        <dsp:cNvSpPr/>
      </dsp:nvSpPr>
      <dsp:spPr>
        <a:xfrm>
          <a:off x="2616819" y="808736"/>
          <a:ext cx="230332" cy="648002"/>
        </a:xfrm>
        <a:custGeom>
          <a:avLst/>
          <a:gdLst/>
          <a:ahLst/>
          <a:cxnLst/>
          <a:rect l="0" t="0" r="0" b="0"/>
          <a:pathLst>
            <a:path>
              <a:moveTo>
                <a:pt x="230332" y="0"/>
              </a:moveTo>
              <a:lnTo>
                <a:pt x="230332" y="630227"/>
              </a:lnTo>
              <a:lnTo>
                <a:pt x="0" y="630227"/>
              </a:lnTo>
              <a:lnTo>
                <a:pt x="0" y="64800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61FA17-DB70-4294-AD1F-4C58ED2DC86F}">
      <dsp:nvSpPr>
        <dsp:cNvPr id="0" name=""/>
        <dsp:cNvSpPr/>
      </dsp:nvSpPr>
      <dsp:spPr>
        <a:xfrm>
          <a:off x="2847151" y="382156"/>
          <a:ext cx="972151" cy="426579"/>
        </a:xfrm>
        <a:custGeom>
          <a:avLst/>
          <a:gdLst/>
          <a:ahLst/>
          <a:cxnLst/>
          <a:rect l="0" t="0" r="0" b="0"/>
          <a:pathLst>
            <a:path>
              <a:moveTo>
                <a:pt x="0" y="426579"/>
              </a:moveTo>
              <a:lnTo>
                <a:pt x="972151" y="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43A894-86D1-4AD9-A89B-B4AD3315ED37}">
      <dsp:nvSpPr>
        <dsp:cNvPr id="0" name=""/>
        <dsp:cNvSpPr/>
      </dsp:nvSpPr>
      <dsp:spPr>
        <a:xfrm>
          <a:off x="1797083" y="808736"/>
          <a:ext cx="1050067" cy="115013"/>
        </a:xfrm>
        <a:custGeom>
          <a:avLst/>
          <a:gdLst/>
          <a:ahLst/>
          <a:cxnLst/>
          <a:rect l="0" t="0" r="0" b="0"/>
          <a:pathLst>
            <a:path>
              <a:moveTo>
                <a:pt x="1050067" y="0"/>
              </a:moveTo>
              <a:lnTo>
                <a:pt x="1050067" y="97238"/>
              </a:lnTo>
              <a:lnTo>
                <a:pt x="0" y="97238"/>
              </a:lnTo>
              <a:lnTo>
                <a:pt x="0" y="115013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38A046-2EE3-4141-8F53-5FE7816B5D21}">
      <dsp:nvSpPr>
        <dsp:cNvPr id="0" name=""/>
        <dsp:cNvSpPr/>
      </dsp:nvSpPr>
      <dsp:spPr>
        <a:xfrm>
          <a:off x="780883" y="808736"/>
          <a:ext cx="2066267" cy="532666"/>
        </a:xfrm>
        <a:custGeom>
          <a:avLst/>
          <a:gdLst/>
          <a:ahLst/>
          <a:cxnLst/>
          <a:rect l="0" t="0" r="0" b="0"/>
          <a:pathLst>
            <a:path>
              <a:moveTo>
                <a:pt x="2066267" y="0"/>
              </a:moveTo>
              <a:lnTo>
                <a:pt x="2066267" y="514891"/>
              </a:lnTo>
              <a:lnTo>
                <a:pt x="0" y="514891"/>
              </a:lnTo>
              <a:lnTo>
                <a:pt x="0" y="53266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651C-A1ED-41BF-ADA5-E83B0D9473A9}">
      <dsp:nvSpPr>
        <dsp:cNvPr id="0" name=""/>
        <dsp:cNvSpPr/>
      </dsp:nvSpPr>
      <dsp:spPr>
        <a:xfrm>
          <a:off x="766391" y="581121"/>
          <a:ext cx="2080760" cy="227615"/>
        </a:xfrm>
        <a:custGeom>
          <a:avLst/>
          <a:gdLst/>
          <a:ahLst/>
          <a:cxnLst/>
          <a:rect l="0" t="0" r="0" b="0"/>
          <a:pathLst>
            <a:path>
              <a:moveTo>
                <a:pt x="2080760" y="227615"/>
              </a:moveTo>
              <a:lnTo>
                <a:pt x="0" y="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73F42-5FBB-47FC-857F-27FBEB097687}">
      <dsp:nvSpPr>
        <dsp:cNvPr id="0" name=""/>
        <dsp:cNvSpPr/>
      </dsp:nvSpPr>
      <dsp:spPr>
        <a:xfrm>
          <a:off x="2461300" y="379193"/>
          <a:ext cx="771700" cy="4295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900" kern="1200" smtClean="0"/>
            <a:t>2.3 Izrada ponude za obavljanje posla</a:t>
          </a:r>
          <a:endParaRPr lang="en-US" sz="900" kern="1200" smtClean="0"/>
        </a:p>
      </dsp:txBody>
      <dsp:txXfrm>
        <a:off x="2461300" y="379193"/>
        <a:ext cx="771700" cy="429542"/>
      </dsp:txXfrm>
    </dsp:sp>
    <dsp:sp modelId="{2B996159-C9D0-4F0B-98E2-AC38261F1FCC}">
      <dsp:nvSpPr>
        <dsp:cNvPr id="0" name=""/>
        <dsp:cNvSpPr/>
      </dsp:nvSpPr>
      <dsp:spPr>
        <a:xfrm>
          <a:off x="400946" y="581121"/>
          <a:ext cx="730890" cy="34889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900" kern="1200" smtClean="0"/>
            <a:t>2.3.1</a:t>
          </a:r>
          <a:r>
            <a:rPr lang="en-US" sz="900" kern="1200" smtClean="0"/>
            <a:t> </a:t>
          </a:r>
          <a:r>
            <a:rPr lang="hr-HR" sz="900" kern="1200" smtClean="0"/>
            <a:t>Sastanak s klijentom radi analize zahtjeva</a:t>
          </a:r>
          <a:endParaRPr lang="en-US" sz="900" kern="1200" smtClean="0"/>
        </a:p>
      </dsp:txBody>
      <dsp:txXfrm>
        <a:off x="400946" y="581121"/>
        <a:ext cx="730890" cy="348895"/>
      </dsp:txXfrm>
    </dsp:sp>
    <dsp:sp modelId="{47870A8D-76BC-460C-B4FA-32EFECE2B56A}">
      <dsp:nvSpPr>
        <dsp:cNvPr id="0" name=""/>
        <dsp:cNvSpPr/>
      </dsp:nvSpPr>
      <dsp:spPr>
        <a:xfrm>
          <a:off x="455006" y="1341402"/>
          <a:ext cx="651754" cy="2877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900" kern="1200" smtClean="0"/>
            <a:t>2.3.2 Pregled tehničke dokumentacije zahtjeva</a:t>
          </a:r>
          <a:endParaRPr lang="en-US" sz="900" kern="1200" smtClean="0"/>
        </a:p>
      </dsp:txBody>
      <dsp:txXfrm>
        <a:off x="455006" y="1341402"/>
        <a:ext cx="651754" cy="287718"/>
      </dsp:txXfrm>
    </dsp:sp>
    <dsp:sp modelId="{6D9E8818-8E1B-4122-89E3-C8421462950F}">
      <dsp:nvSpPr>
        <dsp:cNvPr id="0" name=""/>
        <dsp:cNvSpPr/>
      </dsp:nvSpPr>
      <dsp:spPr>
        <a:xfrm>
          <a:off x="1449660" y="923749"/>
          <a:ext cx="694844" cy="3405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900" kern="1200" smtClean="0"/>
            <a:t>2.3.3 Izrada administrativnog dijela ponude</a:t>
          </a:r>
          <a:endParaRPr lang="en-US" sz="900" kern="1200" smtClean="0"/>
        </a:p>
      </dsp:txBody>
      <dsp:txXfrm>
        <a:off x="1449660" y="923749"/>
        <a:ext cx="694844" cy="340514"/>
      </dsp:txXfrm>
    </dsp:sp>
    <dsp:sp modelId="{DB7A3ED3-8AE9-4D5F-A95E-9CC124975FAD}">
      <dsp:nvSpPr>
        <dsp:cNvPr id="0" name=""/>
        <dsp:cNvSpPr/>
      </dsp:nvSpPr>
      <dsp:spPr>
        <a:xfrm>
          <a:off x="3398645" y="382156"/>
          <a:ext cx="841315" cy="4468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900" kern="1200" smtClean="0"/>
            <a:t>2.3.4 Izrada tehničkog dijela ponude</a:t>
          </a:r>
          <a:endParaRPr lang="en-US" sz="900" kern="1200" smtClean="0"/>
        </a:p>
      </dsp:txBody>
      <dsp:txXfrm>
        <a:off x="3398645" y="382156"/>
        <a:ext cx="841315" cy="446836"/>
      </dsp:txXfrm>
    </dsp:sp>
    <dsp:sp modelId="{F6433956-D1DD-4F72-9F95-4E1D75FA3953}">
      <dsp:nvSpPr>
        <dsp:cNvPr id="0" name=""/>
        <dsp:cNvSpPr/>
      </dsp:nvSpPr>
      <dsp:spPr>
        <a:xfrm>
          <a:off x="2137009" y="1456738"/>
          <a:ext cx="959618" cy="67824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900" kern="1200" smtClean="0"/>
            <a:t>2.3.5 Evidentiranje ponude u informacijskom sustavu</a:t>
          </a:r>
          <a:endParaRPr lang="en-US" sz="900" kern="1200" smtClean="0"/>
        </a:p>
      </dsp:txBody>
      <dsp:txXfrm>
        <a:off x="2137009" y="1456738"/>
        <a:ext cx="959618" cy="678246"/>
      </dsp:txXfrm>
    </dsp:sp>
    <dsp:sp modelId="{03E3CAB1-7474-43F2-A5A5-D9B0882E2C45}">
      <dsp:nvSpPr>
        <dsp:cNvPr id="0" name=""/>
        <dsp:cNvSpPr/>
      </dsp:nvSpPr>
      <dsp:spPr>
        <a:xfrm>
          <a:off x="3388953" y="1497926"/>
          <a:ext cx="308522" cy="22673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900" kern="1200" smtClean="0"/>
            <a:t>2.3.6 Pregled statusa ponude</a:t>
          </a:r>
          <a:endParaRPr lang="en-US" sz="900" kern="1200" smtClean="0"/>
        </a:p>
      </dsp:txBody>
      <dsp:txXfrm>
        <a:off x="3388953" y="1497926"/>
        <a:ext cx="308522" cy="226730"/>
      </dsp:txXfrm>
    </dsp:sp>
    <dsp:sp modelId="{8A40C8BB-E9C4-4F25-A96A-ED83E0949F86}">
      <dsp:nvSpPr>
        <dsp:cNvPr id="0" name=""/>
        <dsp:cNvSpPr/>
      </dsp:nvSpPr>
      <dsp:spPr>
        <a:xfrm>
          <a:off x="3963329" y="1210559"/>
          <a:ext cx="696065" cy="53365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900" kern="1200" smtClean="0"/>
            <a:t>2.3.7 Imenovanje voditelja projekta</a:t>
          </a:r>
          <a:endParaRPr lang="en-US" sz="900" kern="1200" smtClean="0"/>
        </a:p>
      </dsp:txBody>
      <dsp:txXfrm>
        <a:off x="3963329" y="1210559"/>
        <a:ext cx="696065" cy="533650"/>
      </dsp:txXfrm>
    </dsp:sp>
    <dsp:sp modelId="{2980F26B-DD91-4574-87A0-99B8A4BFE0D3}">
      <dsp:nvSpPr>
        <dsp:cNvPr id="0" name=""/>
        <dsp:cNvSpPr/>
      </dsp:nvSpPr>
      <dsp:spPr>
        <a:xfrm>
          <a:off x="4685312" y="1210559"/>
          <a:ext cx="683020" cy="59610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r-HR" sz="900" kern="1200" smtClean="0"/>
            <a:t>2.3.8 Sklapanje ugovora o usluzi</a:t>
          </a:r>
          <a:endParaRPr lang="en-US" sz="900" kern="1200" smtClean="0"/>
        </a:p>
      </dsp:txBody>
      <dsp:txXfrm>
        <a:off x="4685312" y="1210559"/>
        <a:ext cx="683020" cy="5961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7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8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5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6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7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8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51F279-8B6F-4BAD-AD45-21E26D6DA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10</Pages>
  <Words>1184</Words>
  <Characters>7839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Cilj</vt:lpstr>
    </vt:vector>
  </TitlesOfParts>
  <Company>ENEL-Split d.o.o.</Company>
  <LinksUpToDate>false</LinksUpToDate>
  <CharactersWithSpaces>9005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Cilj</dc:title>
  <dc:creator>Karmen Klarin</dc:creator>
  <cp:lastModifiedBy>Marijan</cp:lastModifiedBy>
  <cp:revision>22</cp:revision>
  <cp:lastPrinted>2009-03-08T18:01:00Z</cp:lastPrinted>
  <dcterms:created xsi:type="dcterms:W3CDTF">2016-05-25T10:05:00Z</dcterms:created>
  <dcterms:modified xsi:type="dcterms:W3CDTF">2016-05-25T16:16:00Z</dcterms:modified>
</cp:coreProperties>
</file>